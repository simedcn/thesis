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605A" w:rsidRPr="00BD605A" w:rsidRDefault="00BD605A" w:rsidP="00AA3478">
      <w:pPr>
        <w:adjustRightInd/>
        <w:spacing w:line="240" w:lineRule="exact"/>
        <w:textAlignment w:val="auto"/>
        <w:rPr>
          <w:szCs w:val="20"/>
        </w:rPr>
      </w:pPr>
    </w:p>
    <w:p w:rsidR="00BD605A" w:rsidRPr="00BD605A" w:rsidRDefault="00BD605A" w:rsidP="00AA3478">
      <w:pPr>
        <w:adjustRightInd/>
        <w:spacing w:line="240" w:lineRule="exact"/>
        <w:textAlignment w:val="auto"/>
        <w:rPr>
          <w:szCs w:val="20"/>
        </w:rPr>
      </w:pPr>
    </w:p>
    <w:p w:rsidR="00BD605A" w:rsidRPr="00BD605A" w:rsidRDefault="00BD605A" w:rsidP="00AA3478">
      <w:pPr>
        <w:adjustRightInd/>
        <w:spacing w:line="240" w:lineRule="exact"/>
        <w:textAlignment w:val="auto"/>
        <w:rPr>
          <w:szCs w:val="20"/>
        </w:rPr>
      </w:pPr>
    </w:p>
    <w:p w:rsidR="00BD605A" w:rsidRPr="00BD605A" w:rsidRDefault="00BD605A" w:rsidP="00AA3478">
      <w:pPr>
        <w:adjustRightInd/>
        <w:textAlignment w:val="auto"/>
        <w:rPr>
          <w:szCs w:val="20"/>
        </w:rPr>
      </w:pPr>
      <w:r w:rsidRPr="00BD605A">
        <w:rPr>
          <w:noProof/>
          <w:szCs w:val="20"/>
        </w:rPr>
        <w:drawing>
          <wp:anchor distT="0" distB="0" distL="114300" distR="114300" simplePos="0" relativeHeight="251659264" behindDoc="0" locked="0" layoutInCell="1" allowOverlap="1" wp14:anchorId="287572AA" wp14:editId="3CBCADA3">
            <wp:simplePos x="0" y="0"/>
            <wp:positionH relativeFrom="column">
              <wp:posOffset>1333500</wp:posOffset>
            </wp:positionH>
            <wp:positionV relativeFrom="paragraph">
              <wp:posOffset>247650</wp:posOffset>
            </wp:positionV>
            <wp:extent cx="2413000" cy="593725"/>
            <wp:effectExtent l="0" t="0" r="6350" b="0"/>
            <wp:wrapTopAndBottom/>
            <wp:docPr id="17" name="图片 17" descr="同济大学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同济大学字"/>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13000" cy="593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D605A" w:rsidRPr="00BD605A" w:rsidRDefault="00BD605A" w:rsidP="00AA3478">
      <w:pPr>
        <w:adjustRightInd/>
        <w:jc w:val="center"/>
        <w:textAlignment w:val="auto"/>
        <w:rPr>
          <w:sz w:val="36"/>
          <w:szCs w:val="36"/>
        </w:rPr>
      </w:pPr>
      <w:r w:rsidRPr="00BD605A">
        <w:rPr>
          <w:rFonts w:ascii="黑体" w:eastAsia="黑体" w:hint="eastAsia"/>
          <w:sz w:val="36"/>
          <w:szCs w:val="36"/>
        </w:rPr>
        <w:t>本科生毕业设计（论文）</w:t>
      </w:r>
    </w:p>
    <w:p w:rsidR="00BD605A" w:rsidRPr="00BD605A" w:rsidRDefault="00BD605A" w:rsidP="00BD605A">
      <w:pPr>
        <w:adjustRightInd/>
        <w:textAlignment w:val="auto"/>
        <w:rPr>
          <w:szCs w:val="20"/>
        </w:rPr>
      </w:pPr>
    </w:p>
    <w:p w:rsidR="00BD605A" w:rsidRPr="00BD605A" w:rsidRDefault="00BD605A" w:rsidP="00BD605A">
      <w:pPr>
        <w:adjustRightInd/>
        <w:jc w:val="center"/>
        <w:textAlignment w:val="auto"/>
        <w:rPr>
          <w:rFonts w:ascii="黑体" w:eastAsia="黑体"/>
          <w:sz w:val="72"/>
          <w:szCs w:val="72"/>
        </w:rPr>
      </w:pPr>
      <w:r w:rsidRPr="00BD605A">
        <w:rPr>
          <w:rFonts w:ascii="黑体" w:eastAsia="黑体" w:hint="eastAsia"/>
          <w:sz w:val="72"/>
          <w:szCs w:val="72"/>
        </w:rPr>
        <w:t>外文科技文献译文</w:t>
      </w:r>
    </w:p>
    <w:p w:rsidR="00BD605A" w:rsidRPr="00BD605A" w:rsidRDefault="00BD605A" w:rsidP="00BD605A">
      <w:pPr>
        <w:adjustRightInd/>
        <w:spacing w:line="240" w:lineRule="exact"/>
        <w:jc w:val="center"/>
        <w:textAlignment w:val="auto"/>
        <w:rPr>
          <w:rFonts w:ascii="黑体" w:eastAsia="黑体"/>
          <w:sz w:val="32"/>
          <w:szCs w:val="32"/>
        </w:rPr>
      </w:pPr>
    </w:p>
    <w:p w:rsidR="00BD605A" w:rsidRPr="00BD605A" w:rsidRDefault="00BD605A" w:rsidP="00BD605A">
      <w:pPr>
        <w:adjustRightInd/>
        <w:spacing w:line="240" w:lineRule="exact"/>
        <w:textAlignment w:val="auto"/>
        <w:rPr>
          <w:sz w:val="32"/>
          <w:szCs w:val="20"/>
        </w:rPr>
      </w:pPr>
    </w:p>
    <w:p w:rsidR="00BD605A" w:rsidRPr="00BD605A" w:rsidRDefault="00BD605A" w:rsidP="00AA3478">
      <w:pPr>
        <w:adjustRightInd/>
        <w:spacing w:line="380" w:lineRule="exact"/>
        <w:textAlignment w:val="auto"/>
        <w:rPr>
          <w:sz w:val="32"/>
          <w:szCs w:val="20"/>
        </w:rPr>
      </w:pPr>
    </w:p>
    <w:p w:rsidR="00BD605A" w:rsidRPr="00BD605A" w:rsidRDefault="00BD605A" w:rsidP="00AA3478">
      <w:pPr>
        <w:adjustRightInd/>
        <w:spacing w:line="380" w:lineRule="exact"/>
        <w:textAlignment w:val="auto"/>
        <w:rPr>
          <w:sz w:val="32"/>
          <w:szCs w:val="20"/>
        </w:rPr>
      </w:pPr>
    </w:p>
    <w:tbl>
      <w:tblPr>
        <w:tblW w:w="6000" w:type="dxa"/>
        <w:jc w:val="center"/>
        <w:tblInd w:w="508" w:type="dxa"/>
        <w:tblLayout w:type="fixed"/>
        <w:tblLook w:val="0000" w:firstRow="0" w:lastRow="0" w:firstColumn="0" w:lastColumn="0" w:noHBand="0" w:noVBand="0"/>
      </w:tblPr>
      <w:tblGrid>
        <w:gridCol w:w="1800"/>
        <w:gridCol w:w="4200"/>
      </w:tblGrid>
      <w:tr w:rsidR="00BD605A" w:rsidRPr="00BD605A" w:rsidTr="00915680">
        <w:trPr>
          <w:trHeight w:val="615"/>
          <w:jc w:val="center"/>
        </w:trPr>
        <w:tc>
          <w:tcPr>
            <w:tcW w:w="1800" w:type="dxa"/>
            <w:vAlign w:val="bottom"/>
          </w:tcPr>
          <w:p w:rsidR="00BD605A" w:rsidRPr="00BD605A" w:rsidRDefault="00BD605A" w:rsidP="00AA3478">
            <w:pPr>
              <w:adjustRightInd/>
              <w:spacing w:line="380" w:lineRule="exact"/>
              <w:ind w:firstLineChars="50" w:firstLine="150"/>
              <w:textAlignment w:val="auto"/>
              <w:rPr>
                <w:rFonts w:ascii="宋体" w:hAnsi="宋体"/>
                <w:sz w:val="30"/>
                <w:szCs w:val="30"/>
              </w:rPr>
            </w:pPr>
            <w:r w:rsidRPr="00BD605A">
              <w:rPr>
                <w:rFonts w:ascii="宋体" w:hAnsi="宋体" w:hint="eastAsia"/>
                <w:sz w:val="30"/>
                <w:szCs w:val="30"/>
              </w:rPr>
              <w:t>译文题目</w:t>
            </w:r>
          </w:p>
        </w:tc>
        <w:tc>
          <w:tcPr>
            <w:tcW w:w="4200" w:type="dxa"/>
            <w:tcBorders>
              <w:bottom w:val="single" w:sz="4" w:space="0" w:color="auto"/>
            </w:tcBorders>
            <w:vAlign w:val="bottom"/>
          </w:tcPr>
          <w:p w:rsidR="00BD605A" w:rsidRPr="00BD605A" w:rsidRDefault="00BD605A" w:rsidP="00AA3478">
            <w:pPr>
              <w:adjustRightInd/>
              <w:spacing w:line="380" w:lineRule="exact"/>
              <w:jc w:val="center"/>
              <w:textAlignment w:val="auto"/>
              <w:rPr>
                <w:rFonts w:ascii="宋体" w:hAnsi="宋体"/>
                <w:sz w:val="28"/>
                <w:szCs w:val="20"/>
              </w:rPr>
            </w:pPr>
          </w:p>
          <w:p w:rsidR="00BD605A" w:rsidRPr="00BD605A" w:rsidRDefault="00BD605A" w:rsidP="00AA3478">
            <w:pPr>
              <w:adjustRightInd/>
              <w:spacing w:line="380" w:lineRule="exact"/>
              <w:jc w:val="center"/>
              <w:textAlignment w:val="auto"/>
              <w:rPr>
                <w:rFonts w:ascii="宋体" w:hAnsi="宋体"/>
                <w:sz w:val="28"/>
                <w:szCs w:val="20"/>
              </w:rPr>
            </w:pPr>
            <w:proofErr w:type="spellStart"/>
            <w:r w:rsidRPr="00BD605A">
              <w:rPr>
                <w:rFonts w:ascii="宋体" w:hAnsi="宋体" w:hint="eastAsia"/>
                <w:sz w:val="28"/>
                <w:szCs w:val="20"/>
              </w:rPr>
              <w:t>Paxos</w:t>
            </w:r>
            <w:proofErr w:type="spellEnd"/>
            <w:r w:rsidRPr="00BD605A">
              <w:rPr>
                <w:rFonts w:ascii="宋体" w:hAnsi="宋体" w:hint="eastAsia"/>
                <w:sz w:val="28"/>
                <w:szCs w:val="20"/>
              </w:rPr>
              <w:t>一致性算法</w:t>
            </w:r>
          </w:p>
        </w:tc>
      </w:tr>
      <w:tr w:rsidR="00BD605A" w:rsidRPr="00BD605A" w:rsidTr="00915680">
        <w:trPr>
          <w:trHeight w:val="615"/>
          <w:jc w:val="center"/>
        </w:trPr>
        <w:tc>
          <w:tcPr>
            <w:tcW w:w="1800" w:type="dxa"/>
            <w:vAlign w:val="bottom"/>
          </w:tcPr>
          <w:p w:rsidR="00BD605A" w:rsidRPr="00BD605A" w:rsidRDefault="00BD605A" w:rsidP="00AA3478">
            <w:pPr>
              <w:adjustRightInd/>
              <w:spacing w:line="380" w:lineRule="exact"/>
              <w:textAlignment w:val="auto"/>
              <w:rPr>
                <w:rFonts w:ascii="宋体" w:hAnsi="宋体"/>
                <w:sz w:val="30"/>
                <w:szCs w:val="30"/>
              </w:rPr>
            </w:pPr>
            <w:r w:rsidRPr="00BD605A">
              <w:rPr>
                <w:rFonts w:ascii="宋体" w:hAnsi="宋体" w:hint="eastAsia"/>
                <w:sz w:val="30"/>
                <w:szCs w:val="30"/>
              </w:rPr>
              <w:t>(外文题目)</w:t>
            </w:r>
          </w:p>
        </w:tc>
        <w:tc>
          <w:tcPr>
            <w:tcW w:w="4200" w:type="dxa"/>
            <w:tcBorders>
              <w:top w:val="single" w:sz="4" w:space="0" w:color="auto"/>
              <w:bottom w:val="single" w:sz="4" w:space="0" w:color="auto"/>
            </w:tcBorders>
            <w:vAlign w:val="bottom"/>
          </w:tcPr>
          <w:p w:rsidR="00BD605A" w:rsidRPr="00BD605A" w:rsidRDefault="00BD605A" w:rsidP="00AA3478">
            <w:pPr>
              <w:adjustRightInd/>
              <w:spacing w:line="380" w:lineRule="exact"/>
              <w:jc w:val="center"/>
              <w:textAlignment w:val="auto"/>
              <w:rPr>
                <w:rFonts w:ascii="宋体" w:hAnsi="宋体"/>
                <w:sz w:val="28"/>
                <w:szCs w:val="20"/>
              </w:rPr>
            </w:pPr>
          </w:p>
          <w:p w:rsidR="00BD605A" w:rsidRPr="00BD605A" w:rsidRDefault="00BD605A" w:rsidP="00AA3478">
            <w:pPr>
              <w:adjustRightInd/>
              <w:spacing w:line="380" w:lineRule="exact"/>
              <w:jc w:val="center"/>
              <w:textAlignment w:val="auto"/>
              <w:rPr>
                <w:rFonts w:ascii="宋体" w:hAnsi="宋体"/>
                <w:sz w:val="28"/>
                <w:szCs w:val="20"/>
              </w:rPr>
            </w:pPr>
            <w:proofErr w:type="spellStart"/>
            <w:r w:rsidRPr="00BD605A">
              <w:rPr>
                <w:rFonts w:ascii="宋体" w:hAnsi="宋体" w:hint="eastAsia"/>
                <w:sz w:val="28"/>
                <w:szCs w:val="20"/>
              </w:rPr>
              <w:t>Paxos</w:t>
            </w:r>
            <w:proofErr w:type="spellEnd"/>
            <w:r w:rsidRPr="00BD605A">
              <w:rPr>
                <w:rFonts w:ascii="宋体" w:hAnsi="宋体" w:hint="eastAsia"/>
                <w:sz w:val="28"/>
                <w:szCs w:val="20"/>
              </w:rPr>
              <w:t xml:space="preserve"> made simple</w:t>
            </w:r>
          </w:p>
        </w:tc>
      </w:tr>
      <w:tr w:rsidR="00BD605A" w:rsidRPr="00BD605A" w:rsidTr="00915680">
        <w:trPr>
          <w:trHeight w:val="615"/>
          <w:jc w:val="center"/>
        </w:trPr>
        <w:tc>
          <w:tcPr>
            <w:tcW w:w="1800" w:type="dxa"/>
            <w:vAlign w:val="bottom"/>
          </w:tcPr>
          <w:p w:rsidR="00BD605A" w:rsidRPr="00BD605A" w:rsidRDefault="00BD605A" w:rsidP="00AA3478">
            <w:pPr>
              <w:adjustRightInd/>
              <w:spacing w:line="380" w:lineRule="exact"/>
              <w:ind w:firstLineChars="50" w:firstLine="150"/>
              <w:textAlignment w:val="auto"/>
              <w:rPr>
                <w:rFonts w:ascii="宋体" w:hAnsi="宋体"/>
                <w:sz w:val="30"/>
                <w:szCs w:val="30"/>
              </w:rPr>
            </w:pPr>
            <w:r w:rsidRPr="00BD605A">
              <w:rPr>
                <w:rFonts w:ascii="宋体" w:hAnsi="宋体" w:hint="eastAsia"/>
                <w:sz w:val="30"/>
                <w:szCs w:val="30"/>
              </w:rPr>
              <w:t>学 院(系)</w:t>
            </w:r>
          </w:p>
        </w:tc>
        <w:tc>
          <w:tcPr>
            <w:tcW w:w="4200" w:type="dxa"/>
            <w:tcBorders>
              <w:top w:val="single" w:sz="4" w:space="0" w:color="auto"/>
              <w:bottom w:val="single" w:sz="4" w:space="0" w:color="auto"/>
            </w:tcBorders>
            <w:vAlign w:val="bottom"/>
          </w:tcPr>
          <w:p w:rsidR="00BD605A" w:rsidRPr="00BD605A" w:rsidRDefault="00BD605A" w:rsidP="00AA3478">
            <w:pPr>
              <w:adjustRightInd/>
              <w:spacing w:line="380" w:lineRule="exact"/>
              <w:jc w:val="center"/>
              <w:textAlignment w:val="auto"/>
              <w:rPr>
                <w:rFonts w:ascii="宋体" w:hAnsi="宋体"/>
                <w:sz w:val="28"/>
                <w:szCs w:val="20"/>
              </w:rPr>
            </w:pPr>
          </w:p>
          <w:p w:rsidR="00BD605A" w:rsidRPr="00BD605A" w:rsidRDefault="00BD605A" w:rsidP="00AA3478">
            <w:pPr>
              <w:adjustRightInd/>
              <w:spacing w:line="380" w:lineRule="exact"/>
              <w:jc w:val="center"/>
              <w:textAlignment w:val="auto"/>
              <w:rPr>
                <w:rFonts w:ascii="宋体" w:hAnsi="宋体"/>
                <w:sz w:val="28"/>
                <w:szCs w:val="20"/>
              </w:rPr>
            </w:pPr>
            <w:r w:rsidRPr="00BD605A">
              <w:rPr>
                <w:rFonts w:ascii="宋体" w:hAnsi="宋体" w:hint="eastAsia"/>
                <w:sz w:val="28"/>
                <w:szCs w:val="20"/>
              </w:rPr>
              <w:t>软件学院</w:t>
            </w:r>
          </w:p>
        </w:tc>
      </w:tr>
      <w:tr w:rsidR="00BD605A" w:rsidRPr="00BD605A" w:rsidTr="00915680">
        <w:trPr>
          <w:trHeight w:val="615"/>
          <w:jc w:val="center"/>
        </w:trPr>
        <w:tc>
          <w:tcPr>
            <w:tcW w:w="1800" w:type="dxa"/>
            <w:vAlign w:val="bottom"/>
          </w:tcPr>
          <w:p w:rsidR="00BD605A" w:rsidRPr="00BD605A" w:rsidRDefault="00BD605A" w:rsidP="00AA3478">
            <w:pPr>
              <w:adjustRightInd/>
              <w:spacing w:line="380" w:lineRule="exact"/>
              <w:ind w:firstLineChars="50" w:firstLine="150"/>
              <w:textAlignment w:val="auto"/>
              <w:rPr>
                <w:rFonts w:ascii="宋体" w:hAnsi="宋体"/>
                <w:sz w:val="30"/>
                <w:szCs w:val="30"/>
              </w:rPr>
            </w:pPr>
            <w:r w:rsidRPr="00BD605A">
              <w:rPr>
                <w:rFonts w:ascii="宋体" w:hAnsi="宋体" w:hint="eastAsia"/>
                <w:sz w:val="30"/>
                <w:szCs w:val="30"/>
              </w:rPr>
              <w:t>专    业</w:t>
            </w:r>
          </w:p>
        </w:tc>
        <w:tc>
          <w:tcPr>
            <w:tcW w:w="4200" w:type="dxa"/>
            <w:tcBorders>
              <w:top w:val="single" w:sz="4" w:space="0" w:color="auto"/>
              <w:bottom w:val="single" w:sz="4" w:space="0" w:color="auto"/>
            </w:tcBorders>
            <w:vAlign w:val="bottom"/>
          </w:tcPr>
          <w:p w:rsidR="00BD605A" w:rsidRPr="00BD605A" w:rsidRDefault="00BD605A" w:rsidP="00AA3478">
            <w:pPr>
              <w:adjustRightInd/>
              <w:spacing w:line="380" w:lineRule="exact"/>
              <w:jc w:val="center"/>
              <w:textAlignment w:val="auto"/>
              <w:rPr>
                <w:rFonts w:ascii="宋体" w:hAnsi="宋体"/>
                <w:sz w:val="28"/>
                <w:szCs w:val="20"/>
              </w:rPr>
            </w:pPr>
          </w:p>
          <w:p w:rsidR="00BD605A" w:rsidRPr="00BD605A" w:rsidRDefault="00BD605A" w:rsidP="00AA3478">
            <w:pPr>
              <w:adjustRightInd/>
              <w:spacing w:line="380" w:lineRule="exact"/>
              <w:jc w:val="center"/>
              <w:textAlignment w:val="auto"/>
              <w:rPr>
                <w:rFonts w:ascii="宋体" w:hAnsi="宋体"/>
                <w:sz w:val="28"/>
                <w:szCs w:val="20"/>
              </w:rPr>
            </w:pPr>
            <w:r w:rsidRPr="00BD605A">
              <w:rPr>
                <w:rFonts w:ascii="宋体" w:hAnsi="宋体" w:hint="eastAsia"/>
                <w:sz w:val="28"/>
                <w:szCs w:val="20"/>
              </w:rPr>
              <w:t>软件工程</w:t>
            </w:r>
          </w:p>
        </w:tc>
      </w:tr>
      <w:tr w:rsidR="00BD605A" w:rsidRPr="00BD605A" w:rsidTr="00915680">
        <w:trPr>
          <w:trHeight w:val="615"/>
          <w:jc w:val="center"/>
        </w:trPr>
        <w:tc>
          <w:tcPr>
            <w:tcW w:w="1800" w:type="dxa"/>
            <w:vAlign w:val="bottom"/>
          </w:tcPr>
          <w:p w:rsidR="00BD605A" w:rsidRPr="00BD605A" w:rsidRDefault="00BD605A" w:rsidP="00AA3478">
            <w:pPr>
              <w:adjustRightInd/>
              <w:spacing w:line="380" w:lineRule="exact"/>
              <w:ind w:firstLineChars="50" w:firstLine="150"/>
              <w:textAlignment w:val="auto"/>
              <w:rPr>
                <w:rFonts w:ascii="宋体" w:hAnsi="宋体"/>
                <w:sz w:val="30"/>
                <w:szCs w:val="30"/>
              </w:rPr>
            </w:pPr>
            <w:r w:rsidRPr="00BD605A">
              <w:rPr>
                <w:rFonts w:ascii="宋体" w:hAnsi="宋体" w:hint="eastAsia"/>
                <w:sz w:val="30"/>
                <w:szCs w:val="30"/>
              </w:rPr>
              <w:t>学    号</w:t>
            </w:r>
          </w:p>
        </w:tc>
        <w:tc>
          <w:tcPr>
            <w:tcW w:w="4200" w:type="dxa"/>
            <w:tcBorders>
              <w:top w:val="single" w:sz="4" w:space="0" w:color="auto"/>
              <w:bottom w:val="single" w:sz="4" w:space="0" w:color="auto"/>
            </w:tcBorders>
            <w:vAlign w:val="bottom"/>
          </w:tcPr>
          <w:p w:rsidR="00BD605A" w:rsidRPr="00BD605A" w:rsidRDefault="00BD605A" w:rsidP="00AA3478">
            <w:pPr>
              <w:adjustRightInd/>
              <w:spacing w:line="380" w:lineRule="exact"/>
              <w:jc w:val="center"/>
              <w:textAlignment w:val="auto"/>
              <w:rPr>
                <w:rFonts w:ascii="宋体" w:hAnsi="宋体"/>
                <w:sz w:val="28"/>
                <w:szCs w:val="20"/>
              </w:rPr>
            </w:pPr>
          </w:p>
          <w:p w:rsidR="00BD605A" w:rsidRPr="00BD605A" w:rsidRDefault="00BD605A" w:rsidP="00AA3478">
            <w:pPr>
              <w:adjustRightInd/>
              <w:spacing w:line="380" w:lineRule="exact"/>
              <w:jc w:val="center"/>
              <w:textAlignment w:val="auto"/>
              <w:rPr>
                <w:rFonts w:ascii="宋体" w:hAnsi="宋体"/>
                <w:sz w:val="28"/>
                <w:szCs w:val="20"/>
              </w:rPr>
            </w:pPr>
            <w:r w:rsidRPr="00BD605A">
              <w:rPr>
                <w:rFonts w:ascii="宋体" w:hAnsi="宋体" w:hint="eastAsia"/>
                <w:sz w:val="28"/>
                <w:szCs w:val="20"/>
              </w:rPr>
              <w:t>092923</w:t>
            </w:r>
          </w:p>
        </w:tc>
      </w:tr>
      <w:tr w:rsidR="00BD605A" w:rsidRPr="00BD605A" w:rsidTr="00915680">
        <w:trPr>
          <w:trHeight w:val="615"/>
          <w:jc w:val="center"/>
        </w:trPr>
        <w:tc>
          <w:tcPr>
            <w:tcW w:w="1800" w:type="dxa"/>
            <w:vAlign w:val="bottom"/>
          </w:tcPr>
          <w:p w:rsidR="00BD605A" w:rsidRPr="00BD605A" w:rsidRDefault="00BD605A" w:rsidP="00AA3478">
            <w:pPr>
              <w:adjustRightInd/>
              <w:spacing w:line="380" w:lineRule="exact"/>
              <w:ind w:firstLineChars="50" w:firstLine="150"/>
              <w:jc w:val="left"/>
              <w:textAlignment w:val="auto"/>
              <w:rPr>
                <w:rFonts w:ascii="宋体" w:hAnsi="宋体"/>
                <w:sz w:val="30"/>
                <w:szCs w:val="30"/>
              </w:rPr>
            </w:pPr>
            <w:r w:rsidRPr="00BD605A">
              <w:rPr>
                <w:rFonts w:ascii="宋体" w:hAnsi="宋体" w:hint="eastAsia"/>
                <w:sz w:val="30"/>
                <w:szCs w:val="30"/>
              </w:rPr>
              <w:t>学生姓名</w:t>
            </w:r>
          </w:p>
        </w:tc>
        <w:tc>
          <w:tcPr>
            <w:tcW w:w="4200" w:type="dxa"/>
            <w:tcBorders>
              <w:top w:val="single" w:sz="4" w:space="0" w:color="auto"/>
              <w:bottom w:val="single" w:sz="4" w:space="0" w:color="auto"/>
            </w:tcBorders>
            <w:vAlign w:val="bottom"/>
          </w:tcPr>
          <w:p w:rsidR="00BD605A" w:rsidRPr="00BD605A" w:rsidRDefault="00BD605A" w:rsidP="00AA3478">
            <w:pPr>
              <w:adjustRightInd/>
              <w:spacing w:line="380" w:lineRule="exact"/>
              <w:jc w:val="center"/>
              <w:textAlignment w:val="auto"/>
              <w:rPr>
                <w:rFonts w:ascii="宋体" w:hAnsi="宋体"/>
                <w:sz w:val="28"/>
                <w:szCs w:val="20"/>
              </w:rPr>
            </w:pPr>
          </w:p>
          <w:p w:rsidR="00BD605A" w:rsidRPr="00BD605A" w:rsidRDefault="00BD605A" w:rsidP="00AA3478">
            <w:pPr>
              <w:adjustRightInd/>
              <w:spacing w:line="380" w:lineRule="exact"/>
              <w:jc w:val="center"/>
              <w:textAlignment w:val="auto"/>
              <w:rPr>
                <w:rFonts w:ascii="宋体" w:hAnsi="宋体"/>
                <w:sz w:val="28"/>
                <w:szCs w:val="20"/>
              </w:rPr>
            </w:pPr>
            <w:proofErr w:type="gramStart"/>
            <w:r w:rsidRPr="00BD605A">
              <w:rPr>
                <w:rFonts w:ascii="宋体" w:hAnsi="宋体" w:hint="eastAsia"/>
                <w:sz w:val="28"/>
                <w:szCs w:val="20"/>
              </w:rPr>
              <w:t>罗晨</w:t>
            </w:r>
            <w:proofErr w:type="gramEnd"/>
          </w:p>
        </w:tc>
      </w:tr>
      <w:tr w:rsidR="00BD605A" w:rsidRPr="00BD605A" w:rsidTr="00915680">
        <w:trPr>
          <w:trHeight w:val="615"/>
          <w:jc w:val="center"/>
        </w:trPr>
        <w:tc>
          <w:tcPr>
            <w:tcW w:w="1800" w:type="dxa"/>
            <w:vAlign w:val="bottom"/>
          </w:tcPr>
          <w:p w:rsidR="00BD605A" w:rsidRPr="00BD605A" w:rsidRDefault="00BD605A" w:rsidP="00AA3478">
            <w:pPr>
              <w:adjustRightInd/>
              <w:spacing w:line="380" w:lineRule="exact"/>
              <w:ind w:firstLineChars="50" w:firstLine="150"/>
              <w:jc w:val="left"/>
              <w:textAlignment w:val="auto"/>
              <w:rPr>
                <w:rFonts w:ascii="宋体" w:hAnsi="宋体"/>
                <w:sz w:val="30"/>
                <w:szCs w:val="30"/>
              </w:rPr>
            </w:pPr>
            <w:r w:rsidRPr="00BD605A">
              <w:rPr>
                <w:rFonts w:ascii="宋体" w:hAnsi="宋体" w:hint="eastAsia"/>
                <w:sz w:val="30"/>
                <w:szCs w:val="30"/>
              </w:rPr>
              <w:t>日    期</w:t>
            </w:r>
          </w:p>
        </w:tc>
        <w:tc>
          <w:tcPr>
            <w:tcW w:w="4200" w:type="dxa"/>
            <w:tcBorders>
              <w:top w:val="single" w:sz="4" w:space="0" w:color="auto"/>
              <w:bottom w:val="single" w:sz="4" w:space="0" w:color="auto"/>
            </w:tcBorders>
            <w:vAlign w:val="bottom"/>
          </w:tcPr>
          <w:p w:rsidR="00BD605A" w:rsidRPr="00BD605A" w:rsidRDefault="00BD605A" w:rsidP="00AA3478">
            <w:pPr>
              <w:adjustRightInd/>
              <w:spacing w:line="380" w:lineRule="exact"/>
              <w:jc w:val="center"/>
              <w:textAlignment w:val="auto"/>
              <w:rPr>
                <w:rFonts w:ascii="宋体" w:hAnsi="宋体"/>
                <w:sz w:val="28"/>
                <w:szCs w:val="20"/>
              </w:rPr>
            </w:pPr>
          </w:p>
          <w:p w:rsidR="00BD605A" w:rsidRPr="00BD605A" w:rsidRDefault="00BD605A" w:rsidP="00AA3478">
            <w:pPr>
              <w:adjustRightInd/>
              <w:spacing w:line="380" w:lineRule="exact"/>
              <w:jc w:val="center"/>
              <w:textAlignment w:val="auto"/>
              <w:rPr>
                <w:rFonts w:ascii="宋体" w:hAnsi="宋体"/>
                <w:sz w:val="28"/>
                <w:szCs w:val="20"/>
              </w:rPr>
            </w:pPr>
            <w:r w:rsidRPr="00BD605A">
              <w:rPr>
                <w:rFonts w:ascii="宋体" w:hAnsi="宋体"/>
                <w:sz w:val="28"/>
                <w:szCs w:val="20"/>
              </w:rPr>
              <w:t>2013年5月16日星期四</w:t>
            </w:r>
          </w:p>
        </w:tc>
      </w:tr>
    </w:tbl>
    <w:p w:rsidR="00BD605A" w:rsidRPr="00BD605A" w:rsidRDefault="00BD605A" w:rsidP="00AA3478">
      <w:pPr>
        <w:adjustRightInd/>
        <w:spacing w:line="360" w:lineRule="exact"/>
        <w:textAlignment w:val="auto"/>
        <w:rPr>
          <w:szCs w:val="20"/>
        </w:rPr>
      </w:pPr>
    </w:p>
    <w:p w:rsidR="00BD605A" w:rsidRPr="00BD605A" w:rsidRDefault="00BD605A" w:rsidP="000A7784">
      <w:pPr>
        <w:adjustRightInd/>
        <w:spacing w:line="120" w:lineRule="exact"/>
        <w:textAlignment w:val="auto"/>
        <w:rPr>
          <w:szCs w:val="20"/>
        </w:rPr>
      </w:pPr>
    </w:p>
    <w:p w:rsidR="00BD605A" w:rsidRPr="00BD605A" w:rsidRDefault="00BD605A" w:rsidP="000A7784">
      <w:pPr>
        <w:adjustRightInd/>
        <w:spacing w:line="120" w:lineRule="exact"/>
        <w:textAlignment w:val="auto"/>
        <w:rPr>
          <w:szCs w:val="20"/>
        </w:rPr>
      </w:pPr>
    </w:p>
    <w:p w:rsidR="00BD605A" w:rsidRPr="00BD605A" w:rsidRDefault="00BD605A" w:rsidP="000A7784">
      <w:pPr>
        <w:adjustRightInd/>
        <w:spacing w:line="120" w:lineRule="exact"/>
        <w:textAlignment w:val="auto"/>
        <w:rPr>
          <w:szCs w:val="20"/>
        </w:rPr>
      </w:pPr>
    </w:p>
    <w:p w:rsidR="00BD605A" w:rsidRPr="00BD605A" w:rsidRDefault="00BD605A" w:rsidP="000A7784">
      <w:pPr>
        <w:adjustRightInd/>
        <w:spacing w:line="120" w:lineRule="exact"/>
        <w:textAlignment w:val="auto"/>
        <w:rPr>
          <w:szCs w:val="20"/>
        </w:rPr>
      </w:pPr>
    </w:p>
    <w:p w:rsidR="00BD605A" w:rsidRPr="00BD605A" w:rsidRDefault="00BD605A" w:rsidP="000A7784">
      <w:pPr>
        <w:adjustRightInd/>
        <w:spacing w:line="120" w:lineRule="exact"/>
        <w:textAlignment w:val="auto"/>
        <w:rPr>
          <w:szCs w:val="20"/>
        </w:rPr>
      </w:pPr>
    </w:p>
    <w:p w:rsidR="00BD605A" w:rsidRPr="00BD605A" w:rsidRDefault="00BD605A" w:rsidP="000A7784">
      <w:pPr>
        <w:adjustRightInd/>
        <w:spacing w:line="120" w:lineRule="exact"/>
        <w:textAlignment w:val="auto"/>
        <w:rPr>
          <w:szCs w:val="20"/>
        </w:rPr>
      </w:pPr>
    </w:p>
    <w:p w:rsidR="005C1AC1" w:rsidRDefault="00BD605A" w:rsidP="005C1AC1">
      <w:pPr>
        <w:adjustRightInd/>
        <w:ind w:firstLine="420"/>
        <w:textAlignment w:val="auto"/>
        <w:rPr>
          <w:rFonts w:ascii="宋体" w:hAnsi="宋体"/>
          <w:sz w:val="30"/>
          <w:szCs w:val="30"/>
          <w:u w:val="single"/>
        </w:rPr>
        <w:sectPr w:rsidR="005C1AC1" w:rsidSect="005C1AC1">
          <w:footerReference w:type="even" r:id="rId10"/>
          <w:footerReference w:type="default" r:id="rId11"/>
          <w:pgSz w:w="11906" w:h="16838"/>
          <w:pgMar w:top="2325" w:right="1701" w:bottom="2325" w:left="1701" w:header="1985" w:footer="1985" w:gutter="0"/>
          <w:cols w:space="425"/>
          <w:titlePg/>
          <w:docGrid w:type="lines" w:linePitch="312"/>
        </w:sectPr>
      </w:pPr>
      <w:r w:rsidRPr="00BD605A">
        <w:rPr>
          <w:rFonts w:hint="eastAsia"/>
          <w:szCs w:val="20"/>
        </w:rPr>
        <w:t xml:space="preserve">  </w:t>
      </w:r>
      <w:r w:rsidRPr="00BD605A">
        <w:rPr>
          <w:rFonts w:ascii="宋体" w:hAnsi="宋体" w:hint="eastAsia"/>
          <w:sz w:val="30"/>
          <w:szCs w:val="30"/>
        </w:rPr>
        <w:t xml:space="preserve">指导教师签名 </w:t>
      </w:r>
      <w:r w:rsidRPr="00BD605A">
        <w:rPr>
          <w:rFonts w:ascii="宋体" w:hAnsi="宋体" w:hint="eastAsia"/>
          <w:sz w:val="30"/>
          <w:szCs w:val="30"/>
          <w:u w:val="single"/>
        </w:rPr>
        <w:t xml:space="preserve">               </w:t>
      </w:r>
      <w:r w:rsidRPr="00BD605A">
        <w:rPr>
          <w:rFonts w:ascii="黑体" w:eastAsia="黑体" w:hint="eastAsia"/>
          <w:sz w:val="30"/>
          <w:szCs w:val="30"/>
        </w:rPr>
        <w:t xml:space="preserve"> </w:t>
      </w:r>
      <w:r w:rsidRPr="00BD605A">
        <w:rPr>
          <w:rFonts w:ascii="宋体" w:hAnsi="宋体" w:hint="eastAsia"/>
          <w:sz w:val="30"/>
          <w:szCs w:val="30"/>
        </w:rPr>
        <w:t xml:space="preserve">日期 </w:t>
      </w:r>
      <w:r w:rsidR="005C1AC1">
        <w:rPr>
          <w:rFonts w:ascii="宋体" w:hAnsi="宋体" w:hint="eastAsia"/>
          <w:sz w:val="30"/>
          <w:szCs w:val="30"/>
          <w:u w:val="single"/>
        </w:rPr>
        <w:t xml:space="preserve">            </w:t>
      </w:r>
      <w:bookmarkStart w:id="0" w:name="_GoBack"/>
      <w:bookmarkEnd w:id="0"/>
    </w:p>
    <w:p w:rsidR="00CC7EF1" w:rsidRPr="00CC7EF1" w:rsidRDefault="00BD605A" w:rsidP="00BD605A">
      <w:pPr>
        <w:pStyle w:val="1"/>
        <w:rPr>
          <w:rFonts w:hint="eastAsia"/>
        </w:rPr>
      </w:pPr>
      <w:r>
        <w:rPr>
          <w:rFonts w:hint="eastAsia"/>
        </w:rPr>
        <w:lastRenderedPageBreak/>
        <w:t>引言</w:t>
      </w:r>
    </w:p>
    <w:p w:rsidR="00CC7EF1" w:rsidRPr="00CC7EF1" w:rsidRDefault="00CC7EF1" w:rsidP="00B92D05">
      <w:pPr>
        <w:pStyle w:val="afb"/>
      </w:pPr>
      <w:r w:rsidRPr="00CC7EF1">
        <w:t>它的中心思想是</w:t>
      </w:r>
      <w:r w:rsidRPr="00CC7EF1">
        <w:t>synod</w:t>
      </w:r>
      <w:r w:rsidR="00ED501E">
        <w:t>算法。下一章</w:t>
      </w:r>
      <w:r w:rsidRPr="00CC7EF1">
        <w:t>中介绍了本算法无可避免的遵从了我们的期望属性。最后一</w:t>
      </w:r>
      <w:proofErr w:type="gramStart"/>
      <w:r w:rsidRPr="00CC7EF1">
        <w:t>章通过</w:t>
      </w:r>
      <w:proofErr w:type="gramEnd"/>
      <w:r w:rsidRPr="00CC7EF1">
        <w:t>一致性状态机的分布式系统，解释了完整的</w:t>
      </w:r>
      <w:proofErr w:type="spellStart"/>
      <w:r w:rsidRPr="00CC7EF1">
        <w:t>Paxos</w:t>
      </w:r>
      <w:proofErr w:type="spellEnd"/>
      <w:r w:rsidRPr="00CC7EF1">
        <w:t>算法。一致性状态机广为人知，因为它在分布式系统理论中被广为引用。</w:t>
      </w:r>
    </w:p>
    <w:p w:rsidR="00CC7EF1" w:rsidRPr="00CC7EF1" w:rsidRDefault="00B92D05" w:rsidP="00B92D05">
      <w:pPr>
        <w:pStyle w:val="1"/>
      </w:pPr>
      <w:r>
        <w:rPr>
          <w:rFonts w:hint="eastAsia"/>
        </w:rPr>
        <w:t>一致性算法</w:t>
      </w:r>
    </w:p>
    <w:p w:rsidR="00CC7EF1" w:rsidRPr="00CC7EF1" w:rsidRDefault="00B92D05" w:rsidP="00B92D05">
      <w:pPr>
        <w:pStyle w:val="2"/>
      </w:pPr>
      <w:r>
        <w:rPr>
          <w:rFonts w:hint="eastAsia"/>
        </w:rPr>
        <w:t>问题描述</w:t>
      </w:r>
    </w:p>
    <w:p w:rsidR="00CC7EF1" w:rsidRPr="00CC7EF1" w:rsidRDefault="00CC7EF1" w:rsidP="00B92D05">
      <w:pPr>
        <w:pStyle w:val="afb"/>
      </w:pPr>
      <w:r w:rsidRPr="00CC7EF1">
        <w:t>假设一组进程可以提议一些值。一致性算法的目的是为了保证只有一个值会被选中。如果没有值被提出，那么没有值被选中。如果一个值被选中，那么其他进程应该可以有办法知道被选中的值。一致性算法的安全性需求如下：</w:t>
      </w:r>
    </w:p>
    <w:p w:rsidR="00CC7EF1" w:rsidRPr="00B92D05" w:rsidRDefault="00CC7EF1" w:rsidP="00D40238">
      <w:pPr>
        <w:pStyle w:val="a2"/>
        <w:numPr>
          <w:ilvl w:val="0"/>
          <w:numId w:val="13"/>
        </w:numPr>
        <w:spacing w:before="156" w:after="156"/>
      </w:pPr>
      <w:r w:rsidRPr="00B92D05">
        <w:t>所有提出的值中只有一个值可能被选中</w:t>
      </w:r>
    </w:p>
    <w:p w:rsidR="00CC7EF1" w:rsidRPr="00B92D05" w:rsidRDefault="00CC7EF1" w:rsidP="00D40238">
      <w:pPr>
        <w:pStyle w:val="a2"/>
        <w:numPr>
          <w:ilvl w:val="0"/>
          <w:numId w:val="13"/>
        </w:numPr>
        <w:spacing w:before="156" w:after="156"/>
      </w:pPr>
      <w:r w:rsidRPr="00B92D05">
        <w:t>只有一个单独的值被选中</w:t>
      </w:r>
    </w:p>
    <w:p w:rsidR="00CC7EF1" w:rsidRPr="00B92D05" w:rsidRDefault="00CC7EF1" w:rsidP="00D40238">
      <w:pPr>
        <w:pStyle w:val="a2"/>
        <w:numPr>
          <w:ilvl w:val="0"/>
          <w:numId w:val="13"/>
        </w:numPr>
        <w:spacing w:before="156" w:after="156"/>
      </w:pPr>
      <w:r w:rsidRPr="00B92D05">
        <w:t>在值被选中之前，进程不会得知该值被选中。</w:t>
      </w:r>
    </w:p>
    <w:p w:rsidR="00CC7EF1" w:rsidRPr="00CC7EF1" w:rsidRDefault="00CC7EF1" w:rsidP="00CC7EF1">
      <w:r w:rsidRPr="00CC7EF1">
        <w:t>我们不会试图指定某些精确的需求。但是，该算法的目标在于确保某个值会被最终选中，并且如果有值被选中，那么进程最终可以得知该值。</w:t>
      </w:r>
    </w:p>
    <w:p w:rsidR="00CC7EF1" w:rsidRPr="00CC7EF1" w:rsidRDefault="00CC7EF1" w:rsidP="00B92D05">
      <w:pPr>
        <w:pStyle w:val="afb"/>
      </w:pPr>
      <w:r w:rsidRPr="00CC7EF1">
        <w:t>我们</w:t>
      </w:r>
      <w:r w:rsidR="00F40C6B">
        <w:rPr>
          <w:rFonts w:hint="eastAsia"/>
        </w:rPr>
        <w:t>以</w:t>
      </w:r>
      <w:r w:rsidRPr="00CC7EF1">
        <w:t>定义代理的形式定义一致性算法中的三种角色：提议者（</w:t>
      </w:r>
      <w:proofErr w:type="spellStart"/>
      <w:r w:rsidRPr="00CC7EF1">
        <w:t>properser</w:t>
      </w:r>
      <w:proofErr w:type="spellEnd"/>
      <w:r w:rsidRPr="00CC7EF1">
        <w:t>）、接受者（</w:t>
      </w:r>
      <w:r w:rsidRPr="00CC7EF1">
        <w:t>acceptor</w:t>
      </w:r>
      <w:r w:rsidRPr="00CC7EF1">
        <w:t>）和学习者（</w:t>
      </w:r>
      <w:r w:rsidRPr="00CC7EF1">
        <w:t>learner</w:t>
      </w:r>
      <w:r w:rsidRPr="00CC7EF1">
        <w:t>）。在具体的实现中，某个进程可能扮演多种代理，但是代理</w:t>
      </w:r>
      <w:proofErr w:type="gramStart"/>
      <w:r w:rsidRPr="00CC7EF1">
        <w:t>到进程</w:t>
      </w:r>
      <w:proofErr w:type="gramEnd"/>
      <w:r w:rsidRPr="00CC7EF1">
        <w:t>间的映射不是我们考虑的重点。</w:t>
      </w:r>
    </w:p>
    <w:p w:rsidR="00CC7EF1" w:rsidRPr="00CC7EF1" w:rsidRDefault="00CC7EF1" w:rsidP="00D40238">
      <w:pPr>
        <w:pStyle w:val="afb"/>
        <w:numPr>
          <w:ilvl w:val="0"/>
          <w:numId w:val="14"/>
        </w:numPr>
        <w:ind w:firstLineChars="0"/>
      </w:pPr>
      <w:r w:rsidRPr="00CC7EF1">
        <w:t>假设代理之间可以以消息传递的方式通信。我们使用异步、非拜占庭式的模型：</w:t>
      </w:r>
    </w:p>
    <w:p w:rsidR="00CC7EF1" w:rsidRPr="00CC7EF1" w:rsidRDefault="00CC7EF1" w:rsidP="00D40238">
      <w:pPr>
        <w:pStyle w:val="a2"/>
        <w:numPr>
          <w:ilvl w:val="0"/>
          <w:numId w:val="14"/>
        </w:numPr>
        <w:spacing w:before="156" w:after="156"/>
      </w:pPr>
      <w:r w:rsidRPr="00CC7EF1">
        <w:t>代理以任意的速度执行，可能失败停止，也可能重启。由于所有的代理在某个值被选择之后可能失败并且重启，除非代理可以保存某些信息，否则任何的方案都是不可行的。</w:t>
      </w:r>
    </w:p>
    <w:p w:rsidR="00CC7EF1" w:rsidRPr="00CC7EF1" w:rsidRDefault="00CC7EF1" w:rsidP="00D40238">
      <w:pPr>
        <w:pStyle w:val="afb"/>
        <w:numPr>
          <w:ilvl w:val="0"/>
          <w:numId w:val="14"/>
        </w:numPr>
        <w:ind w:firstLineChars="0"/>
      </w:pPr>
      <w:r w:rsidRPr="00CC7EF1">
        <w:t>消息可以以任意的时间达到，可以被复制或丢失，但消息的内容不会改变。</w:t>
      </w:r>
    </w:p>
    <w:p w:rsidR="00CC7EF1" w:rsidRPr="00CC7EF1" w:rsidRDefault="00351B82" w:rsidP="00D83F0D">
      <w:pPr>
        <w:pStyle w:val="2"/>
      </w:pPr>
      <w:r>
        <w:rPr>
          <w:rFonts w:hint="eastAsia"/>
        </w:rPr>
        <w:t>选择值</w:t>
      </w:r>
    </w:p>
    <w:p w:rsidR="00CC7EF1" w:rsidRPr="00CC7EF1" w:rsidRDefault="00CC7EF1" w:rsidP="00D83F0D">
      <w:pPr>
        <w:pStyle w:val="afb"/>
      </w:pPr>
      <w:r w:rsidRPr="00CC7EF1">
        <w:t>最简单的方法就是只有一个接收者代理。某个提议者将提案发送给接收者，并且接收者会选择第一个接收到的值。尽管简单，但是该方法并不可行，因为接受者的失败会导致整个系统瘫痪。</w:t>
      </w:r>
    </w:p>
    <w:p w:rsidR="00CC7EF1" w:rsidRPr="00CC7EF1" w:rsidRDefault="00CC7EF1" w:rsidP="00D83F0D">
      <w:pPr>
        <w:pStyle w:val="afb"/>
      </w:pPr>
      <w:r w:rsidRPr="00CC7EF1">
        <w:t>因此来尝试另外一个方案，使用多个接受者代理。某个提议者将提案发送给一组接收者。接受者可以接受提议的值。只有当足够多的接受者接受了某个值之后，才认为该值被真正的接受。所以多大才是足够大？为了保证只有一个值会被选中，我们可以让该集合包含大多数的接受者。因为任意两个多数集合都会至少有一个接受者重叠，因此如果接受者只能接受一</w:t>
      </w:r>
      <w:r w:rsidRPr="00CC7EF1">
        <w:lastRenderedPageBreak/>
        <w:t>个值的话该方案可以工作。</w:t>
      </w:r>
    </w:p>
    <w:p w:rsidR="00CC7EF1" w:rsidRPr="00CC7EF1" w:rsidRDefault="00CC7EF1" w:rsidP="00D83F0D">
      <w:pPr>
        <w:pStyle w:val="afb"/>
      </w:pPr>
      <w:r w:rsidRPr="00CC7EF1">
        <w:t> </w:t>
      </w:r>
      <w:r w:rsidRPr="00CC7EF1">
        <w:t>当没有失败或消息丢失时，我们希望，即使只有一个值被提出时，总有一个值会被选中。这就意味着以下需求：</w:t>
      </w:r>
    </w:p>
    <w:p w:rsidR="00CC7EF1" w:rsidRPr="00CC7EF1" w:rsidRDefault="00CC7EF1" w:rsidP="006E44FE">
      <w:pPr>
        <w:pStyle w:val="a2"/>
        <w:spacing w:before="156" w:after="156"/>
      </w:pPr>
      <w:r w:rsidRPr="00CC7EF1">
        <w:t>P1.</w:t>
      </w:r>
      <w:r w:rsidRPr="00CC7EF1">
        <w:t>一个接受者必须接受它第一个收到的提议。</w:t>
      </w:r>
    </w:p>
    <w:p w:rsidR="00CC7EF1" w:rsidRPr="00CC7EF1" w:rsidRDefault="00CC7EF1" w:rsidP="00D83F0D">
      <w:pPr>
        <w:pStyle w:val="afb"/>
        <w:ind w:firstLineChars="0" w:firstLine="0"/>
      </w:pPr>
      <w:r w:rsidRPr="00CC7EF1">
        <w:t>但是</w:t>
      </w:r>
      <w:proofErr w:type="gramStart"/>
      <w:r w:rsidRPr="00CC7EF1">
        <w:t>该需求</w:t>
      </w:r>
      <w:proofErr w:type="gramEnd"/>
      <w:r w:rsidRPr="00CC7EF1">
        <w:t>引出了一个问题。某一些值可能几乎同时被不同的进程提出，结果导致了每个接受者都接受了一个值，但是</w:t>
      </w:r>
      <w:proofErr w:type="gramStart"/>
      <w:r w:rsidRPr="00CC7EF1">
        <w:t>缺没有</w:t>
      </w:r>
      <w:proofErr w:type="gramEnd"/>
      <w:r w:rsidRPr="00CC7EF1">
        <w:t>一个值被选出。尽管只有两个可选值，如果每个都被接近半数接受者接受，某个接受者的失败也会让学习被选中的值变为不可能。</w:t>
      </w:r>
    </w:p>
    <w:p w:rsidR="00CC7EF1" w:rsidRPr="00CC7EF1" w:rsidRDefault="00CC7EF1" w:rsidP="00D83F0D">
      <w:pPr>
        <w:pStyle w:val="afb"/>
      </w:pPr>
      <w:r w:rsidRPr="00CC7EF1">
        <w:t>P1</w:t>
      </w:r>
      <w:r w:rsidRPr="00CC7EF1">
        <w:t>和只有当某个值被多数接受者接受时才被选中的需求指出接受者必须可以接受多个提议。我们通过为每个提议分配一个自然数的方式进行追踪，因此每个提议包含了序号和值（即｛序列号，值｝）。为了减少歧义，我们需要不同的提议有不同的序号。如果当带有某个值的提议被多数接受者接受时，则该值被选中。在这种情况下，我们说该提议（也包括提议包含的值）被选中。</w:t>
      </w:r>
    </w:p>
    <w:p w:rsidR="00CC7EF1" w:rsidRPr="00CC7EF1" w:rsidRDefault="00CC7EF1" w:rsidP="00D83F0D">
      <w:pPr>
        <w:pStyle w:val="afb"/>
      </w:pPr>
      <w:r w:rsidRPr="00CC7EF1">
        <w:t>我们允许多个提议被选中，但是必须保证这些不同的提议应具有相同的值。通过对提议序列号的归纳，我们可以做以下保证：</w:t>
      </w:r>
    </w:p>
    <w:p w:rsidR="00CC7EF1" w:rsidRPr="00CC7EF1" w:rsidRDefault="00CC7EF1" w:rsidP="006E44FE">
      <w:pPr>
        <w:pStyle w:val="a2"/>
        <w:spacing w:before="156" w:after="156"/>
      </w:pPr>
      <w:r w:rsidRPr="00CC7EF1">
        <w:t>P2.</w:t>
      </w:r>
      <w:r w:rsidRPr="00CC7EF1">
        <w:t>如果提议</w:t>
      </w:r>
      <w:r w:rsidRPr="00CC7EF1">
        <w:t>{</w:t>
      </w:r>
      <w:proofErr w:type="spellStart"/>
      <w:r w:rsidRPr="00CC7EF1">
        <w:t>n,v</w:t>
      </w:r>
      <w:proofErr w:type="spellEnd"/>
      <w:r w:rsidRPr="00CC7EF1">
        <w:t>}</w:t>
      </w:r>
      <w:r w:rsidRPr="00CC7EF1">
        <w:t>被选中，那么其他被选中的高序列号提议的值都是</w:t>
      </w:r>
      <w:r w:rsidRPr="00CC7EF1">
        <w:t>v</w:t>
      </w:r>
      <w:r w:rsidRPr="00CC7EF1">
        <w:t>。</w:t>
      </w:r>
    </w:p>
    <w:p w:rsidR="00CC7EF1" w:rsidRPr="00CC7EF1" w:rsidRDefault="00CC7EF1" w:rsidP="00CC7EF1">
      <w:r w:rsidRPr="00CC7EF1">
        <w:t>由于序列号是完全有序的，因此</w:t>
      </w:r>
      <w:r w:rsidRPr="00CC7EF1">
        <w:t>P2</w:t>
      </w:r>
      <w:r w:rsidRPr="00CC7EF1">
        <w:t>可以保证只有一个单独的值被选中。</w:t>
      </w:r>
    </w:p>
    <w:p w:rsidR="00CC7EF1" w:rsidRPr="00CC7EF1" w:rsidRDefault="00CC7EF1" w:rsidP="00D83F0D">
      <w:pPr>
        <w:pStyle w:val="afb"/>
      </w:pPr>
      <w:r w:rsidRPr="00CC7EF1">
        <w:t>为了被选中，一个提议至少应被至少一个接受者所接受。因此，我们可以通过满足以下条件来满足</w:t>
      </w:r>
      <w:r w:rsidRPr="00CC7EF1">
        <w:t>P2</w:t>
      </w:r>
      <w:r w:rsidRPr="00CC7EF1">
        <w:t>：</w:t>
      </w:r>
    </w:p>
    <w:p w:rsidR="00CC7EF1" w:rsidRPr="00CC7EF1" w:rsidRDefault="00CC7EF1" w:rsidP="006E44FE">
      <w:pPr>
        <w:pStyle w:val="a2"/>
        <w:spacing w:before="156" w:after="156"/>
      </w:pPr>
      <w:r w:rsidRPr="00CC7EF1">
        <w:t>P2a</w:t>
      </w:r>
      <w:r w:rsidRPr="00CC7EF1">
        <w:t>：如果提议</w:t>
      </w:r>
      <w:r w:rsidRPr="00CC7EF1">
        <w:t>{</w:t>
      </w:r>
      <w:proofErr w:type="spellStart"/>
      <w:r w:rsidRPr="00CC7EF1">
        <w:t>n,v</w:t>
      </w:r>
      <w:proofErr w:type="spellEnd"/>
      <w:r w:rsidRPr="00CC7EF1">
        <w:t>}</w:t>
      </w:r>
      <w:r w:rsidRPr="00CC7EF1">
        <w:t>被选择，那么每一个被接受者接受的高序列号提议都</w:t>
      </w:r>
      <w:proofErr w:type="gramStart"/>
      <w:r w:rsidRPr="00CC7EF1">
        <w:t>包含值</w:t>
      </w:r>
      <w:proofErr w:type="gramEnd"/>
      <w:r w:rsidRPr="00CC7EF1">
        <w:t>v</w:t>
      </w:r>
      <w:r w:rsidRPr="00CC7EF1">
        <w:t>。</w:t>
      </w:r>
    </w:p>
    <w:p w:rsidR="00CC7EF1" w:rsidRPr="00CC7EF1" w:rsidRDefault="00CC7EF1" w:rsidP="00D83F0D">
      <w:pPr>
        <w:pStyle w:val="afb"/>
        <w:ind w:firstLineChars="0" w:firstLine="0"/>
      </w:pPr>
      <w:r w:rsidRPr="00CC7EF1">
        <w:t>我们仍然通过</w:t>
      </w:r>
      <w:r w:rsidRPr="00CC7EF1">
        <w:t>P1</w:t>
      </w:r>
      <w:r w:rsidRPr="00CC7EF1">
        <w:t>来保证某些提议会被选中。如果通信是异步的，那么一个提议可能</w:t>
      </w:r>
      <w:proofErr w:type="gramStart"/>
      <w:r w:rsidRPr="00CC7EF1">
        <w:t>被之前</w:t>
      </w:r>
      <w:proofErr w:type="gramEnd"/>
      <w:r w:rsidRPr="00CC7EF1">
        <w:t>未接受过任何提议的接受者</w:t>
      </w:r>
      <w:r w:rsidRPr="00CC7EF1">
        <w:t>c</w:t>
      </w:r>
      <w:r w:rsidRPr="00CC7EF1">
        <w:t>所接受。假设一个提议者唤醒，并且发出了一个高序列号的提议，但是该提议带有一个不同的值。</w:t>
      </w:r>
      <w:r w:rsidRPr="00CC7EF1">
        <w:t>P1</w:t>
      </w:r>
      <w:r w:rsidRPr="00CC7EF1">
        <w:t>需要</w:t>
      </w:r>
      <w:r w:rsidRPr="00CC7EF1">
        <w:t>c</w:t>
      </w:r>
      <w:r w:rsidRPr="00CC7EF1">
        <w:t>接受该提议，但是这样会违反了</w:t>
      </w:r>
      <w:r w:rsidRPr="00CC7EF1">
        <w:t>P2a</w:t>
      </w:r>
      <w:r w:rsidRPr="00CC7EF1">
        <w:t>。因此，为了维护</w:t>
      </w:r>
      <w:r w:rsidRPr="00CC7EF1">
        <w:t>P1</w:t>
      </w:r>
      <w:r w:rsidRPr="00CC7EF1">
        <w:t>和</w:t>
      </w:r>
      <w:r w:rsidRPr="00CC7EF1">
        <w:t>P2a</w:t>
      </w:r>
      <w:r w:rsidRPr="00CC7EF1">
        <w:t>，需要将</w:t>
      </w:r>
      <w:r w:rsidRPr="00CC7EF1">
        <w:t>P2a</w:t>
      </w:r>
      <w:r w:rsidRPr="00CC7EF1">
        <w:t>强化为：</w:t>
      </w:r>
    </w:p>
    <w:p w:rsidR="00CC7EF1" w:rsidRPr="00CC7EF1" w:rsidRDefault="00CC7EF1" w:rsidP="006E44FE">
      <w:pPr>
        <w:pStyle w:val="a2"/>
        <w:spacing w:before="156" w:after="156"/>
      </w:pPr>
      <w:r w:rsidRPr="00CC7EF1">
        <w:t>P2b</w:t>
      </w:r>
      <w:r w:rsidRPr="00CC7EF1">
        <w:t>：如果提议</w:t>
      </w:r>
      <w:r w:rsidRPr="00CC7EF1">
        <w:t>{</w:t>
      </w:r>
      <w:proofErr w:type="spellStart"/>
      <w:r w:rsidRPr="00CC7EF1">
        <w:t>n,v</w:t>
      </w:r>
      <w:proofErr w:type="spellEnd"/>
      <w:r w:rsidRPr="00CC7EF1">
        <w:t>}</w:t>
      </w:r>
      <w:r w:rsidRPr="00CC7EF1">
        <w:t>被选择，那么之后提议者提出的任何高序列号的提议，都应该</w:t>
      </w:r>
      <w:proofErr w:type="gramStart"/>
      <w:r w:rsidRPr="00CC7EF1">
        <w:t>带有值</w:t>
      </w:r>
      <w:proofErr w:type="gramEnd"/>
      <w:r w:rsidRPr="00CC7EF1">
        <w:t>v</w:t>
      </w:r>
      <w:r w:rsidRPr="00CC7EF1">
        <w:t>。</w:t>
      </w:r>
    </w:p>
    <w:p w:rsidR="00CC7EF1" w:rsidRPr="00CC7EF1" w:rsidRDefault="00CC7EF1" w:rsidP="00CC7EF1">
      <w:r w:rsidRPr="00CC7EF1">
        <w:t>由于某个提议在被接受者接受之前必须要由某个提议者提出，因此</w:t>
      </w:r>
      <w:r w:rsidRPr="00CC7EF1">
        <w:t>P2b</w:t>
      </w:r>
      <w:r w:rsidRPr="00CC7EF1">
        <w:t>隐含了</w:t>
      </w:r>
      <w:r w:rsidRPr="00CC7EF1">
        <w:t>P2a</w:t>
      </w:r>
      <w:r w:rsidRPr="00CC7EF1">
        <w:t>，并且</w:t>
      </w:r>
      <w:r w:rsidRPr="00CC7EF1">
        <w:t>P2a</w:t>
      </w:r>
      <w:r w:rsidRPr="00CC7EF1">
        <w:t>隐含了</w:t>
      </w:r>
      <w:r w:rsidRPr="00CC7EF1">
        <w:t>P2</w:t>
      </w:r>
      <w:r w:rsidRPr="00CC7EF1">
        <w:t>。</w:t>
      </w:r>
    </w:p>
    <w:p w:rsidR="00CC7EF1" w:rsidRPr="00CC7EF1" w:rsidRDefault="00CC7EF1" w:rsidP="00D83F0D">
      <w:pPr>
        <w:pStyle w:val="afb"/>
      </w:pPr>
      <w:r w:rsidRPr="00CC7EF1">
        <w:t>为找到如何满足</w:t>
      </w:r>
      <w:r w:rsidRPr="00CC7EF1">
        <w:t>P2b</w:t>
      </w:r>
      <w:r w:rsidRPr="00CC7EF1">
        <w:t>，首先考虑我们将如何证明它。我们假定</w:t>
      </w:r>
      <w:r w:rsidRPr="00CC7EF1">
        <w:t>{</w:t>
      </w:r>
      <w:proofErr w:type="spellStart"/>
      <w:r w:rsidRPr="00CC7EF1">
        <w:t>m,v</w:t>
      </w:r>
      <w:proofErr w:type="spellEnd"/>
      <w:r w:rsidRPr="00CC7EF1">
        <w:t>}</w:t>
      </w:r>
      <w:r w:rsidRPr="00CC7EF1">
        <w:t>的提议被选中，并且说明任何带有序列号</w:t>
      </w:r>
      <w:r w:rsidRPr="00CC7EF1">
        <w:t>n(n&gt;m)</w:t>
      </w:r>
      <w:r w:rsidRPr="00CC7EF1">
        <w:t>的提议同样</w:t>
      </w:r>
      <w:proofErr w:type="gramStart"/>
      <w:r w:rsidRPr="00CC7EF1">
        <w:t>拥有值</w:t>
      </w:r>
      <w:proofErr w:type="gramEnd"/>
      <w:r w:rsidRPr="00CC7EF1">
        <w:t>v</w:t>
      </w:r>
      <w:r w:rsidRPr="00CC7EF1">
        <w:t>。为了简化证明，我们将采用对</w:t>
      </w:r>
      <w:r w:rsidRPr="00CC7EF1">
        <w:t>n</w:t>
      </w:r>
      <w:r w:rsidRPr="00CC7EF1">
        <w:t>归纳的方法，因此我们可以证明当每个提议（编号从</w:t>
      </w:r>
      <w:r w:rsidRPr="00CC7EF1">
        <w:t>m</w:t>
      </w:r>
      <w:r w:rsidRPr="00CC7EF1">
        <w:t>到</w:t>
      </w:r>
      <w:r w:rsidRPr="00CC7EF1">
        <w:t>n-1</w:t>
      </w:r>
      <w:r w:rsidRPr="00CC7EF1">
        <w:t>）的值都是</w:t>
      </w:r>
      <w:r w:rsidRPr="00CC7EF1">
        <w:t>v</w:t>
      </w:r>
      <w:r w:rsidRPr="00CC7EF1">
        <w:t>，那么编号为</w:t>
      </w:r>
      <w:r w:rsidRPr="00CC7EF1">
        <w:t>n</w:t>
      </w:r>
      <w:r w:rsidRPr="00CC7EF1">
        <w:t>的提议的值同样为</w:t>
      </w:r>
      <w:r w:rsidRPr="00CC7EF1">
        <w:t>v</w:t>
      </w:r>
      <w:r w:rsidRPr="00CC7EF1">
        <w:t>。对于被选中的提议</w:t>
      </w:r>
      <w:r w:rsidRPr="00CC7EF1">
        <w:t>{</w:t>
      </w:r>
      <w:proofErr w:type="spellStart"/>
      <w:r w:rsidRPr="00CC7EF1">
        <w:t>m,v</w:t>
      </w:r>
      <w:proofErr w:type="spellEnd"/>
      <w:r w:rsidRPr="00CC7EF1">
        <w:t>}</w:t>
      </w:r>
      <w:r w:rsidRPr="00CC7EF1">
        <w:t>，一定存在一个集合</w:t>
      </w:r>
      <w:r w:rsidRPr="00CC7EF1">
        <w:t>C</w:t>
      </w:r>
      <w:r w:rsidRPr="00CC7EF1">
        <w:t>以包含多数接受者，并且</w:t>
      </w:r>
      <w:r w:rsidRPr="00CC7EF1">
        <w:t>C</w:t>
      </w:r>
      <w:r w:rsidRPr="00CC7EF1">
        <w:t>中的接受者都接受了</w:t>
      </w:r>
      <w:r w:rsidRPr="00CC7EF1">
        <w:t>{</w:t>
      </w:r>
      <w:proofErr w:type="spellStart"/>
      <w:r w:rsidRPr="00CC7EF1">
        <w:t>m,v</w:t>
      </w:r>
      <w:proofErr w:type="spellEnd"/>
      <w:r w:rsidRPr="00CC7EF1">
        <w:t>}</w:t>
      </w:r>
      <w:r w:rsidRPr="00CC7EF1">
        <w:t>。将该假设与归纳假设合并，则假设</w:t>
      </w:r>
      <w:r w:rsidRPr="00CC7EF1">
        <w:t>{</w:t>
      </w:r>
      <w:proofErr w:type="spellStart"/>
      <w:r w:rsidRPr="00CC7EF1">
        <w:t>m,v</w:t>
      </w:r>
      <w:proofErr w:type="spellEnd"/>
      <w:r w:rsidRPr="00CC7EF1">
        <w:t>}</w:t>
      </w:r>
      <w:r w:rsidRPr="00CC7EF1">
        <w:t>被选中意味着：</w:t>
      </w:r>
    </w:p>
    <w:p w:rsidR="00CC7EF1" w:rsidRPr="00CC7EF1" w:rsidRDefault="00CC7EF1" w:rsidP="006E44FE">
      <w:pPr>
        <w:pStyle w:val="a2"/>
        <w:spacing w:before="156" w:after="156"/>
      </w:pPr>
      <w:r w:rsidRPr="00CC7EF1">
        <w:t>C</w:t>
      </w:r>
      <w:r w:rsidRPr="00CC7EF1">
        <w:t>中的每个接受者都接受了序列号从</w:t>
      </w:r>
      <w:r w:rsidRPr="00CC7EF1">
        <w:t>m</w:t>
      </w:r>
      <w:r w:rsidRPr="00CC7EF1">
        <w:t>到</w:t>
      </w:r>
      <w:r w:rsidRPr="00CC7EF1">
        <w:t>n-1</w:t>
      </w:r>
      <w:r w:rsidRPr="00CC7EF1">
        <w:t>的提议，并且这些提议都有值</w:t>
      </w:r>
      <w:r w:rsidRPr="00CC7EF1">
        <w:t>v</w:t>
      </w:r>
      <w:r w:rsidRPr="00CC7EF1">
        <w:t>。</w:t>
      </w:r>
    </w:p>
    <w:p w:rsidR="00CC7EF1" w:rsidRPr="00CC7EF1" w:rsidRDefault="00CC7EF1" w:rsidP="00D83F0D">
      <w:pPr>
        <w:pStyle w:val="afb"/>
        <w:ind w:firstLineChars="0" w:firstLine="6"/>
      </w:pPr>
      <w:r w:rsidRPr="00CC7EF1">
        <w:t>由于任何包含多数接受者的集合</w:t>
      </w:r>
      <w:r w:rsidRPr="00CC7EF1">
        <w:t>S</w:t>
      </w:r>
      <w:r w:rsidRPr="00CC7EF1">
        <w:t>都会至少包含</w:t>
      </w:r>
      <w:r w:rsidRPr="00CC7EF1">
        <w:t>C</w:t>
      </w:r>
      <w:r w:rsidRPr="00CC7EF1">
        <w:t>中的一个成员，因此我们可以推断序号为</w:t>
      </w:r>
      <w:r w:rsidRPr="00CC7EF1">
        <w:lastRenderedPageBreak/>
        <w:t>n</w:t>
      </w:r>
      <w:r w:rsidRPr="00CC7EF1">
        <w:t>的提议的值为</w:t>
      </w:r>
      <w:r w:rsidRPr="00CC7EF1">
        <w:t>n</w:t>
      </w:r>
      <w:r w:rsidRPr="00CC7EF1">
        <w:t>，通过维护以下不变量：</w:t>
      </w:r>
    </w:p>
    <w:p w:rsidR="00CC7EF1" w:rsidRPr="00CC7EF1" w:rsidRDefault="00CC7EF1" w:rsidP="006E44FE">
      <w:pPr>
        <w:pStyle w:val="a2"/>
        <w:spacing w:before="156" w:after="156"/>
      </w:pPr>
      <w:r w:rsidRPr="00CC7EF1">
        <w:t>P2c</w:t>
      </w:r>
      <w:r w:rsidRPr="00CC7EF1">
        <w:t>：对任何</w:t>
      </w:r>
      <w:r w:rsidRPr="00CC7EF1">
        <w:t>v</w:t>
      </w:r>
      <w:r w:rsidRPr="00CC7EF1">
        <w:t>和</w:t>
      </w:r>
      <w:r w:rsidRPr="00CC7EF1">
        <w:t>n</w:t>
      </w:r>
      <w:r w:rsidRPr="00CC7EF1">
        <w:t>，如果提议</w:t>
      </w:r>
      <w:r w:rsidRPr="00CC7EF1">
        <w:t>{</w:t>
      </w:r>
      <w:proofErr w:type="spellStart"/>
      <w:r w:rsidRPr="00CC7EF1">
        <w:t>n,v</w:t>
      </w:r>
      <w:proofErr w:type="spellEnd"/>
      <w:r w:rsidRPr="00CC7EF1">
        <w:t>}</w:t>
      </w:r>
      <w:r w:rsidRPr="00CC7EF1">
        <w:t>被提出，将会有包含多数接受者的集合</w:t>
      </w:r>
      <w:r w:rsidRPr="00CC7EF1">
        <w:t>S</w:t>
      </w:r>
      <w:r w:rsidRPr="00CC7EF1">
        <w:t>，使得要么</w:t>
      </w:r>
      <w:r w:rsidRPr="00CC7EF1">
        <w:t>(a)S</w:t>
      </w:r>
      <w:r w:rsidRPr="00CC7EF1">
        <w:t>中没有接受者接受了序号小于</w:t>
      </w:r>
      <w:r w:rsidRPr="00CC7EF1">
        <w:t>n</w:t>
      </w:r>
      <w:r w:rsidRPr="00CC7EF1">
        <w:t>的提议，要么（</w:t>
      </w:r>
      <w:r w:rsidRPr="00CC7EF1">
        <w:t>b</w:t>
      </w:r>
      <w:r w:rsidRPr="00CC7EF1">
        <w:t>）在</w:t>
      </w:r>
      <w:r w:rsidRPr="00CC7EF1">
        <w:t>S</w:t>
      </w:r>
      <w:r w:rsidRPr="00CC7EF1">
        <w:t>中的接受者接受的所有提议中，</w:t>
      </w:r>
      <w:r w:rsidRPr="00CC7EF1">
        <w:t>v</w:t>
      </w:r>
      <w:r w:rsidRPr="00CC7EF1">
        <w:t>是编号最大的提议的值。</w:t>
      </w:r>
    </w:p>
    <w:p w:rsidR="00CC7EF1" w:rsidRPr="00CC7EF1" w:rsidRDefault="00CC7EF1" w:rsidP="00CC7EF1">
      <w:r w:rsidRPr="00CC7EF1">
        <w:t>通过保持</w:t>
      </w:r>
      <w:r w:rsidRPr="00CC7EF1">
        <w:t>P2c</w:t>
      </w:r>
      <w:r w:rsidRPr="00CC7EF1">
        <w:t>，就能满足</w:t>
      </w:r>
      <w:r w:rsidRPr="00CC7EF1">
        <w:t>P2b</w:t>
      </w:r>
      <w:r w:rsidRPr="00CC7EF1">
        <w:t>。</w:t>
      </w:r>
    </w:p>
    <w:p w:rsidR="00CC7EF1" w:rsidRPr="00CC7EF1" w:rsidRDefault="00CC7EF1" w:rsidP="00D83F0D">
      <w:pPr>
        <w:pStyle w:val="afb"/>
      </w:pPr>
      <w:r w:rsidRPr="00CC7EF1">
        <w:t>为了维护</w:t>
      </w:r>
      <w:r w:rsidRPr="00CC7EF1">
        <w:t>P2c</w:t>
      </w:r>
      <w:r w:rsidRPr="00CC7EF1">
        <w:t>，某个提议者在提出某个序号为</w:t>
      </w:r>
      <w:r w:rsidRPr="00CC7EF1">
        <w:t>n</w:t>
      </w:r>
      <w:r w:rsidRPr="00CC7EF1">
        <w:t>的提议之前，必须知道已经或即将被选择的，并且序号比</w:t>
      </w:r>
      <w:r w:rsidRPr="00CC7EF1">
        <w:t>n</w:t>
      </w:r>
      <w:r w:rsidRPr="00CC7EF1">
        <w:t>小的最大序号的提议。了解已经被接受的提议比较容易，但是预测将来的接受是困难的。因此提议者不会进行预测，而是直接假定不会有这样的接受情况。换言之，提议者会请求接受者不会接受任何序列号小于</w:t>
      </w:r>
      <w:r w:rsidRPr="00CC7EF1">
        <w:t>n</w:t>
      </w:r>
      <w:r w:rsidRPr="00CC7EF1">
        <w:t>的提议。这就导致了如下的提议算法：</w:t>
      </w:r>
    </w:p>
    <w:p w:rsidR="00CC7EF1" w:rsidRPr="00CC7EF1" w:rsidRDefault="00CC7EF1" w:rsidP="00D40238">
      <w:pPr>
        <w:pStyle w:val="afb"/>
        <w:numPr>
          <w:ilvl w:val="0"/>
          <w:numId w:val="12"/>
        </w:numPr>
        <w:ind w:firstLineChars="0"/>
      </w:pPr>
      <w:r w:rsidRPr="00CC7EF1">
        <w:t>提议者选择一个新的序号</w:t>
      </w:r>
      <w:r w:rsidRPr="00CC7EF1">
        <w:t>n</w:t>
      </w:r>
      <w:r w:rsidRPr="00CC7EF1">
        <w:t>，并且向每个接收者发送请求，并询问以下内容</w:t>
      </w:r>
      <w:r w:rsidR="005628A0">
        <w:rPr>
          <w:rFonts w:hint="eastAsia"/>
        </w:rPr>
        <w:t>：</w:t>
      </w:r>
      <w:r w:rsidRPr="00CC7EF1">
        <w:t xml:space="preserve"> </w:t>
      </w:r>
    </w:p>
    <w:p w:rsidR="00CC7EF1" w:rsidRPr="00CC7EF1" w:rsidRDefault="00CC7EF1" w:rsidP="00D83F0D">
      <w:pPr>
        <w:pStyle w:val="aff7"/>
        <w:numPr>
          <w:ilvl w:val="1"/>
          <w:numId w:val="5"/>
        </w:numPr>
        <w:ind w:firstLineChars="0"/>
      </w:pPr>
      <w:r w:rsidRPr="00CC7EF1">
        <w:t>保证不会接受任何小于</w:t>
      </w:r>
      <w:r w:rsidRPr="00CC7EF1">
        <w:t>n</w:t>
      </w:r>
      <w:r w:rsidRPr="00CC7EF1">
        <w:t>的提议</w:t>
      </w:r>
    </w:p>
    <w:p w:rsidR="005628A0" w:rsidRDefault="00CC7EF1" w:rsidP="005628A0">
      <w:pPr>
        <w:pStyle w:val="aff7"/>
        <w:numPr>
          <w:ilvl w:val="1"/>
          <w:numId w:val="5"/>
        </w:numPr>
        <w:ind w:firstLineChars="0"/>
        <w:rPr>
          <w:rFonts w:hint="eastAsia"/>
        </w:rPr>
      </w:pPr>
      <w:r w:rsidRPr="00CC7EF1">
        <w:t>它接受过的比</w:t>
      </w:r>
      <w:r w:rsidRPr="00CC7EF1">
        <w:t>n</w:t>
      </w:r>
      <w:r w:rsidRPr="00CC7EF1">
        <w:t>小的最大序号提议，如果有的话。</w:t>
      </w:r>
    </w:p>
    <w:p w:rsidR="005628A0" w:rsidRDefault="005628A0" w:rsidP="005628A0">
      <w:pPr>
        <w:ind w:left="620"/>
        <w:rPr>
          <w:rFonts w:hint="eastAsia"/>
        </w:rPr>
      </w:pPr>
      <w:r>
        <w:rPr>
          <w:rFonts w:hint="eastAsia"/>
        </w:rPr>
        <w:t>该请求被称为准备请求。</w:t>
      </w:r>
    </w:p>
    <w:p w:rsidR="00CC7EF1" w:rsidRPr="00CC7EF1" w:rsidRDefault="00CC7EF1" w:rsidP="00D40238">
      <w:pPr>
        <w:pStyle w:val="aff7"/>
        <w:numPr>
          <w:ilvl w:val="0"/>
          <w:numId w:val="12"/>
        </w:numPr>
        <w:ind w:firstLineChars="0"/>
      </w:pPr>
      <w:r w:rsidRPr="00CC7EF1">
        <w:t>如果提议者收到了多数接受者的回复，那么它可以提出提议｛</w:t>
      </w:r>
      <w:proofErr w:type="spellStart"/>
      <w:r w:rsidRPr="00CC7EF1">
        <w:t>n,v</w:t>
      </w:r>
      <w:proofErr w:type="spellEnd"/>
      <w:r w:rsidRPr="00CC7EF1">
        <w:t>｝，此处的</w:t>
      </w:r>
      <w:r w:rsidRPr="00CC7EF1">
        <w:t>v</w:t>
      </w:r>
      <w:r w:rsidRPr="00CC7EF1">
        <w:t>是所有的回复中序号最大的提议的值，或者当回复中没有提议时，</w:t>
      </w:r>
      <w:r w:rsidRPr="00CC7EF1">
        <w:t>v</w:t>
      </w:r>
      <w:r w:rsidRPr="00CC7EF1">
        <w:t>是由提议者所决定的值。</w:t>
      </w:r>
    </w:p>
    <w:p w:rsidR="00CC7EF1" w:rsidRPr="00CC7EF1" w:rsidRDefault="00CC7EF1" w:rsidP="00CC7EF1">
      <w:r w:rsidRPr="00CC7EF1">
        <w:t>提议者通过向接受者发送接受该提议的请求，并且该请求被称为接受请求。</w:t>
      </w:r>
    </w:p>
    <w:p w:rsidR="00CC7EF1" w:rsidRPr="00CC7EF1" w:rsidRDefault="00CC7EF1" w:rsidP="00C93C6F">
      <w:pPr>
        <w:pStyle w:val="afb"/>
      </w:pPr>
      <w:r w:rsidRPr="00CC7EF1">
        <w:t>以上描述了提议算法。但是对于接受者应该如何？接受者可以收到两种提议者的请求，准备请求和接受请求。一个接受者可以忽略任何请求，而无需担心安全性。因此，我们只需要讨论当接受者被允许回复请求的情况。它可以总是回复准备请求。而当且仅当它没有承诺过时，它才能回复接受请求。换句话说：</w:t>
      </w:r>
    </w:p>
    <w:p w:rsidR="00CC7EF1" w:rsidRPr="00CC7EF1" w:rsidRDefault="00CC7EF1" w:rsidP="006E44FE">
      <w:pPr>
        <w:pStyle w:val="a2"/>
        <w:spacing w:before="156" w:after="156"/>
      </w:pPr>
      <w:r w:rsidRPr="00CC7EF1">
        <w:t>P1a</w:t>
      </w:r>
      <w:r w:rsidRPr="00CC7EF1">
        <w:t>：一个接受者可以接受一个序号为</w:t>
      </w:r>
      <w:r w:rsidRPr="00CC7EF1">
        <w:t>n</w:t>
      </w:r>
      <w:r w:rsidRPr="00CC7EF1">
        <w:t>的提议，当且仅当它没有响应过一个比</w:t>
      </w:r>
      <w:r w:rsidRPr="00CC7EF1">
        <w:t>n</w:t>
      </w:r>
      <w:r w:rsidRPr="00CC7EF1">
        <w:t>大的准备请求。</w:t>
      </w:r>
    </w:p>
    <w:p w:rsidR="00CC7EF1" w:rsidRPr="00CC7EF1" w:rsidRDefault="00CC7EF1" w:rsidP="00CC7EF1">
      <w:r w:rsidRPr="00CC7EF1">
        <w:t>可以看出</w:t>
      </w:r>
      <w:r w:rsidRPr="00CC7EF1">
        <w:t>P1a</w:t>
      </w:r>
      <w:r w:rsidRPr="00CC7EF1">
        <w:t>包含了</w:t>
      </w:r>
      <w:r w:rsidRPr="00CC7EF1">
        <w:t>P1</w:t>
      </w:r>
      <w:r w:rsidRPr="00CC7EF1">
        <w:t>。</w:t>
      </w:r>
    </w:p>
    <w:p w:rsidR="00CC7EF1" w:rsidRPr="00CC7EF1" w:rsidRDefault="00CC7EF1" w:rsidP="00C93C6F">
      <w:pPr>
        <w:pStyle w:val="afb"/>
      </w:pPr>
      <w:r w:rsidRPr="00CC7EF1">
        <w:t>我们现在已经有了可满足安全需求的选择算法</w:t>
      </w:r>
      <w:proofErr w:type="gramStart"/>
      <w:r w:rsidRPr="00CC7EF1">
        <w:t>—</w:t>
      </w:r>
      <w:r w:rsidRPr="00CC7EF1">
        <w:t>通过</w:t>
      </w:r>
      <w:proofErr w:type="gramEnd"/>
      <w:r w:rsidRPr="00CC7EF1">
        <w:t>假定唯一的提议序号。算法的最终版本则需要一点小优化。</w:t>
      </w:r>
    </w:p>
    <w:p w:rsidR="00CC7EF1" w:rsidRPr="00CC7EF1" w:rsidRDefault="00CC7EF1" w:rsidP="00C93C6F">
      <w:pPr>
        <w:pStyle w:val="afb"/>
      </w:pPr>
      <w:r w:rsidRPr="00CC7EF1">
        <w:t>假设一个接受者收到了序号为</w:t>
      </w:r>
      <w:r w:rsidRPr="00CC7EF1">
        <w:t>n</w:t>
      </w:r>
      <w:r w:rsidRPr="00CC7EF1">
        <w:t>的准备请求，但是它已经回复了一个序号值比</w:t>
      </w:r>
      <w:r w:rsidRPr="00CC7EF1">
        <w:t>n</w:t>
      </w:r>
      <w:r w:rsidRPr="00CC7EF1">
        <w:t>大的准备请求，因此应该保证不接受任何序号为</w:t>
      </w:r>
      <w:r w:rsidRPr="00CC7EF1">
        <w:t>n</w:t>
      </w:r>
      <w:r w:rsidRPr="00CC7EF1">
        <w:t>的提议。因此它没必要再回复新的准备请求，因为它不会接受序号为</w:t>
      </w:r>
      <w:r w:rsidRPr="00CC7EF1">
        <w:t>n</w:t>
      </w:r>
      <w:r w:rsidRPr="00CC7EF1">
        <w:t>的提议。因此我们让接受者忽略这种准备请求。我们同样让接受者忽略它已经接受过的提议的准备请求。</w:t>
      </w:r>
    </w:p>
    <w:p w:rsidR="00CC7EF1" w:rsidRPr="00CC7EF1" w:rsidRDefault="00CC7EF1" w:rsidP="00C93C6F">
      <w:pPr>
        <w:pStyle w:val="afb"/>
      </w:pPr>
      <w:r w:rsidRPr="00CC7EF1">
        <w:t>通过以上优化，接受者只需要记住它曾经接受过的提议的最大序列号以及它回复过的准备请求中的最大序号。由于</w:t>
      </w:r>
      <w:r w:rsidRPr="00CC7EF1">
        <w:t>P2c</w:t>
      </w:r>
      <w:r w:rsidRPr="00CC7EF1">
        <w:t>必须是应当保证的，因此接受者即使在失败重启时，也应该记住该信息。注意提议者可以丢弃提议，只要它不会尝试以同样的序列</w:t>
      </w:r>
      <w:proofErr w:type="gramStart"/>
      <w:r w:rsidRPr="00CC7EF1">
        <w:t>号提出值</w:t>
      </w:r>
      <w:proofErr w:type="gramEnd"/>
      <w:r w:rsidRPr="00CC7EF1">
        <w:t>不同的提议。</w:t>
      </w:r>
    </w:p>
    <w:p w:rsidR="00CC7EF1" w:rsidRPr="00CC7EF1" w:rsidRDefault="00CC7EF1" w:rsidP="00C93C6F">
      <w:pPr>
        <w:pStyle w:val="afb"/>
      </w:pPr>
      <w:r w:rsidRPr="00CC7EF1">
        <w:t>把提议者和接受者的动作放在一起，我们可以看到该算法共分为两个阶段：</w:t>
      </w:r>
    </w:p>
    <w:p w:rsidR="00CC7EF1" w:rsidRPr="00CC7EF1" w:rsidRDefault="00CC7EF1" w:rsidP="00B10849">
      <w:pPr>
        <w:ind w:leftChars="200" w:left="420"/>
      </w:pPr>
      <w:r w:rsidRPr="00C93C6F">
        <w:rPr>
          <w:b/>
        </w:rPr>
        <w:t>阶段</w:t>
      </w:r>
      <w:r w:rsidRPr="00C93C6F">
        <w:rPr>
          <w:b/>
        </w:rPr>
        <w:t>1. </w:t>
      </w:r>
      <w:r w:rsidRPr="00CC7EF1">
        <w:t>(a)</w:t>
      </w:r>
      <w:r w:rsidRPr="00CC7EF1">
        <w:t>提议者选择序列号</w:t>
      </w:r>
      <w:r w:rsidRPr="00CC7EF1">
        <w:t>n</w:t>
      </w:r>
      <w:r w:rsidRPr="00CC7EF1">
        <w:t>，并且向多数接受者发送准备请求</w:t>
      </w:r>
    </w:p>
    <w:p w:rsidR="00CC7EF1" w:rsidRPr="00CC7EF1" w:rsidRDefault="00CC7EF1" w:rsidP="00B10849">
      <w:pPr>
        <w:ind w:leftChars="200" w:left="420" w:firstLine="420"/>
      </w:pPr>
      <w:r w:rsidRPr="00CC7EF1">
        <w:t>(b)</w:t>
      </w:r>
      <w:r w:rsidRPr="00CC7EF1">
        <w:t>如果接受者收到了带有序列号</w:t>
      </w:r>
      <w:r w:rsidRPr="00CC7EF1">
        <w:t>n</w:t>
      </w:r>
      <w:r w:rsidRPr="00CC7EF1">
        <w:t>的准备请求，并且</w:t>
      </w:r>
      <w:r w:rsidRPr="00CC7EF1">
        <w:t>n</w:t>
      </w:r>
      <w:r w:rsidRPr="00CC7EF1">
        <w:t>大于它目前已经回复的准备请求，那么它将回复该请求，并保证不会接受任何小于</w:t>
      </w:r>
      <w:r w:rsidRPr="00CC7EF1">
        <w:t>n</w:t>
      </w:r>
      <w:r w:rsidRPr="00CC7EF1">
        <w:t>的提议，同时附带已经接受的提议的序号最大值。</w:t>
      </w:r>
    </w:p>
    <w:p w:rsidR="00CC7EF1" w:rsidRPr="00CC7EF1" w:rsidRDefault="00CC7EF1" w:rsidP="00B10849">
      <w:pPr>
        <w:ind w:leftChars="200" w:left="420"/>
      </w:pPr>
      <w:r w:rsidRPr="00C93C6F">
        <w:rPr>
          <w:b/>
        </w:rPr>
        <w:lastRenderedPageBreak/>
        <w:t>阶段</w:t>
      </w:r>
      <w:r w:rsidRPr="00C93C6F">
        <w:rPr>
          <w:b/>
        </w:rPr>
        <w:t>2</w:t>
      </w:r>
      <w:r w:rsidR="00C93C6F">
        <w:rPr>
          <w:rFonts w:hint="eastAsia"/>
          <w:b/>
        </w:rPr>
        <w:t>.</w:t>
      </w:r>
      <w:r w:rsidR="00A0592E">
        <w:rPr>
          <w:rFonts w:hint="eastAsia"/>
          <w:b/>
        </w:rPr>
        <w:t xml:space="preserve"> </w:t>
      </w:r>
      <w:r w:rsidRPr="00CC7EF1">
        <w:t>(a)</w:t>
      </w:r>
      <w:r w:rsidRPr="00CC7EF1">
        <w:t>如果提议者收到了多数接受者的回复，那么它会发送一个带有提议</w:t>
      </w:r>
      <w:r w:rsidRPr="00CC7EF1">
        <w:t>{</w:t>
      </w:r>
      <w:proofErr w:type="spellStart"/>
      <w:r w:rsidRPr="00CC7EF1">
        <w:t>n,v</w:t>
      </w:r>
      <w:proofErr w:type="spellEnd"/>
      <w:r w:rsidRPr="00CC7EF1">
        <w:t>}</w:t>
      </w:r>
      <w:r w:rsidRPr="00CC7EF1">
        <w:t>的接受请求，这里的</w:t>
      </w:r>
      <w:r w:rsidRPr="00CC7EF1">
        <w:t>v</w:t>
      </w:r>
      <w:r w:rsidRPr="00CC7EF1">
        <w:t>是所有的回复中序号最大的提议的值，或者当回复中没有提议时，</w:t>
      </w:r>
      <w:r w:rsidRPr="00CC7EF1">
        <w:t>v</w:t>
      </w:r>
      <w:r w:rsidRPr="00CC7EF1">
        <w:t>是由提议者所决定的值。</w:t>
      </w:r>
    </w:p>
    <w:p w:rsidR="00CC7EF1" w:rsidRPr="00CC7EF1" w:rsidRDefault="00C93C6F" w:rsidP="00B10849">
      <w:pPr>
        <w:ind w:leftChars="200" w:left="420" w:firstLine="420"/>
      </w:pPr>
      <w:r>
        <w:rPr>
          <w:rFonts w:hint="eastAsia"/>
        </w:rPr>
        <w:t>(b)</w:t>
      </w:r>
      <w:r w:rsidR="00CC7EF1" w:rsidRPr="00CC7EF1">
        <w:t>如果接受者收到了序号为</w:t>
      </w:r>
      <w:r w:rsidR="00CC7EF1" w:rsidRPr="00CC7EF1">
        <w:t>n</w:t>
      </w:r>
      <w:r w:rsidR="00CC7EF1" w:rsidRPr="00CC7EF1">
        <w:t>的接受请求，除非它已经回复过来序号大于</w:t>
      </w:r>
      <w:r w:rsidR="00CC7EF1" w:rsidRPr="00CC7EF1">
        <w:t>n</w:t>
      </w:r>
      <w:r w:rsidR="00CC7EF1" w:rsidRPr="00CC7EF1">
        <w:t>的准备请求，否则它将接受该提议。</w:t>
      </w:r>
    </w:p>
    <w:p w:rsidR="00CC7EF1" w:rsidRPr="00CC7EF1" w:rsidRDefault="00CC7EF1" w:rsidP="00CC7EF1">
      <w:r w:rsidRPr="00CC7EF1">
        <w:t>提议者可以提出多个提议，只要对每个提议它都遵从该算法。它也可以在任何时间丢弃某些提议（尽管某些请求或回复可能在提议被丢弃了很久之后才到达，但并不会影响算法的正确</w:t>
      </w:r>
      <w:r w:rsidRPr="00B82207">
        <w:t>性）。如果其他的提议者已经开始提出更高序列号的提议，那么最好能够放弃当前提议。因此，</w:t>
      </w:r>
      <w:r w:rsidRPr="00CC7EF1">
        <w:t>如果一个接受者由于已经接受过更高序列号的准备请求而忽略了</w:t>
      </w:r>
      <w:proofErr w:type="gramStart"/>
      <w:r w:rsidRPr="00CC7EF1">
        <w:t>某个准备</w:t>
      </w:r>
      <w:proofErr w:type="gramEnd"/>
      <w:r w:rsidRPr="00CC7EF1">
        <w:t>或接受请求，那么它应该可能通知提议者，并且提议者将丢弃该提议。这是一个性能上的优化，但并不会影响正确性。</w:t>
      </w:r>
    </w:p>
    <w:p w:rsidR="00CC7EF1" w:rsidRPr="00CC7EF1" w:rsidRDefault="00B82207" w:rsidP="00B82207">
      <w:pPr>
        <w:pStyle w:val="2"/>
      </w:pPr>
      <w:r>
        <w:rPr>
          <w:rFonts w:hint="eastAsia"/>
        </w:rPr>
        <w:t>学习决议</w:t>
      </w:r>
    </w:p>
    <w:p w:rsidR="00CC7EF1" w:rsidRPr="00CC7EF1" w:rsidRDefault="00CC7EF1" w:rsidP="00CD5D28">
      <w:pPr>
        <w:pStyle w:val="afb"/>
      </w:pPr>
      <w:r w:rsidRPr="00CC7EF1">
        <w:t>为了学习被选中的值，学习者必须发现多数接受者所接受的提议。一个显而易见的算法时当每个接受者接受一个提议时，都把该提议发给所有的学习者。这允许了学习者尽快的找到被选出的值，但是需要每个接受者响应每一个学习者</w:t>
      </w:r>
      <w:r w:rsidRPr="00CC7EF1">
        <w:t>—</w:t>
      </w:r>
      <w:r w:rsidRPr="00CC7EF1">
        <w:t>响应的个数等于接受者和学习者个数的乘积。</w:t>
      </w:r>
    </w:p>
    <w:p w:rsidR="00CC7EF1" w:rsidRPr="00CC7EF1" w:rsidRDefault="00CC7EF1" w:rsidP="00CD5D28">
      <w:pPr>
        <w:pStyle w:val="afb"/>
      </w:pPr>
      <w:r w:rsidRPr="00CC7EF1">
        <w:t>非拜占庭失效的假设允许学习者通过另外一个学习</w:t>
      </w:r>
      <w:proofErr w:type="gramStart"/>
      <w:r w:rsidRPr="00CC7EF1">
        <w:t>者快速</w:t>
      </w:r>
      <w:proofErr w:type="gramEnd"/>
      <w:r w:rsidRPr="00CC7EF1">
        <w:t>的发现被接受的值。我们可以让接受者向唯一的学习者发送接受的值，而学习者将反过来通知</w:t>
      </w:r>
      <w:proofErr w:type="gramStart"/>
      <w:r w:rsidRPr="00CC7EF1">
        <w:t>其他学习</w:t>
      </w:r>
      <w:proofErr w:type="gramEnd"/>
      <w:r w:rsidRPr="00CC7EF1">
        <w:t>者被选择的值。这种方式需要额外的回合数以使得所有的学习者发现被选择的值。并且也缺乏可靠性，由于唯一的学习者可能失效。但是它需要的响应次数为接受者和学习者个数的</w:t>
      </w:r>
      <w:proofErr w:type="gramStart"/>
      <w:r w:rsidRPr="00CC7EF1">
        <w:t>和</w:t>
      </w:r>
      <w:proofErr w:type="gramEnd"/>
      <w:r w:rsidRPr="00CC7EF1">
        <w:t>。</w:t>
      </w:r>
    </w:p>
    <w:p w:rsidR="00CC7EF1" w:rsidRPr="00CC7EF1" w:rsidRDefault="00CC7EF1" w:rsidP="00CC7EF1">
      <w:r w:rsidRPr="00CC7EF1">
        <w:t>通常，接受者可以向一组确定的学习者发送接受的提议，并且其中的每个学习者都可以向</w:t>
      </w:r>
      <w:proofErr w:type="gramStart"/>
      <w:r w:rsidRPr="00CC7EF1">
        <w:t>其他学习</w:t>
      </w:r>
      <w:proofErr w:type="gramEnd"/>
      <w:r w:rsidRPr="00CC7EF1">
        <w:t>者通知选中的值。选择更大的学习者集合会提供更好的可靠性，但是会导致网络通信更加复杂。</w:t>
      </w:r>
    </w:p>
    <w:p w:rsidR="00CC7EF1" w:rsidRPr="00CC7EF1" w:rsidRDefault="00CC7EF1" w:rsidP="00CD5D28">
      <w:pPr>
        <w:pStyle w:val="afb"/>
      </w:pPr>
      <w:r w:rsidRPr="00CC7EF1">
        <w:t>由于消息丢失的可能性，某被选中的值可能没有学习者发现过它。学习者可以向接受者询问它们所接受的值，但是接受者的失败使得不可能确切的知道某个提议是否被多数接受者接受。在这种情况下，只有当新的提议被选择时，学习者才有可能发现被选择的值。如果学习者需要知道某个值是否被选择，它可以让一个提议者用以上描述的方法提出一个提议。</w:t>
      </w:r>
    </w:p>
    <w:p w:rsidR="0023693C" w:rsidRDefault="0023693C" w:rsidP="0023693C">
      <w:pPr>
        <w:pStyle w:val="2"/>
        <w:rPr>
          <w:rFonts w:hint="eastAsia"/>
        </w:rPr>
      </w:pPr>
      <w:r>
        <w:rPr>
          <w:rFonts w:hint="eastAsia"/>
        </w:rPr>
        <w:t>行进</w:t>
      </w:r>
    </w:p>
    <w:p w:rsidR="00CC7EF1" w:rsidRPr="00CC7EF1" w:rsidRDefault="00CC7EF1" w:rsidP="0023693C">
      <w:pPr>
        <w:pStyle w:val="afb"/>
      </w:pPr>
      <w:r w:rsidRPr="00CC7EF1">
        <w:t>我们将假设如下场景，即两个提议者持久的提出递增序列的提议，但是却从未有提议被接受。提议者</w:t>
      </w:r>
      <w:r w:rsidRPr="00CC7EF1">
        <w:t>p</w:t>
      </w:r>
      <w:r w:rsidRPr="00CC7EF1">
        <w:t>以序列号</w:t>
      </w:r>
      <w:r w:rsidRPr="00CC7EF1">
        <w:t>n1</w:t>
      </w:r>
      <w:r w:rsidRPr="00CC7EF1">
        <w:t>完成阶段</w:t>
      </w:r>
      <w:r w:rsidRPr="00CC7EF1">
        <w:t>1</w:t>
      </w:r>
      <w:r w:rsidRPr="00CC7EF1">
        <w:t>，另外一个提议者</w:t>
      </w:r>
      <w:r w:rsidRPr="00CC7EF1">
        <w:t>q</w:t>
      </w:r>
      <w:r w:rsidRPr="00CC7EF1">
        <w:t>以序列号</w:t>
      </w:r>
      <w:r w:rsidRPr="00CC7EF1">
        <w:t>n2(n2&gt;n1)</w:t>
      </w:r>
      <w:r w:rsidRPr="00CC7EF1">
        <w:t>完成阶段</w:t>
      </w:r>
      <w:r w:rsidRPr="00CC7EF1">
        <w:t>1</w:t>
      </w:r>
      <w:r w:rsidRPr="00CC7EF1">
        <w:t>。然后，</w:t>
      </w:r>
      <w:r w:rsidRPr="00CC7EF1">
        <w:t>p</w:t>
      </w:r>
      <w:proofErr w:type="gramStart"/>
      <w:r w:rsidRPr="00CC7EF1">
        <w:t>在阶段</w:t>
      </w:r>
      <w:proofErr w:type="gramEnd"/>
      <w:r w:rsidRPr="00CC7EF1">
        <w:t>2</w:t>
      </w:r>
      <w:r w:rsidRPr="00CC7EF1">
        <w:t>中的接受请求会被接受者忽略，因为接受者已经保证将不会接受序列号低于</w:t>
      </w:r>
      <w:r w:rsidRPr="00CC7EF1">
        <w:t>n2</w:t>
      </w:r>
      <w:r w:rsidRPr="00CC7EF1">
        <w:t>的提议。因此</w:t>
      </w:r>
      <w:r w:rsidRPr="00CC7EF1">
        <w:t>p</w:t>
      </w:r>
      <w:r w:rsidRPr="00CC7EF1">
        <w:t>开始用序列号</w:t>
      </w:r>
      <w:r w:rsidRPr="00CC7EF1">
        <w:t>n3(n3&gt;n2)</w:t>
      </w:r>
      <w:r w:rsidRPr="00CC7EF1">
        <w:t>完成阶段</w:t>
      </w:r>
      <w:r w:rsidRPr="00CC7EF1">
        <w:t>1</w:t>
      </w:r>
      <w:r w:rsidRPr="00CC7EF1">
        <w:t>，又导致了</w:t>
      </w:r>
      <w:r w:rsidRPr="00CC7EF1">
        <w:t>q</w:t>
      </w:r>
      <w:proofErr w:type="gramStart"/>
      <w:r w:rsidRPr="00CC7EF1">
        <w:t>在阶段</w:t>
      </w:r>
      <w:proofErr w:type="gramEnd"/>
      <w:r w:rsidRPr="00CC7EF1">
        <w:t>2</w:t>
      </w:r>
      <w:r w:rsidRPr="00CC7EF1">
        <w:t>中的接受请求被忽略。</w:t>
      </w:r>
    </w:p>
    <w:p w:rsidR="00CC7EF1" w:rsidRPr="00CC7EF1" w:rsidRDefault="00CC7EF1" w:rsidP="008D67BE">
      <w:pPr>
        <w:pStyle w:val="afb"/>
      </w:pPr>
      <w:r w:rsidRPr="00CC7EF1">
        <w:t>为了保证</w:t>
      </w:r>
      <w:r w:rsidR="0023693C">
        <w:rPr>
          <w:rStyle w:val="Charc"/>
          <w:rFonts w:hint="eastAsia"/>
        </w:rPr>
        <w:t>行进</w:t>
      </w:r>
      <w:r w:rsidRPr="00CC7EF1">
        <w:t>，必须选出一个唯一的提议者提出提议。如果该提议者可以成功的与多数接受者通信，并且如果它使用了序列号大于当前最大序列号的提议，那么它会成功的提出提议，并且会被接受。如果它发现某些提议的</w:t>
      </w:r>
      <w:proofErr w:type="gramStart"/>
      <w:r w:rsidRPr="00CC7EF1">
        <w:t>序列号比当前</w:t>
      </w:r>
      <w:proofErr w:type="gramEnd"/>
      <w:r w:rsidRPr="00CC7EF1">
        <w:t>序列号更大，则可丢弃该提议并且进行重试，因此该提议者最终可找到足够大的序列号。</w:t>
      </w:r>
    </w:p>
    <w:p w:rsidR="00CC7EF1" w:rsidRPr="00CC7EF1" w:rsidRDefault="00CC7EF1" w:rsidP="008D67BE">
      <w:pPr>
        <w:pStyle w:val="afb"/>
      </w:pPr>
      <w:r w:rsidRPr="00CC7EF1">
        <w:lastRenderedPageBreak/>
        <w:t>如果系统足够多的部分（提议者，接受者和通信网络）可以正常工作，系统的存货行可以通过选出单个唯一的提议者以达到。</w:t>
      </w:r>
      <w:r w:rsidRPr="00CC7EF1">
        <w:t>Fischer</w:t>
      </w:r>
      <w:r w:rsidRPr="00CC7EF1">
        <w:t>，</w:t>
      </w:r>
      <w:r w:rsidRPr="00CC7EF1">
        <w:t>Lynch</w:t>
      </w:r>
      <w:r w:rsidRPr="00CC7EF1">
        <w:t>和</w:t>
      </w:r>
      <w:r w:rsidRPr="00CC7EF1">
        <w:t>Patterson</w:t>
      </w:r>
      <w:r w:rsidRPr="00CC7EF1">
        <w:t>的著名实验结果指出，一个可靠的提议者选举算法必须使用随机性或者实时性（例如超时机制）。然后，选举的成功或失败都不会影响安全性。</w:t>
      </w:r>
    </w:p>
    <w:p w:rsidR="00CC7EF1" w:rsidRPr="00CC7EF1" w:rsidRDefault="008D67BE" w:rsidP="008D67BE">
      <w:pPr>
        <w:pStyle w:val="2"/>
      </w:pPr>
      <w:r>
        <w:rPr>
          <w:rFonts w:hint="eastAsia"/>
        </w:rPr>
        <w:t>实现</w:t>
      </w:r>
    </w:p>
    <w:p w:rsidR="00CC7EF1" w:rsidRPr="00CC7EF1" w:rsidRDefault="00CC7EF1" w:rsidP="008D67BE">
      <w:pPr>
        <w:pStyle w:val="afb"/>
      </w:pPr>
      <w:proofErr w:type="spellStart"/>
      <w:r w:rsidRPr="00CC7EF1">
        <w:t>Paxos</w:t>
      </w:r>
      <w:proofErr w:type="spellEnd"/>
      <w:r w:rsidRPr="00CC7EF1">
        <w:t>算法假设一组进程网络。在它的一致性算法中，每个进程都扮演了提议者、接受者或学习者的角色。该算法选举出一位领导，以扮演唯一的提议者和学习者。</w:t>
      </w:r>
      <w:proofErr w:type="spellStart"/>
      <w:r w:rsidRPr="00CC7EF1">
        <w:t>Paxos</w:t>
      </w:r>
      <w:proofErr w:type="spellEnd"/>
      <w:r w:rsidRPr="00CC7EF1">
        <w:t>一致性算法的请求和响应可以以普通消息的形式发送（为了避免迷惑，响应消息通常带有相应的提议序列号）。在失败时可保存的可靠存储，用于维护接受者必须记住的信息。接受者在发送响应之前，应将响应信息记录在可靠存储中。</w:t>
      </w:r>
    </w:p>
    <w:p w:rsidR="00CC7EF1" w:rsidRPr="00CC7EF1" w:rsidRDefault="00CC7EF1" w:rsidP="008D67BE">
      <w:pPr>
        <w:pStyle w:val="afb"/>
      </w:pPr>
      <w:r w:rsidRPr="00CC7EF1">
        <w:t>剩下还需要讨论一种机制以确保两个提议不会以相同的序列号发出。不同的提议者可从没有交集的集合中选择各自的序列号，因此不同的提议者从不会选择同样的值。每个提议者都记住当前它尝试提出提议的最高序列号，并且在开始阶段</w:t>
      </w:r>
      <w:r w:rsidRPr="00CC7EF1">
        <w:t>1</w:t>
      </w:r>
      <w:r w:rsidRPr="00CC7EF1">
        <w:t>时，使用比该序列号更大的序列号。</w:t>
      </w:r>
    </w:p>
    <w:p w:rsidR="00CC7EF1" w:rsidRPr="00CC7EF1" w:rsidRDefault="008D67BE" w:rsidP="008D67BE">
      <w:pPr>
        <w:pStyle w:val="1"/>
      </w:pPr>
      <w:r>
        <w:rPr>
          <w:rFonts w:hint="eastAsia"/>
        </w:rPr>
        <w:t>实现状态机</w:t>
      </w:r>
    </w:p>
    <w:p w:rsidR="00CC7EF1" w:rsidRPr="00CC7EF1" w:rsidRDefault="00CC7EF1" w:rsidP="008D67BE">
      <w:pPr>
        <w:pStyle w:val="afb"/>
      </w:pPr>
      <w:r w:rsidRPr="00CC7EF1">
        <w:t>一个实现分布式系统的简单方法是一系列的客户端向中心服务器发送请求。服务器可被看作是一个顺序执行客户端请求的确定状态机。状态机拥有当前状态；它通过将一个请求作为输入，并且产生输出和新的状态以完成一步操作。例如，分布式银行系统的客户端可能是出纳员，并且该状态机可能包含了所有用户的余额。取款操作可以描述为通过执行一个当余额大于要取的金额时，将余额减去相应余额的请求，并且将新老余额作为结果输出。</w:t>
      </w:r>
    </w:p>
    <w:p w:rsidR="00CC7EF1" w:rsidRPr="00CC7EF1" w:rsidRDefault="00CC7EF1" w:rsidP="008D67BE">
      <w:pPr>
        <w:pStyle w:val="afb"/>
      </w:pPr>
      <w:proofErr w:type="gramStart"/>
      <w:r w:rsidRPr="00CC7EF1">
        <w:t>对于单主服务器</w:t>
      </w:r>
      <w:proofErr w:type="gramEnd"/>
      <w:r w:rsidRPr="00CC7EF1">
        <w:t>的实现方案，如果该服务器失效，那么该方案也会失效。因此我们使用一系列的服务器，其中每个都独自实现了状态机。由于状态机是确定的，那么当服务器在执行相同顺序的请求时，所有的服务器都会产生相同的输出，并产生相同顺序的状态。发出请求的客户端可以采用任</w:t>
      </w:r>
      <w:proofErr w:type="gramStart"/>
      <w:r w:rsidRPr="00CC7EF1">
        <w:t>一</w:t>
      </w:r>
      <w:proofErr w:type="gramEnd"/>
      <w:r w:rsidRPr="00CC7EF1">
        <w:t>服务器的输出作为结果。</w:t>
      </w:r>
    </w:p>
    <w:p w:rsidR="00CC7EF1" w:rsidRPr="00CC7EF1" w:rsidRDefault="00CC7EF1" w:rsidP="008D67BE">
      <w:pPr>
        <w:pStyle w:val="afb"/>
      </w:pPr>
      <w:r w:rsidRPr="00CC7EF1">
        <w:t>为了保证所有的服务器执行相同顺序的状态机请求，我们实现了一系列独立的</w:t>
      </w:r>
      <w:proofErr w:type="spellStart"/>
      <w:r w:rsidRPr="00CC7EF1">
        <w:t>Paxos</w:t>
      </w:r>
      <w:proofErr w:type="spellEnd"/>
      <w:r w:rsidRPr="00CC7EF1">
        <w:t>一致性算法实例，被第</w:t>
      </w:r>
      <w:proofErr w:type="spellStart"/>
      <w:r w:rsidRPr="00CC7EF1">
        <w:t>i</w:t>
      </w:r>
      <w:proofErr w:type="spellEnd"/>
      <w:proofErr w:type="gramStart"/>
      <w:r w:rsidRPr="00CC7EF1">
        <w:t>个</w:t>
      </w:r>
      <w:proofErr w:type="gramEnd"/>
      <w:r w:rsidRPr="00CC7EF1">
        <w:t>实例选中的值就是第</w:t>
      </w:r>
      <w:proofErr w:type="spellStart"/>
      <w:r w:rsidRPr="00CC7EF1">
        <w:t>i</w:t>
      </w:r>
      <w:proofErr w:type="spellEnd"/>
      <w:proofErr w:type="gramStart"/>
      <w:r w:rsidRPr="00CC7EF1">
        <w:t>个</w:t>
      </w:r>
      <w:proofErr w:type="gramEnd"/>
      <w:r w:rsidRPr="00CC7EF1">
        <w:t>状态机请求。每个服务器在各自的算法实例中都扮演了所有角色（提议者、接受者和学习者）。到目前为止，我们假设服务器的集合是固定的，因此所有的一致性算法实例使用相同的代理集合。</w:t>
      </w:r>
    </w:p>
    <w:p w:rsidR="00CC7EF1" w:rsidRPr="00CC7EF1" w:rsidRDefault="00CC7EF1" w:rsidP="008D67BE">
      <w:pPr>
        <w:pStyle w:val="afb"/>
      </w:pPr>
      <w:r w:rsidRPr="00CC7EF1">
        <w:t>在正常操作中，一台服务器被选作领导，以在所有的一致性算法实例中扮演唯一的提议者的角色。客户端向领导发送请求，并且由领导决定了请求出现的顺序。如果领导决定了某个客户端请求应该是第</w:t>
      </w:r>
      <w:r w:rsidRPr="00CC7EF1">
        <w:t>135</w:t>
      </w:r>
      <w:r w:rsidRPr="00CC7EF1">
        <w:t>号，那么它会尝试让该请求被选为第</w:t>
      </w:r>
      <w:r w:rsidRPr="00CC7EF1">
        <w:t>135</w:t>
      </w:r>
      <w:r w:rsidRPr="00CC7EF1">
        <w:t>号一致性算法实例的值，并且通常会成功。它可能由于某些故障而导致失败，也可能由于其他服务器认为自己是领带，并且对</w:t>
      </w:r>
      <w:r w:rsidRPr="00CC7EF1">
        <w:t>135</w:t>
      </w:r>
      <w:r w:rsidRPr="00CC7EF1">
        <w:t>号请求有不同的看法。但是一致性算法办证了最多只有</w:t>
      </w:r>
      <w:r w:rsidRPr="00CC7EF1">
        <w:t>1</w:t>
      </w:r>
      <w:r w:rsidRPr="00CC7EF1">
        <w:t>个请求会成为</w:t>
      </w:r>
      <w:r w:rsidRPr="00CC7EF1">
        <w:t>135</w:t>
      </w:r>
      <w:r w:rsidRPr="00CC7EF1">
        <w:t>号。</w:t>
      </w:r>
    </w:p>
    <w:p w:rsidR="00CC7EF1" w:rsidRPr="00CC7EF1" w:rsidRDefault="00CC7EF1" w:rsidP="00CC7EF1">
      <w:r w:rsidRPr="00CC7EF1">
        <w:t>该方法高效的关键在于在</w:t>
      </w:r>
      <w:proofErr w:type="spellStart"/>
      <w:r w:rsidRPr="00CC7EF1">
        <w:t>Paxos</w:t>
      </w:r>
      <w:proofErr w:type="spellEnd"/>
      <w:r w:rsidRPr="00CC7EF1">
        <w:t>一致性算法中，直到阶段</w:t>
      </w:r>
      <w:r w:rsidRPr="00CC7EF1">
        <w:t>2</w:t>
      </w:r>
      <w:proofErr w:type="gramStart"/>
      <w:r w:rsidRPr="00CC7EF1">
        <w:t>提议值才会</w:t>
      </w:r>
      <w:proofErr w:type="gramEnd"/>
      <w:r w:rsidRPr="00CC7EF1">
        <w:t>被真正选出。另外需要记住，当提议者完成阶段</w:t>
      </w:r>
      <w:r w:rsidRPr="00CC7EF1">
        <w:t>1</w:t>
      </w:r>
      <w:r w:rsidRPr="00CC7EF1">
        <w:t>时，要么需要提议的值已经确定了，要么提议者可以提出任何值。</w:t>
      </w:r>
    </w:p>
    <w:p w:rsidR="00CC7EF1" w:rsidRPr="00CC7EF1" w:rsidRDefault="00CC7EF1" w:rsidP="008D67BE">
      <w:pPr>
        <w:pStyle w:val="afb"/>
      </w:pPr>
      <w:r w:rsidRPr="00CC7EF1">
        <w:lastRenderedPageBreak/>
        <w:t>以上讨论了</w:t>
      </w:r>
      <w:proofErr w:type="spellStart"/>
      <w:r w:rsidRPr="00CC7EF1">
        <w:t>Paxos</w:t>
      </w:r>
      <w:proofErr w:type="spellEnd"/>
      <w:r w:rsidRPr="00CC7EF1">
        <w:t>状态机实现在正常操作中的工作方式。下面将讨论可能发生的错误。我们将考虑当前一个领导刚刚失败，而新的领导已经选择的情况（系统启动是特殊的情况，因为之前没有请求被提出过）。</w:t>
      </w:r>
    </w:p>
    <w:p w:rsidR="00CC7EF1" w:rsidRPr="00CC7EF1" w:rsidRDefault="00CC7EF1" w:rsidP="008D67BE">
      <w:pPr>
        <w:pStyle w:val="afb"/>
      </w:pPr>
      <w:r w:rsidRPr="00CC7EF1">
        <w:t>新的领导在被选举出之前都作为所有一致性算法实例的学习者，因此应该知道大多数已经被选出的请求。假设它知道请求</w:t>
      </w:r>
      <w:r w:rsidRPr="00CC7EF1">
        <w:t>1-134</w:t>
      </w:r>
      <w:r w:rsidRPr="00CC7EF1">
        <w:t>，</w:t>
      </w:r>
      <w:r w:rsidRPr="00CC7EF1">
        <w:t>138</w:t>
      </w:r>
      <w:r w:rsidRPr="00CC7EF1">
        <w:t>和</w:t>
      </w:r>
      <w:r w:rsidRPr="00CC7EF1">
        <w:t>139</w:t>
      </w:r>
      <w:r w:rsidRPr="00CC7EF1">
        <w:t>，也就对应了在一致性算法实例</w:t>
      </w:r>
      <w:r w:rsidRPr="00CC7EF1">
        <w:t>1-134</w:t>
      </w:r>
      <w:r w:rsidRPr="00CC7EF1">
        <w:t>，</w:t>
      </w:r>
      <w:r w:rsidRPr="00CC7EF1">
        <w:t>138</w:t>
      </w:r>
      <w:r w:rsidRPr="00CC7EF1">
        <w:t>和</w:t>
      </w:r>
      <w:r w:rsidRPr="00CC7EF1">
        <w:t>139</w:t>
      </w:r>
      <w:r w:rsidRPr="00CC7EF1">
        <w:t>中被选出的值（我们将在后面看到这种缺口是如何产生的）。然后它将执行</w:t>
      </w:r>
      <w:r w:rsidRPr="00CC7EF1">
        <w:t>135-137</w:t>
      </w:r>
      <w:r w:rsidRPr="00CC7EF1">
        <w:t>实例的阶段</w:t>
      </w:r>
      <w:r w:rsidRPr="00CC7EF1">
        <w:t>1</w:t>
      </w:r>
      <w:r w:rsidRPr="00CC7EF1">
        <w:t>，并且所有大于</w:t>
      </w:r>
      <w:r w:rsidRPr="00CC7EF1">
        <w:t>139</w:t>
      </w:r>
      <w:r w:rsidRPr="00CC7EF1">
        <w:t>的实例。假设这些执行的结果决定了实例</w:t>
      </w:r>
      <w:r w:rsidRPr="00CC7EF1">
        <w:t>135</w:t>
      </w:r>
      <w:r w:rsidRPr="00CC7EF1">
        <w:t>和</w:t>
      </w:r>
      <w:r w:rsidRPr="00CC7EF1">
        <w:t>140</w:t>
      </w:r>
      <w:r w:rsidRPr="00CC7EF1">
        <w:t>应该提议的值，但是对其他的实例中的提议值没有限制。领导将会执行</w:t>
      </w:r>
      <w:r w:rsidRPr="00CC7EF1">
        <w:t>135</w:t>
      </w:r>
      <w:r w:rsidRPr="00CC7EF1">
        <w:t>和</w:t>
      </w:r>
      <w:r w:rsidRPr="00CC7EF1">
        <w:t>140</w:t>
      </w:r>
      <w:r w:rsidRPr="00CC7EF1">
        <w:t>实例的阶段</w:t>
      </w:r>
      <w:r w:rsidRPr="00CC7EF1">
        <w:t>2</w:t>
      </w:r>
      <w:r w:rsidRPr="00CC7EF1">
        <w:t>，并因此选择</w:t>
      </w:r>
      <w:r w:rsidRPr="00CC7EF1">
        <w:t>135</w:t>
      </w:r>
      <w:r w:rsidRPr="00CC7EF1">
        <w:t>和</w:t>
      </w:r>
      <w:r w:rsidRPr="00CC7EF1">
        <w:t>140</w:t>
      </w:r>
      <w:r w:rsidRPr="00CC7EF1">
        <w:t>号请求。</w:t>
      </w:r>
    </w:p>
    <w:p w:rsidR="00CC7EF1" w:rsidRPr="00CC7EF1" w:rsidRDefault="00CC7EF1" w:rsidP="008D67BE">
      <w:pPr>
        <w:pStyle w:val="afb"/>
      </w:pPr>
      <w:r w:rsidRPr="00CC7EF1">
        <w:t>领导和其他所有的服务器都知道领导所知道的请求，并且现在可以执行请求</w:t>
      </w:r>
      <w:r w:rsidRPr="00CC7EF1">
        <w:t>1-135</w:t>
      </w:r>
      <w:r w:rsidRPr="00CC7EF1">
        <w:t>。然而，虽然服务器知道请求</w:t>
      </w:r>
      <w:r w:rsidRPr="00CC7EF1">
        <w:t>138-140</w:t>
      </w:r>
      <w:r w:rsidRPr="00CC7EF1">
        <w:t>，但却不能执行这些请求，因为</w:t>
      </w:r>
      <w:r w:rsidRPr="00CC7EF1">
        <w:t>136</w:t>
      </w:r>
      <w:r w:rsidRPr="00CC7EF1">
        <w:t>和</w:t>
      </w:r>
      <w:r w:rsidRPr="00CC7EF1">
        <w:t>137</w:t>
      </w:r>
      <w:r w:rsidRPr="00CC7EF1">
        <w:t>号请求还没有被选出。领导可以让后续的两个客户端请求作为</w:t>
      </w:r>
      <w:r w:rsidRPr="00CC7EF1">
        <w:t>136</w:t>
      </w:r>
      <w:r w:rsidRPr="00CC7EF1">
        <w:t>和</w:t>
      </w:r>
      <w:r w:rsidRPr="00CC7EF1">
        <w:t>137</w:t>
      </w:r>
      <w:r w:rsidRPr="00CC7EF1">
        <w:t>号请求。另外，我们可以以提出两个空操作提议，以填充</w:t>
      </w:r>
      <w:r w:rsidRPr="00CC7EF1">
        <w:t>136</w:t>
      </w:r>
      <w:r w:rsidRPr="00CC7EF1">
        <w:t>和</w:t>
      </w:r>
      <w:r w:rsidRPr="00CC7EF1">
        <w:t>137</w:t>
      </w:r>
      <w:r w:rsidRPr="00CC7EF1">
        <w:t>号请求（领导可以通过执行</w:t>
      </w:r>
      <w:r w:rsidRPr="00CC7EF1">
        <w:t>136</w:t>
      </w:r>
      <w:r w:rsidRPr="00CC7EF1">
        <w:t>和</w:t>
      </w:r>
      <w:r w:rsidRPr="00CC7EF1">
        <w:t>137</w:t>
      </w:r>
      <w:r w:rsidRPr="00CC7EF1">
        <w:t>一致性算法实例的阶段</w:t>
      </w:r>
      <w:r w:rsidRPr="00CC7EF1">
        <w:t>2</w:t>
      </w:r>
      <w:r w:rsidRPr="00CC7EF1">
        <w:t>）。一旦这些空操作被选中，</w:t>
      </w:r>
      <w:r w:rsidRPr="00CC7EF1">
        <w:t>138-140</w:t>
      </w:r>
      <w:r w:rsidRPr="00CC7EF1">
        <w:t>号请求可以被执行。</w:t>
      </w:r>
    </w:p>
    <w:p w:rsidR="00CC7EF1" w:rsidRPr="00CC7EF1" w:rsidRDefault="00CC7EF1" w:rsidP="008D67BE">
      <w:pPr>
        <w:pStyle w:val="afb"/>
      </w:pPr>
      <w:r w:rsidRPr="00CC7EF1">
        <w:t>现在</w:t>
      </w:r>
      <w:r w:rsidRPr="00CC7EF1">
        <w:t>1-140</w:t>
      </w:r>
      <w:r w:rsidRPr="00CC7EF1">
        <w:t>号请求已经被选出。领导同样已经完成了</w:t>
      </w:r>
      <w:r w:rsidRPr="00CC7EF1">
        <w:t>140</w:t>
      </w:r>
      <w:r w:rsidRPr="00CC7EF1">
        <w:t>以上一致性算法实例的阶段</w:t>
      </w:r>
      <w:r w:rsidRPr="00CC7EF1">
        <w:t>1</w:t>
      </w:r>
      <w:r w:rsidRPr="00CC7EF1">
        <w:t>，并且它可以在这些实例的阶段</w:t>
      </w:r>
      <w:r w:rsidRPr="00CC7EF1">
        <w:t>2</w:t>
      </w:r>
      <w:r w:rsidRPr="00CC7EF1">
        <w:t>里提出任意的值。它将下一个客户端请求作为第</w:t>
      </w:r>
      <w:r w:rsidRPr="00CC7EF1">
        <w:t>141</w:t>
      </w:r>
      <w:r w:rsidRPr="00CC7EF1">
        <w:t>号请求，并将它作为</w:t>
      </w:r>
      <w:proofErr w:type="gramStart"/>
      <w:r w:rsidRPr="00CC7EF1">
        <w:t>值提出</w:t>
      </w:r>
      <w:proofErr w:type="gramEnd"/>
      <w:r w:rsidRPr="00CC7EF1">
        <w:t>在</w:t>
      </w:r>
      <w:r w:rsidRPr="00CC7EF1">
        <w:t>141</w:t>
      </w:r>
      <w:r w:rsidRPr="00CC7EF1">
        <w:t>号一致性算法实例的阶段</w:t>
      </w:r>
      <w:r w:rsidRPr="00CC7EF1">
        <w:t>2</w:t>
      </w:r>
      <w:r w:rsidRPr="00CC7EF1">
        <w:t>中。同样它也会将下一个客户端请求提议为</w:t>
      </w:r>
      <w:r w:rsidRPr="00CC7EF1">
        <w:t>142</w:t>
      </w:r>
      <w:r w:rsidRPr="00CC7EF1">
        <w:t>号请求，等等。</w:t>
      </w:r>
    </w:p>
    <w:p w:rsidR="00CC7EF1" w:rsidRPr="00CC7EF1" w:rsidRDefault="00CC7EF1" w:rsidP="008D67BE">
      <w:pPr>
        <w:pStyle w:val="afb"/>
      </w:pPr>
      <w:r w:rsidRPr="00CC7EF1">
        <w:t>领导可以在</w:t>
      </w:r>
      <w:r w:rsidRPr="00CC7EF1">
        <w:t>141</w:t>
      </w:r>
      <w:r w:rsidRPr="00CC7EF1">
        <w:t>号请求被选中之前提出</w:t>
      </w:r>
      <w:r w:rsidRPr="00CC7EF1">
        <w:t>142</w:t>
      </w:r>
      <w:r w:rsidRPr="00CC7EF1">
        <w:t>号请求。有可能</w:t>
      </w:r>
      <w:r w:rsidRPr="00CC7EF1">
        <w:t>141</w:t>
      </w:r>
      <w:r w:rsidRPr="00CC7EF1">
        <w:t>号请求提议的所有消息都丢失了，并且</w:t>
      </w:r>
      <w:r w:rsidRPr="00CC7EF1">
        <w:t>142</w:t>
      </w:r>
      <w:r w:rsidRPr="00CC7EF1">
        <w:t>号请求在所有服务器知道第</w:t>
      </w:r>
      <w:r w:rsidRPr="00CC7EF1">
        <w:t>141</w:t>
      </w:r>
      <w:r w:rsidRPr="00CC7EF1">
        <w:t>号请求是什么之前被选中。当领导不能收到</w:t>
      </w:r>
      <w:r w:rsidRPr="00CC7EF1">
        <w:t>141</w:t>
      </w:r>
      <w:r w:rsidRPr="00CC7EF1">
        <w:t>号实例阶段</w:t>
      </w:r>
      <w:r w:rsidRPr="00CC7EF1">
        <w:t>2</w:t>
      </w:r>
      <w:r w:rsidRPr="00CC7EF1">
        <w:t>的期望回复时，它会尝试重发这些消息。如果一切顺利的话，那么它提议的请求将被选中。然而，如果它在此之前失败了，则将会在请求序列中留下间隙。通常来说，假设领导会提前收到</w:t>
      </w:r>
      <w:r w:rsidRPr="00CC7EF1">
        <w:t>a</w:t>
      </w:r>
      <w:proofErr w:type="gramStart"/>
      <w:r w:rsidRPr="00CC7EF1">
        <w:t>个</w:t>
      </w:r>
      <w:proofErr w:type="gramEnd"/>
      <w:r w:rsidRPr="00CC7EF1">
        <w:t>请求，即在</w:t>
      </w:r>
      <w:r w:rsidRPr="00CC7EF1">
        <w:t>i1-i</w:t>
      </w:r>
      <w:r w:rsidRPr="00CC7EF1">
        <w:t>号请求被选中之后，可以</w:t>
      </w:r>
      <w:proofErr w:type="gramStart"/>
      <w:r w:rsidRPr="00CC7EF1">
        <w:t>提出第</w:t>
      </w:r>
      <w:proofErr w:type="gramEnd"/>
      <w:r w:rsidRPr="00CC7EF1">
        <w:t>i+1</w:t>
      </w:r>
      <w:r w:rsidRPr="00CC7EF1">
        <w:t>到</w:t>
      </w:r>
      <w:proofErr w:type="spellStart"/>
      <w:r w:rsidRPr="00CC7EF1">
        <w:t>i+a</w:t>
      </w:r>
      <w:proofErr w:type="spellEnd"/>
      <w:r w:rsidRPr="00CC7EF1">
        <w:t>号请求。因此会产生最多</w:t>
      </w:r>
      <w:r w:rsidRPr="00CC7EF1">
        <w:t>a-1</w:t>
      </w:r>
      <w:r w:rsidRPr="00CC7EF1">
        <w:t>个请求的间隙。</w:t>
      </w:r>
    </w:p>
    <w:p w:rsidR="00CC7EF1" w:rsidRPr="00CC7EF1" w:rsidRDefault="00CC7EF1" w:rsidP="008D67BE">
      <w:pPr>
        <w:pStyle w:val="afb"/>
      </w:pPr>
      <w:r w:rsidRPr="00CC7EF1">
        <w:t>新选出的领导会为无穷多的一致性算法实例执行阶段</w:t>
      </w:r>
      <w:r w:rsidRPr="00CC7EF1">
        <w:t>1</w:t>
      </w:r>
      <w:r w:rsidRPr="00CC7EF1">
        <w:t>，在上面的场景中，会为</w:t>
      </w:r>
      <w:r w:rsidRPr="00CC7EF1">
        <w:t>135-137</w:t>
      </w:r>
      <w:r w:rsidRPr="00CC7EF1">
        <w:t>以及所有大于</w:t>
      </w:r>
      <w:r w:rsidRPr="00CC7EF1">
        <w:t>139</w:t>
      </w:r>
      <w:r w:rsidRPr="00CC7EF1">
        <w:t>的实例。为所有实例使用相同的提议号，并且向其它服务器发送一个合理的短消息，领导可以做到这点。</w:t>
      </w:r>
      <w:proofErr w:type="gramStart"/>
      <w:r w:rsidRPr="00CC7EF1">
        <w:t>在阶段</w:t>
      </w:r>
      <w:proofErr w:type="gramEnd"/>
      <w:r w:rsidRPr="00CC7EF1">
        <w:t>1</w:t>
      </w:r>
      <w:r w:rsidRPr="00CC7EF1">
        <w:t>中，接收器当收到其他提议</w:t>
      </w:r>
      <w:proofErr w:type="gramStart"/>
      <w:r w:rsidRPr="00CC7EF1">
        <w:t>者阶段</w:t>
      </w:r>
      <w:proofErr w:type="gramEnd"/>
      <w:r w:rsidRPr="00CC7EF1">
        <w:t>2</w:t>
      </w:r>
      <w:r w:rsidRPr="00CC7EF1">
        <w:t>的消息时，它的回复中会包含除了</w:t>
      </w:r>
      <w:r w:rsidRPr="00CC7EF1">
        <w:t>OK</w:t>
      </w:r>
      <w:r w:rsidRPr="00CC7EF1">
        <w:t>的额外信息。（在该场景中，这只是对实例</w:t>
      </w:r>
      <w:r w:rsidRPr="00CC7EF1">
        <w:t>135</w:t>
      </w:r>
      <w:r w:rsidRPr="00CC7EF1">
        <w:t>和实例</w:t>
      </w:r>
      <w:r w:rsidRPr="00CC7EF1">
        <w:t>140</w:t>
      </w:r>
      <w:r w:rsidRPr="00CC7EF1">
        <w:t>）。因此，接受者可以为所有实例都回复一条合理的短消息。并且多次重复执行实例的阶段</w:t>
      </w:r>
      <w:r w:rsidRPr="00CC7EF1">
        <w:t>1</w:t>
      </w:r>
      <w:r w:rsidRPr="00CC7EF1">
        <w:t>不会带来问题。</w:t>
      </w:r>
    </w:p>
    <w:p w:rsidR="00CC7EF1" w:rsidRPr="00CC7EF1" w:rsidRDefault="00CC7EF1" w:rsidP="008D67BE">
      <w:pPr>
        <w:pStyle w:val="afb"/>
      </w:pPr>
      <w:r w:rsidRPr="00CC7EF1">
        <w:t>由于领导的失败和选举是比较稀少的事情，执行状态机请求的有效开销（达到一致的请求</w:t>
      </w:r>
      <w:r w:rsidRPr="00CC7EF1">
        <w:t>/</w:t>
      </w:r>
      <w:r w:rsidRPr="00CC7EF1">
        <w:t>值）只包括一致性算法阶段</w:t>
      </w:r>
      <w:r w:rsidRPr="00CC7EF1">
        <w:t>2</w:t>
      </w:r>
      <w:r w:rsidRPr="00CC7EF1">
        <w:t>的开销。可以看出</w:t>
      </w:r>
      <w:proofErr w:type="spellStart"/>
      <w:r w:rsidRPr="00CC7EF1">
        <w:t>Paxos</w:t>
      </w:r>
      <w:proofErr w:type="spellEnd"/>
      <w:r w:rsidRPr="00CC7EF1">
        <w:t>一致性算法的阶段</w:t>
      </w:r>
      <w:r w:rsidRPr="00CC7EF1">
        <w:t>2</w:t>
      </w:r>
      <w:r w:rsidRPr="00CC7EF1">
        <w:t>拥有目前容错性一致性算法的最小开销。因此，</w:t>
      </w:r>
      <w:proofErr w:type="spellStart"/>
      <w:r w:rsidRPr="00CC7EF1">
        <w:t>Paxos</w:t>
      </w:r>
      <w:proofErr w:type="spellEnd"/>
      <w:r w:rsidRPr="00CC7EF1">
        <w:t>算法是非常高校的。</w:t>
      </w:r>
    </w:p>
    <w:p w:rsidR="00CC7EF1" w:rsidRPr="00CC7EF1" w:rsidRDefault="00CC7EF1" w:rsidP="008D67BE">
      <w:pPr>
        <w:pStyle w:val="afb"/>
      </w:pPr>
      <w:r w:rsidRPr="00CC7EF1">
        <w:t>以上对系统正常操作的讨论假定系统中只有一个单独的领导，除了当</w:t>
      </w:r>
      <w:proofErr w:type="gramStart"/>
      <w:r w:rsidRPr="00CC7EF1">
        <w:t>旧领导</w:t>
      </w:r>
      <w:proofErr w:type="gramEnd"/>
      <w:r w:rsidRPr="00CC7EF1">
        <w:t>失效并选举出新领导的短暂情况。在异常情况下，领导选举可能失败。如果没有服务器作为领导，那么将没有新的请求会被提出。如果多台服务器都认为自己是领导，那么他们在同一个一致性算法实例中都可以提出提议，这会导致每个提议都不会被选中。然而，安全性是可以保证的，因为两个不同的服务器不会对已选出的第</w:t>
      </w:r>
      <w:proofErr w:type="spellStart"/>
      <w:r w:rsidRPr="00CC7EF1">
        <w:t>i</w:t>
      </w:r>
      <w:proofErr w:type="spellEnd"/>
      <w:proofErr w:type="gramStart"/>
      <w:r w:rsidRPr="00CC7EF1">
        <w:t>个</w:t>
      </w:r>
      <w:proofErr w:type="gramEnd"/>
      <w:r w:rsidRPr="00CC7EF1">
        <w:t>请求产生异议。</w:t>
      </w:r>
      <w:proofErr w:type="gramStart"/>
      <w:r w:rsidRPr="00CC7EF1">
        <w:t>单领导</w:t>
      </w:r>
      <w:proofErr w:type="gramEnd"/>
      <w:r w:rsidRPr="00CC7EF1">
        <w:t>的模型只是用来保证进度。</w:t>
      </w:r>
    </w:p>
    <w:p w:rsidR="000F4D08" w:rsidRPr="00CC7EF1" w:rsidRDefault="00CC7EF1" w:rsidP="00CC7EF1">
      <w:r w:rsidRPr="00CC7EF1">
        <w:t>如果服务器集合可以变化，那么则需要有某种机制决定哪些服务器负责哪些一致性算法的实</w:t>
      </w:r>
      <w:r w:rsidRPr="00CC7EF1">
        <w:lastRenderedPageBreak/>
        <w:t>例。最简单的方式是通过状态机本身。当前服务器的集合可以作为状态的一部分，并且可以由正常的状态机请求所改变。为了允许领导提前获得</w:t>
      </w:r>
      <w:r w:rsidRPr="00CC7EF1">
        <w:t>a</w:t>
      </w:r>
      <w:proofErr w:type="gramStart"/>
      <w:r w:rsidRPr="00CC7EF1">
        <w:t>个</w:t>
      </w:r>
      <w:proofErr w:type="gramEnd"/>
      <w:r w:rsidRPr="00CC7EF1">
        <w:t>请求，我们需要在第</w:t>
      </w:r>
      <w:proofErr w:type="spellStart"/>
      <w:r w:rsidRPr="00CC7EF1">
        <w:t>i</w:t>
      </w:r>
      <w:proofErr w:type="spellEnd"/>
      <w:proofErr w:type="gramStart"/>
      <w:r w:rsidRPr="00CC7EF1">
        <w:t>个</w:t>
      </w:r>
      <w:proofErr w:type="gramEnd"/>
      <w:r w:rsidRPr="00CC7EF1">
        <w:t>状态机请求之后，允许当前集合中的服务器</w:t>
      </w:r>
      <w:proofErr w:type="gramStart"/>
      <w:r w:rsidRPr="00CC7EF1">
        <w:t>执行第</w:t>
      </w:r>
      <w:proofErr w:type="gramEnd"/>
      <w:r w:rsidRPr="00CC7EF1">
        <w:t>i+1</w:t>
      </w:r>
      <w:r w:rsidRPr="00CC7EF1">
        <w:t>到</w:t>
      </w:r>
      <w:proofErr w:type="spellStart"/>
      <w:r w:rsidRPr="00CC7EF1">
        <w:t>i+a</w:t>
      </w:r>
      <w:proofErr w:type="spellEnd"/>
      <w:r w:rsidRPr="00CC7EF1">
        <w:t>的请求。这使得可以通过简单配置来实现任意复杂的算法。</w:t>
      </w:r>
    </w:p>
    <w:sectPr w:rsidR="000F4D08" w:rsidRPr="00CC7EF1" w:rsidSect="005C1AC1">
      <w:headerReference w:type="default" r:id="rId12"/>
      <w:footerReference w:type="default" r:id="rId13"/>
      <w:pgSz w:w="11906" w:h="16838"/>
      <w:pgMar w:top="2325" w:right="1701" w:bottom="2325" w:left="1701" w:header="1985" w:footer="1985"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0238" w:rsidRDefault="00D40238">
      <w:r>
        <w:separator/>
      </w:r>
    </w:p>
  </w:endnote>
  <w:endnote w:type="continuationSeparator" w:id="0">
    <w:p w:rsidR="00D40238" w:rsidRDefault="00D402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017C" w:rsidRDefault="0056017C" w:rsidP="0082334A">
    <w:pPr>
      <w:pStyle w:val="af3"/>
      <w:framePr w:wrap="around" w:vAnchor="text" w:hAnchor="margin" w:xAlign="center" w:y="1"/>
      <w:rPr>
        <w:rStyle w:val="af4"/>
      </w:rPr>
    </w:pPr>
    <w:r>
      <w:rPr>
        <w:rStyle w:val="af4"/>
      </w:rPr>
      <w:fldChar w:fldCharType="begin"/>
    </w:r>
    <w:r>
      <w:rPr>
        <w:rStyle w:val="af4"/>
      </w:rPr>
      <w:instrText xml:space="preserve">PAGE  </w:instrText>
    </w:r>
    <w:r>
      <w:rPr>
        <w:rStyle w:val="af4"/>
      </w:rPr>
      <w:fldChar w:fldCharType="end"/>
    </w:r>
  </w:p>
  <w:p w:rsidR="0056017C" w:rsidRDefault="0056017C">
    <w:pPr>
      <w:pStyle w:val="af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017C" w:rsidRDefault="0056017C" w:rsidP="0082334A">
    <w:pPr>
      <w:pStyle w:val="af3"/>
      <w:framePr w:wrap="around" w:vAnchor="text" w:hAnchor="margin" w:xAlign="center" w:y="1"/>
      <w:rPr>
        <w:rStyle w:val="af4"/>
      </w:rPr>
    </w:pPr>
    <w:r>
      <w:rPr>
        <w:rStyle w:val="af4"/>
      </w:rPr>
      <w:fldChar w:fldCharType="begin"/>
    </w:r>
    <w:r>
      <w:rPr>
        <w:rStyle w:val="af4"/>
      </w:rPr>
      <w:instrText xml:space="preserve">PAGE  </w:instrText>
    </w:r>
    <w:r>
      <w:rPr>
        <w:rStyle w:val="af4"/>
      </w:rPr>
      <w:fldChar w:fldCharType="separate"/>
    </w:r>
    <w:r w:rsidR="005C1AC1">
      <w:rPr>
        <w:rStyle w:val="af4"/>
        <w:noProof/>
      </w:rPr>
      <w:t>2</w:t>
    </w:r>
    <w:r>
      <w:rPr>
        <w:rStyle w:val="af4"/>
      </w:rPr>
      <w:fldChar w:fldCharType="end"/>
    </w:r>
  </w:p>
  <w:p w:rsidR="0056017C" w:rsidRDefault="0056017C">
    <w:pPr>
      <w:pStyle w:val="af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1AC1" w:rsidRDefault="005C1AC1" w:rsidP="0082334A">
    <w:pPr>
      <w:pStyle w:val="af3"/>
      <w:framePr w:wrap="around" w:vAnchor="text" w:hAnchor="margin" w:xAlign="center" w:y="1"/>
      <w:rPr>
        <w:rStyle w:val="af4"/>
      </w:rPr>
    </w:pPr>
    <w:r>
      <w:rPr>
        <w:rStyle w:val="af4"/>
      </w:rPr>
      <w:fldChar w:fldCharType="begin"/>
    </w:r>
    <w:r>
      <w:rPr>
        <w:rStyle w:val="af4"/>
      </w:rPr>
      <w:instrText xml:space="preserve">PAGE  </w:instrText>
    </w:r>
    <w:r>
      <w:rPr>
        <w:rStyle w:val="af4"/>
      </w:rPr>
      <w:fldChar w:fldCharType="separate"/>
    </w:r>
    <w:r>
      <w:rPr>
        <w:rStyle w:val="af4"/>
        <w:noProof/>
      </w:rPr>
      <w:t>2</w:t>
    </w:r>
    <w:r>
      <w:rPr>
        <w:rStyle w:val="af4"/>
      </w:rPr>
      <w:fldChar w:fldCharType="end"/>
    </w:r>
  </w:p>
  <w:p w:rsidR="005C1AC1" w:rsidRDefault="005C1AC1">
    <w:pPr>
      <w:pStyle w:val="af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0238" w:rsidRDefault="00D40238">
      <w:r>
        <w:separator/>
      </w:r>
    </w:p>
  </w:footnote>
  <w:footnote w:type="continuationSeparator" w:id="0">
    <w:p w:rsidR="00D40238" w:rsidRDefault="00D402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1AC1" w:rsidRDefault="005C1AC1">
    <w:pPr>
      <w:pStyle w:val="aff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855DE"/>
    <w:multiLevelType w:val="multilevel"/>
    <w:tmpl w:val="D9B46B52"/>
    <w:lvl w:ilvl="0">
      <w:start w:val="1"/>
      <w:numFmt w:val="decimal"/>
      <w:pStyle w:val="1"/>
      <w:lvlText w:val="%1"/>
      <w:lvlJc w:val="left"/>
      <w:pPr>
        <w:ind w:left="0" w:firstLine="0"/>
      </w:pPr>
      <w:rPr>
        <w:rFonts w:hint="eastAsia"/>
      </w:rPr>
    </w:lvl>
    <w:lvl w:ilvl="1">
      <w:start w:val="1"/>
      <w:numFmt w:val="decimal"/>
      <w:pStyle w:val="2"/>
      <w:lvlText w:val="%1.%2"/>
      <w:lvlJc w:val="left"/>
      <w:pPr>
        <w:ind w:left="425" w:hanging="425"/>
      </w:pPr>
      <w:rPr>
        <w:rFonts w:hint="eastAsia"/>
      </w:rPr>
    </w:lvl>
    <w:lvl w:ilvl="2">
      <w:start w:val="1"/>
      <w:numFmt w:val="decimal"/>
      <w:pStyle w:val="3"/>
      <w:lvlText w:val="%1.%2.%3"/>
      <w:lvlJc w:val="left"/>
      <w:pPr>
        <w:ind w:left="851" w:hanging="426"/>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12BE48ED"/>
    <w:multiLevelType w:val="multilevel"/>
    <w:tmpl w:val="A912B60C"/>
    <w:lvl w:ilvl="0">
      <w:start w:val="1"/>
      <w:numFmt w:val="decimal"/>
      <w:pStyle w:val="10"/>
      <w:suff w:val="nothing"/>
      <w:lvlText w:val="%1"/>
      <w:lvlJc w:val="left"/>
      <w:pPr>
        <w:ind w:left="425" w:hanging="425"/>
      </w:pPr>
      <w:rPr>
        <w:rFonts w:hint="eastAsia"/>
      </w:rPr>
    </w:lvl>
    <w:lvl w:ilvl="1">
      <w:start w:val="1"/>
      <w:numFmt w:val="decimal"/>
      <w:suff w:val="nothing"/>
      <w:lvlText w:val="%1.%2"/>
      <w:lvlJc w:val="left"/>
      <w:pPr>
        <w:ind w:left="0" w:firstLine="0"/>
      </w:pPr>
      <w:rPr>
        <w:rFonts w:hint="eastAsia"/>
      </w:rPr>
    </w:lvl>
    <w:lvl w:ilvl="2">
      <w:start w:val="1"/>
      <w:numFmt w:val="decimal"/>
      <w:suff w:val="nothing"/>
      <w:lvlText w:val="%1.%2.%3"/>
      <w:lvlJc w:val="left"/>
      <w:pPr>
        <w:ind w:left="403" w:hanging="3"/>
      </w:pPr>
      <w:rPr>
        <w:rFonts w:hint="eastAsia"/>
      </w:rPr>
    </w:lvl>
    <w:lvl w:ilvl="3">
      <w:start w:val="1"/>
      <w:numFmt w:val="decimal"/>
      <w:lvlText w:val="%1.%2.%3.%4"/>
      <w:lvlJc w:val="left"/>
      <w:pPr>
        <w:tabs>
          <w:tab w:val="num" w:pos="4156"/>
        </w:tabs>
        <w:ind w:left="0" w:firstLine="1276"/>
      </w:pPr>
      <w:rPr>
        <w:rFonts w:hint="eastAsia"/>
      </w:rPr>
    </w:lvl>
    <w:lvl w:ilvl="4">
      <w:start w:val="1"/>
      <w:numFmt w:val="decimal"/>
      <w:lvlText w:val="%1.%2.%3.%4.%5"/>
      <w:lvlJc w:val="left"/>
      <w:pPr>
        <w:tabs>
          <w:tab w:val="num" w:pos="5301"/>
        </w:tabs>
        <w:ind w:left="2551" w:hanging="850"/>
      </w:pPr>
      <w:rPr>
        <w:rFonts w:hint="eastAsia"/>
      </w:rPr>
    </w:lvl>
    <w:lvl w:ilvl="5">
      <w:start w:val="1"/>
      <w:numFmt w:val="decimal"/>
      <w:lvlText w:val="%1.%2.%3.%4.%5.%6"/>
      <w:lvlJc w:val="left"/>
      <w:pPr>
        <w:tabs>
          <w:tab w:val="num" w:pos="6446"/>
        </w:tabs>
        <w:ind w:left="3260" w:hanging="1134"/>
      </w:pPr>
      <w:rPr>
        <w:rFonts w:hint="eastAsia"/>
      </w:rPr>
    </w:lvl>
    <w:lvl w:ilvl="6">
      <w:start w:val="1"/>
      <w:numFmt w:val="decimal"/>
      <w:lvlText w:val="%1.%2.%3.%4.%5.%6.%7"/>
      <w:lvlJc w:val="left"/>
      <w:pPr>
        <w:tabs>
          <w:tab w:val="num" w:pos="7591"/>
        </w:tabs>
        <w:ind w:left="3827" w:hanging="1276"/>
      </w:pPr>
      <w:rPr>
        <w:rFonts w:hint="eastAsia"/>
      </w:rPr>
    </w:lvl>
    <w:lvl w:ilvl="7">
      <w:start w:val="1"/>
      <w:numFmt w:val="decimal"/>
      <w:lvlText w:val="%1.%2.%3.%4.%5.%6.%7.%8"/>
      <w:lvlJc w:val="left"/>
      <w:pPr>
        <w:tabs>
          <w:tab w:val="num" w:pos="8736"/>
        </w:tabs>
        <w:ind w:left="4394" w:hanging="1418"/>
      </w:pPr>
      <w:rPr>
        <w:rFonts w:hint="eastAsia"/>
      </w:rPr>
    </w:lvl>
    <w:lvl w:ilvl="8">
      <w:start w:val="1"/>
      <w:numFmt w:val="decimal"/>
      <w:lvlText w:val="%1.%2.%3.%4.%5.%6.%7.%8.%9"/>
      <w:lvlJc w:val="left"/>
      <w:pPr>
        <w:tabs>
          <w:tab w:val="num" w:pos="9522"/>
        </w:tabs>
        <w:ind w:left="5102" w:hanging="1700"/>
      </w:pPr>
      <w:rPr>
        <w:rFonts w:hint="eastAsia"/>
      </w:rPr>
    </w:lvl>
  </w:abstractNum>
  <w:abstractNum w:abstractNumId="2">
    <w:nsid w:val="13E03DF9"/>
    <w:multiLevelType w:val="multilevel"/>
    <w:tmpl w:val="93942B1C"/>
    <w:styleLink w:val="11"/>
    <w:lvl w:ilvl="0">
      <w:start w:val="1"/>
      <w:numFmt w:val="decimal"/>
      <w:suff w:val="nothing"/>
      <w:lvlText w:val="%1"/>
      <w:lvlJc w:val="left"/>
      <w:pPr>
        <w:ind w:left="425" w:hanging="425"/>
      </w:pPr>
      <w:rPr>
        <w:rFonts w:ascii="Times New Roman" w:hAnsi="Times New Roman" w:cs="Times New Roman" w:hint="eastAsia"/>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1">
      <w:start w:val="1"/>
      <w:numFmt w:val="decimal"/>
      <w:suff w:val="nothing"/>
      <w:lvlText w:val="%1.%2"/>
      <w:lvlJc w:val="left"/>
      <w:pPr>
        <w:ind w:left="0" w:firstLine="0"/>
      </w:pPr>
      <w:rPr>
        <w:rFonts w:hint="eastAsia"/>
      </w:rPr>
    </w:lvl>
    <w:lvl w:ilvl="2">
      <w:start w:val="1"/>
      <w:numFmt w:val="decimal"/>
      <w:suff w:val="nothing"/>
      <w:lvlText w:val="%1.%2.%3"/>
      <w:lvlJc w:val="left"/>
      <w:pPr>
        <w:ind w:left="120" w:firstLine="448"/>
      </w:pPr>
      <w:rPr>
        <w:rFonts w:ascii="Times New Roman" w:hAnsi="Times New Roman" w:cs="Times New Roman" w:hint="eastAsia"/>
        <w:b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tabs>
          <w:tab w:val="num" w:pos="4156"/>
        </w:tabs>
        <w:ind w:left="1984" w:hanging="708"/>
      </w:pPr>
      <w:rPr>
        <w:rFonts w:hint="eastAsia"/>
      </w:rPr>
    </w:lvl>
    <w:lvl w:ilvl="4">
      <w:start w:val="1"/>
      <w:numFmt w:val="decimal"/>
      <w:lvlText w:val="%1.%2.%3.%4.%5"/>
      <w:lvlJc w:val="left"/>
      <w:pPr>
        <w:tabs>
          <w:tab w:val="num" w:pos="5301"/>
        </w:tabs>
        <w:ind w:left="2551" w:hanging="850"/>
      </w:pPr>
      <w:rPr>
        <w:rFonts w:hint="eastAsia"/>
      </w:rPr>
    </w:lvl>
    <w:lvl w:ilvl="5">
      <w:start w:val="1"/>
      <w:numFmt w:val="decimal"/>
      <w:lvlText w:val="%1.%2.%3.%4.%5.%6"/>
      <w:lvlJc w:val="left"/>
      <w:pPr>
        <w:tabs>
          <w:tab w:val="num" w:pos="6446"/>
        </w:tabs>
        <w:ind w:left="3260" w:hanging="1134"/>
      </w:pPr>
      <w:rPr>
        <w:rFonts w:hint="eastAsia"/>
      </w:rPr>
    </w:lvl>
    <w:lvl w:ilvl="6">
      <w:start w:val="1"/>
      <w:numFmt w:val="decimal"/>
      <w:lvlText w:val="%1.%2.%3.%4.%5.%6.%7"/>
      <w:lvlJc w:val="left"/>
      <w:pPr>
        <w:tabs>
          <w:tab w:val="num" w:pos="7591"/>
        </w:tabs>
        <w:ind w:left="3827" w:hanging="1276"/>
      </w:pPr>
      <w:rPr>
        <w:rFonts w:hint="eastAsia"/>
      </w:rPr>
    </w:lvl>
    <w:lvl w:ilvl="7">
      <w:start w:val="1"/>
      <w:numFmt w:val="decimal"/>
      <w:lvlText w:val="%1.%2.%3.%4.%5.%6.%7.%8"/>
      <w:lvlJc w:val="left"/>
      <w:pPr>
        <w:tabs>
          <w:tab w:val="num" w:pos="8736"/>
        </w:tabs>
        <w:ind w:left="4394" w:hanging="1418"/>
      </w:pPr>
      <w:rPr>
        <w:rFonts w:hint="eastAsia"/>
      </w:rPr>
    </w:lvl>
    <w:lvl w:ilvl="8">
      <w:start w:val="1"/>
      <w:numFmt w:val="decimal"/>
      <w:lvlText w:val="%1.%2.%3.%4.%5.%6.%7.%8.%9"/>
      <w:lvlJc w:val="left"/>
      <w:pPr>
        <w:tabs>
          <w:tab w:val="num" w:pos="9522"/>
        </w:tabs>
        <w:ind w:left="5102" w:hanging="1700"/>
      </w:pPr>
      <w:rPr>
        <w:rFonts w:hint="eastAsia"/>
      </w:rPr>
    </w:lvl>
  </w:abstractNum>
  <w:abstractNum w:abstractNumId="3">
    <w:nsid w:val="14B81846"/>
    <w:multiLevelType w:val="multilevel"/>
    <w:tmpl w:val="5EE00D78"/>
    <w:lvl w:ilvl="0">
      <w:start w:val="1"/>
      <w:numFmt w:val="decimal"/>
      <w:suff w:val="nothing"/>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1">
      <w:start w:val="1"/>
      <w:numFmt w:val="decimal"/>
      <w:pStyle w:val="a"/>
      <w:suff w:val="nothing"/>
      <w:lvlText w:val="%1.%2"/>
      <w:lvlJc w:val="left"/>
      <w:pPr>
        <w:ind w:left="420" w:hanging="420"/>
      </w:pPr>
      <w:rPr>
        <w:rFonts w:hint="eastAsia"/>
      </w:rPr>
    </w:lvl>
    <w:lvl w:ilvl="2">
      <w:start w:val="1"/>
      <w:numFmt w:val="decimal"/>
      <w:pStyle w:val="a0"/>
      <w:suff w:val="nothing"/>
      <w:lvlText w:val="%1.%2.%3"/>
      <w:lvlJc w:val="left"/>
      <w:pPr>
        <w:ind w:left="873" w:hanging="453"/>
      </w:pPr>
      <w:rPr>
        <w:rFonts w:ascii="Times New Roman" w:hAnsi="Times New Roman" w:cs="Times New Roman" w:hint="eastAsia"/>
        <w:b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tabs>
          <w:tab w:val="num" w:pos="1276"/>
        </w:tabs>
        <w:ind w:left="1984" w:hanging="708"/>
      </w:pPr>
      <w:rPr>
        <w:rFonts w:hint="eastAsia"/>
      </w:rPr>
    </w:lvl>
    <w:lvl w:ilvl="4">
      <w:start w:val="1"/>
      <w:numFmt w:val="decimal"/>
      <w:lvlText w:val="%1.%2.%3.%4.%5"/>
      <w:lvlJc w:val="left"/>
      <w:pPr>
        <w:tabs>
          <w:tab w:val="num" w:pos="5301"/>
        </w:tabs>
        <w:ind w:left="2551" w:hanging="850"/>
      </w:pPr>
      <w:rPr>
        <w:rFonts w:hint="eastAsia"/>
      </w:rPr>
    </w:lvl>
    <w:lvl w:ilvl="5">
      <w:start w:val="1"/>
      <w:numFmt w:val="decimal"/>
      <w:lvlText w:val="%1.%2.%3.%4.%5.%6"/>
      <w:lvlJc w:val="left"/>
      <w:pPr>
        <w:tabs>
          <w:tab w:val="num" w:pos="6446"/>
        </w:tabs>
        <w:ind w:left="3260" w:hanging="1134"/>
      </w:pPr>
      <w:rPr>
        <w:rFonts w:hint="eastAsia"/>
      </w:rPr>
    </w:lvl>
    <w:lvl w:ilvl="6">
      <w:start w:val="1"/>
      <w:numFmt w:val="decimal"/>
      <w:lvlText w:val="%1.%2.%3.%4.%5.%6.%7"/>
      <w:lvlJc w:val="left"/>
      <w:pPr>
        <w:tabs>
          <w:tab w:val="num" w:pos="7591"/>
        </w:tabs>
        <w:ind w:left="3827" w:hanging="1276"/>
      </w:pPr>
      <w:rPr>
        <w:rFonts w:hint="eastAsia"/>
      </w:rPr>
    </w:lvl>
    <w:lvl w:ilvl="7">
      <w:start w:val="1"/>
      <w:numFmt w:val="decimal"/>
      <w:lvlText w:val="%1.%2.%3.%4.%5.%6.%7.%8"/>
      <w:lvlJc w:val="left"/>
      <w:pPr>
        <w:tabs>
          <w:tab w:val="num" w:pos="8736"/>
        </w:tabs>
        <w:ind w:left="4394" w:hanging="1418"/>
      </w:pPr>
      <w:rPr>
        <w:rFonts w:hint="eastAsia"/>
      </w:rPr>
    </w:lvl>
    <w:lvl w:ilvl="8">
      <w:start w:val="1"/>
      <w:numFmt w:val="decimal"/>
      <w:lvlText w:val="%1.%2.%3.%4.%5.%6.%7.%8.%9"/>
      <w:lvlJc w:val="left"/>
      <w:pPr>
        <w:tabs>
          <w:tab w:val="num" w:pos="9522"/>
        </w:tabs>
        <w:ind w:left="5102" w:hanging="1700"/>
      </w:pPr>
      <w:rPr>
        <w:rFonts w:hint="eastAsia"/>
      </w:rPr>
    </w:lvl>
  </w:abstractNum>
  <w:abstractNum w:abstractNumId="4">
    <w:nsid w:val="1D765CF1"/>
    <w:multiLevelType w:val="hybridMultilevel"/>
    <w:tmpl w:val="2A1E4BFE"/>
    <w:lvl w:ilvl="0" w:tplc="BD563F12">
      <w:start w:val="1"/>
      <w:numFmt w:val="decimal"/>
      <w:pStyle w:val="4"/>
      <w:lvlText w:val="（%1）"/>
      <w:lvlJc w:val="left"/>
      <w:pPr>
        <w:tabs>
          <w:tab w:val="num" w:pos="567"/>
        </w:tabs>
        <w:ind w:left="0" w:firstLine="284"/>
      </w:pPr>
      <w:rPr>
        <w:rFonts w:eastAsia="宋体"/>
        <w:sz w:val="21"/>
        <w:lang w:val="en-US" w:eastAsia="zh-CN" w:bidi="ar-S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2C741151"/>
    <w:multiLevelType w:val="hybridMultilevel"/>
    <w:tmpl w:val="456817DE"/>
    <w:lvl w:ilvl="0" w:tplc="1A1025CE">
      <w:start w:val="1"/>
      <w:numFmt w:val="decimal"/>
      <w:pStyle w:val="a1"/>
      <w:lvlText w:val="[%1] "/>
      <w:lvlJc w:val="left"/>
      <w:pPr>
        <w:tabs>
          <w:tab w:val="num" w:pos="51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2EBA6199"/>
    <w:multiLevelType w:val="multilevel"/>
    <w:tmpl w:val="77E279E0"/>
    <w:lvl w:ilvl="0">
      <w:start w:val="1"/>
      <w:numFmt w:val="lowerLetter"/>
      <w:pStyle w:val="-"/>
      <w:suff w:val="space"/>
      <w:lvlText w:val="%1"/>
      <w:lvlJc w:val="left"/>
      <w:pPr>
        <w:ind w:left="227" w:firstLine="227"/>
      </w:pPr>
      <w:rPr>
        <w:rFonts w:hint="eastAsia"/>
      </w:rPr>
    </w:lvl>
    <w:lvl w:ilvl="1">
      <w:start w:val="1"/>
      <w:numFmt w:val="decimal"/>
      <w:lvlText w:val="%1.%2"/>
      <w:lvlJc w:val="left"/>
      <w:pPr>
        <w:tabs>
          <w:tab w:val="num" w:pos="803"/>
        </w:tabs>
        <w:ind w:left="803" w:hanging="576"/>
      </w:pPr>
      <w:rPr>
        <w:rFonts w:hint="eastAsia"/>
      </w:rPr>
    </w:lvl>
    <w:lvl w:ilvl="2">
      <w:start w:val="1"/>
      <w:numFmt w:val="decimal"/>
      <w:lvlText w:val="%1.%2.%3"/>
      <w:lvlJc w:val="left"/>
      <w:pPr>
        <w:tabs>
          <w:tab w:val="num" w:pos="947"/>
        </w:tabs>
        <w:ind w:left="947" w:hanging="720"/>
      </w:pPr>
      <w:rPr>
        <w:rFonts w:hint="eastAsia"/>
      </w:rPr>
    </w:lvl>
    <w:lvl w:ilvl="3">
      <w:start w:val="1"/>
      <w:numFmt w:val="decimal"/>
      <w:lvlText w:val="%1.%2.%3.%4"/>
      <w:lvlJc w:val="left"/>
      <w:pPr>
        <w:tabs>
          <w:tab w:val="num" w:pos="1091"/>
        </w:tabs>
        <w:ind w:left="1091" w:hanging="864"/>
      </w:pPr>
      <w:rPr>
        <w:rFonts w:hint="eastAsia"/>
      </w:rPr>
    </w:lvl>
    <w:lvl w:ilvl="4">
      <w:start w:val="1"/>
      <w:numFmt w:val="lowerLetter"/>
      <w:pStyle w:val="5"/>
      <w:suff w:val="space"/>
      <w:lvlText w:val="%5"/>
      <w:lvlJc w:val="left"/>
      <w:pPr>
        <w:ind w:left="227" w:firstLine="227"/>
      </w:pPr>
      <w:rPr>
        <w:rFonts w:eastAsia="黑体" w:hint="eastAsia"/>
        <w:b w:val="0"/>
        <w:i w:val="0"/>
        <w:sz w:val="21"/>
      </w:rPr>
    </w:lvl>
    <w:lvl w:ilvl="5">
      <w:start w:val="1"/>
      <w:numFmt w:val="decimal"/>
      <w:pStyle w:val="6"/>
      <w:lvlText w:val="%1.%2.%3.%4.%5.%6"/>
      <w:lvlJc w:val="left"/>
      <w:pPr>
        <w:tabs>
          <w:tab w:val="num" w:pos="1379"/>
        </w:tabs>
        <w:ind w:left="1379" w:hanging="1152"/>
      </w:pPr>
      <w:rPr>
        <w:rFonts w:hint="eastAsia"/>
      </w:rPr>
    </w:lvl>
    <w:lvl w:ilvl="6">
      <w:start w:val="1"/>
      <w:numFmt w:val="decimal"/>
      <w:pStyle w:val="7"/>
      <w:lvlText w:val="%1.%2.%3.%4.%5.%6.%7"/>
      <w:lvlJc w:val="left"/>
      <w:pPr>
        <w:tabs>
          <w:tab w:val="num" w:pos="1523"/>
        </w:tabs>
        <w:ind w:left="1523" w:hanging="1296"/>
      </w:pPr>
      <w:rPr>
        <w:rFonts w:hint="eastAsia"/>
      </w:rPr>
    </w:lvl>
    <w:lvl w:ilvl="7">
      <w:start w:val="1"/>
      <w:numFmt w:val="decimal"/>
      <w:pStyle w:val="8"/>
      <w:lvlText w:val="%1.%2.%3.%4.%5.%6.%7.%8"/>
      <w:lvlJc w:val="left"/>
      <w:pPr>
        <w:tabs>
          <w:tab w:val="num" w:pos="1667"/>
        </w:tabs>
        <w:ind w:left="1667" w:hanging="1440"/>
      </w:pPr>
      <w:rPr>
        <w:rFonts w:hint="eastAsia"/>
      </w:rPr>
    </w:lvl>
    <w:lvl w:ilvl="8">
      <w:start w:val="1"/>
      <w:numFmt w:val="decimal"/>
      <w:pStyle w:val="9"/>
      <w:lvlText w:val="%1.%2.%3.%4.%5.%6.%7.%8.%9"/>
      <w:lvlJc w:val="left"/>
      <w:pPr>
        <w:tabs>
          <w:tab w:val="num" w:pos="1811"/>
        </w:tabs>
        <w:ind w:left="1811" w:hanging="1584"/>
      </w:pPr>
      <w:rPr>
        <w:rFonts w:hint="eastAsia"/>
      </w:rPr>
    </w:lvl>
  </w:abstractNum>
  <w:abstractNum w:abstractNumId="7">
    <w:nsid w:val="3065604D"/>
    <w:multiLevelType w:val="hybridMultilevel"/>
    <w:tmpl w:val="8BB2D730"/>
    <w:lvl w:ilvl="0" w:tplc="FF203C48">
      <w:start w:val="1"/>
      <w:numFmt w:val="bullet"/>
      <w:pStyle w:val="a2"/>
      <w:lvlText w:val=""/>
      <w:lvlJc w:val="left"/>
      <w:pPr>
        <w:ind w:left="84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4DE76B5"/>
    <w:multiLevelType w:val="hybridMultilevel"/>
    <w:tmpl w:val="88BE6260"/>
    <w:lvl w:ilvl="0" w:tplc="04090001">
      <w:start w:val="1"/>
      <w:numFmt w:val="bullet"/>
      <w:lvlText w:val=""/>
      <w:lvlJc w:val="left"/>
      <w:pPr>
        <w:ind w:left="426" w:hanging="420"/>
      </w:pPr>
      <w:rPr>
        <w:rFonts w:ascii="Wingdings" w:hAnsi="Wingdings" w:hint="default"/>
      </w:rPr>
    </w:lvl>
    <w:lvl w:ilvl="1" w:tplc="04090003" w:tentative="1">
      <w:start w:val="1"/>
      <w:numFmt w:val="bullet"/>
      <w:lvlText w:val=""/>
      <w:lvlJc w:val="left"/>
      <w:pPr>
        <w:ind w:left="846" w:hanging="420"/>
      </w:pPr>
      <w:rPr>
        <w:rFonts w:ascii="Wingdings" w:hAnsi="Wingdings" w:hint="default"/>
      </w:rPr>
    </w:lvl>
    <w:lvl w:ilvl="2" w:tplc="04090005" w:tentative="1">
      <w:start w:val="1"/>
      <w:numFmt w:val="bullet"/>
      <w:lvlText w:val=""/>
      <w:lvlJc w:val="left"/>
      <w:pPr>
        <w:ind w:left="1266" w:hanging="420"/>
      </w:pPr>
      <w:rPr>
        <w:rFonts w:ascii="Wingdings" w:hAnsi="Wingdings" w:hint="default"/>
      </w:rPr>
    </w:lvl>
    <w:lvl w:ilvl="3" w:tplc="04090001" w:tentative="1">
      <w:start w:val="1"/>
      <w:numFmt w:val="bullet"/>
      <w:lvlText w:val=""/>
      <w:lvlJc w:val="left"/>
      <w:pPr>
        <w:ind w:left="1686" w:hanging="420"/>
      </w:pPr>
      <w:rPr>
        <w:rFonts w:ascii="Wingdings" w:hAnsi="Wingdings" w:hint="default"/>
      </w:rPr>
    </w:lvl>
    <w:lvl w:ilvl="4" w:tplc="04090003" w:tentative="1">
      <w:start w:val="1"/>
      <w:numFmt w:val="bullet"/>
      <w:lvlText w:val=""/>
      <w:lvlJc w:val="left"/>
      <w:pPr>
        <w:ind w:left="2106" w:hanging="420"/>
      </w:pPr>
      <w:rPr>
        <w:rFonts w:ascii="Wingdings" w:hAnsi="Wingdings" w:hint="default"/>
      </w:rPr>
    </w:lvl>
    <w:lvl w:ilvl="5" w:tplc="04090005" w:tentative="1">
      <w:start w:val="1"/>
      <w:numFmt w:val="bullet"/>
      <w:lvlText w:val=""/>
      <w:lvlJc w:val="left"/>
      <w:pPr>
        <w:ind w:left="2526" w:hanging="420"/>
      </w:pPr>
      <w:rPr>
        <w:rFonts w:ascii="Wingdings" w:hAnsi="Wingdings" w:hint="default"/>
      </w:rPr>
    </w:lvl>
    <w:lvl w:ilvl="6" w:tplc="04090001" w:tentative="1">
      <w:start w:val="1"/>
      <w:numFmt w:val="bullet"/>
      <w:lvlText w:val=""/>
      <w:lvlJc w:val="left"/>
      <w:pPr>
        <w:ind w:left="2946" w:hanging="420"/>
      </w:pPr>
      <w:rPr>
        <w:rFonts w:ascii="Wingdings" w:hAnsi="Wingdings" w:hint="default"/>
      </w:rPr>
    </w:lvl>
    <w:lvl w:ilvl="7" w:tplc="04090003" w:tentative="1">
      <w:start w:val="1"/>
      <w:numFmt w:val="bullet"/>
      <w:lvlText w:val=""/>
      <w:lvlJc w:val="left"/>
      <w:pPr>
        <w:ind w:left="3366" w:hanging="420"/>
      </w:pPr>
      <w:rPr>
        <w:rFonts w:ascii="Wingdings" w:hAnsi="Wingdings" w:hint="default"/>
      </w:rPr>
    </w:lvl>
    <w:lvl w:ilvl="8" w:tplc="04090005" w:tentative="1">
      <w:start w:val="1"/>
      <w:numFmt w:val="bullet"/>
      <w:lvlText w:val=""/>
      <w:lvlJc w:val="left"/>
      <w:pPr>
        <w:ind w:left="3786" w:hanging="420"/>
      </w:pPr>
      <w:rPr>
        <w:rFonts w:ascii="Wingdings" w:hAnsi="Wingdings" w:hint="default"/>
      </w:rPr>
    </w:lvl>
  </w:abstractNum>
  <w:abstractNum w:abstractNumId="9">
    <w:nsid w:val="38485307"/>
    <w:multiLevelType w:val="multilevel"/>
    <w:tmpl w:val="39A85EE2"/>
    <w:lvl w:ilvl="0">
      <w:start w:val="1"/>
      <w:numFmt w:val="decimal"/>
      <w:lvlText w:val="%1."/>
      <w:lvlJc w:val="left"/>
      <w:pPr>
        <w:ind w:left="1" w:firstLine="425"/>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eastAsia="zh-CN"/>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040" w:hanging="420"/>
      </w:pPr>
      <w:rPr>
        <w:rFonts w:hint="eastAsia"/>
      </w:rPr>
    </w:lvl>
    <w:lvl w:ilvl="2">
      <w:start w:val="1"/>
      <w:numFmt w:val="lowerRoman"/>
      <w:lvlText w:val="%3."/>
      <w:lvlJc w:val="right"/>
      <w:pPr>
        <w:ind w:left="1460" w:hanging="420"/>
      </w:pPr>
      <w:rPr>
        <w:rFonts w:hint="eastAsia"/>
      </w:rPr>
    </w:lvl>
    <w:lvl w:ilvl="3">
      <w:start w:val="1"/>
      <w:numFmt w:val="decimal"/>
      <w:lvlText w:val="%4."/>
      <w:lvlJc w:val="left"/>
      <w:pPr>
        <w:ind w:left="1880" w:hanging="420"/>
      </w:pPr>
      <w:rPr>
        <w:rFonts w:hint="eastAsia"/>
      </w:rPr>
    </w:lvl>
    <w:lvl w:ilvl="4">
      <w:start w:val="1"/>
      <w:numFmt w:val="lowerLetter"/>
      <w:lvlText w:val="%5)"/>
      <w:lvlJc w:val="left"/>
      <w:pPr>
        <w:ind w:left="2300" w:hanging="420"/>
      </w:pPr>
      <w:rPr>
        <w:rFonts w:hint="eastAsia"/>
      </w:rPr>
    </w:lvl>
    <w:lvl w:ilvl="5">
      <w:start w:val="1"/>
      <w:numFmt w:val="lowerRoman"/>
      <w:lvlText w:val="%6."/>
      <w:lvlJc w:val="right"/>
      <w:pPr>
        <w:ind w:left="2720" w:hanging="420"/>
      </w:pPr>
      <w:rPr>
        <w:rFonts w:hint="eastAsia"/>
      </w:rPr>
    </w:lvl>
    <w:lvl w:ilvl="6">
      <w:start w:val="1"/>
      <w:numFmt w:val="decimal"/>
      <w:lvlText w:val="%7."/>
      <w:lvlJc w:val="left"/>
      <w:pPr>
        <w:ind w:left="3140" w:hanging="420"/>
      </w:pPr>
      <w:rPr>
        <w:rFonts w:hint="eastAsia"/>
      </w:rPr>
    </w:lvl>
    <w:lvl w:ilvl="7">
      <w:start w:val="1"/>
      <w:numFmt w:val="lowerLetter"/>
      <w:lvlText w:val="%8)"/>
      <w:lvlJc w:val="left"/>
      <w:pPr>
        <w:ind w:left="3560" w:hanging="420"/>
      </w:pPr>
      <w:rPr>
        <w:rFonts w:hint="eastAsia"/>
      </w:rPr>
    </w:lvl>
    <w:lvl w:ilvl="8">
      <w:start w:val="1"/>
      <w:numFmt w:val="lowerRoman"/>
      <w:lvlText w:val="%9."/>
      <w:lvlJc w:val="right"/>
      <w:pPr>
        <w:ind w:left="3980" w:hanging="420"/>
      </w:pPr>
      <w:rPr>
        <w:rFonts w:hint="eastAsia"/>
      </w:rPr>
    </w:lvl>
  </w:abstractNum>
  <w:abstractNum w:abstractNumId="10">
    <w:nsid w:val="49D072B0"/>
    <w:multiLevelType w:val="multilevel"/>
    <w:tmpl w:val="F61C2AFE"/>
    <w:lvl w:ilvl="0">
      <w:start w:val="1"/>
      <w:numFmt w:val="decimal"/>
      <w:suff w:val="nothing"/>
      <w:lvlText w:val="%1"/>
      <w:lvlJc w:val="left"/>
      <w:pPr>
        <w:ind w:left="425" w:hanging="425"/>
      </w:pPr>
      <w:rPr>
        <w:rFonts w:ascii="Times New Roman" w:hAnsi="Times New Roman" w:cs="Times New Roman" w:hint="eastAsia"/>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1">
      <w:start w:val="1"/>
      <w:numFmt w:val="decimal"/>
      <w:suff w:val="nothing"/>
      <w:lvlText w:val="%1.%2"/>
      <w:lvlJc w:val="left"/>
      <w:pPr>
        <w:ind w:left="0" w:firstLine="0"/>
      </w:pPr>
      <w:rPr>
        <w:rFonts w:hint="eastAsia"/>
      </w:rPr>
    </w:lvl>
    <w:lvl w:ilvl="2">
      <w:start w:val="1"/>
      <w:numFmt w:val="decimal"/>
      <w:suff w:val="nothing"/>
      <w:lvlText w:val="%1.%2.%3"/>
      <w:lvlJc w:val="left"/>
      <w:pPr>
        <w:ind w:left="120" w:firstLine="448"/>
      </w:pPr>
      <w:rPr>
        <w:rFonts w:ascii="Times New Roman" w:hAnsi="Times New Roman" w:cs="Times New Roman" w:hint="eastAsia"/>
        <w:b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tabs>
          <w:tab w:val="num" w:pos="4156"/>
        </w:tabs>
        <w:ind w:left="1984" w:hanging="708"/>
      </w:pPr>
      <w:rPr>
        <w:rFonts w:hint="eastAsia"/>
      </w:rPr>
    </w:lvl>
    <w:lvl w:ilvl="4">
      <w:start w:val="1"/>
      <w:numFmt w:val="decimal"/>
      <w:pStyle w:val="a3"/>
      <w:lvlText w:val="%1.%2.%3.%4.%5"/>
      <w:lvlJc w:val="left"/>
      <w:pPr>
        <w:tabs>
          <w:tab w:val="num" w:pos="5301"/>
        </w:tabs>
        <w:ind w:left="2551" w:hanging="850"/>
      </w:pPr>
      <w:rPr>
        <w:rFonts w:hint="eastAsia"/>
      </w:rPr>
    </w:lvl>
    <w:lvl w:ilvl="5">
      <w:start w:val="1"/>
      <w:numFmt w:val="decimal"/>
      <w:lvlText w:val="%1.%2.%3.%4.%5.%6"/>
      <w:lvlJc w:val="left"/>
      <w:pPr>
        <w:tabs>
          <w:tab w:val="num" w:pos="6446"/>
        </w:tabs>
        <w:ind w:left="3260" w:hanging="1134"/>
      </w:pPr>
      <w:rPr>
        <w:rFonts w:hint="eastAsia"/>
      </w:rPr>
    </w:lvl>
    <w:lvl w:ilvl="6">
      <w:start w:val="1"/>
      <w:numFmt w:val="decimal"/>
      <w:lvlText w:val="%1.%2.%3.%4.%5.%6.%7"/>
      <w:lvlJc w:val="left"/>
      <w:pPr>
        <w:tabs>
          <w:tab w:val="num" w:pos="7591"/>
        </w:tabs>
        <w:ind w:left="3827" w:hanging="1276"/>
      </w:pPr>
      <w:rPr>
        <w:rFonts w:hint="eastAsia"/>
      </w:rPr>
    </w:lvl>
    <w:lvl w:ilvl="7">
      <w:start w:val="1"/>
      <w:numFmt w:val="decimal"/>
      <w:lvlText w:val="%1.%2.%3.%4.%5.%6.%7.%8"/>
      <w:lvlJc w:val="left"/>
      <w:pPr>
        <w:tabs>
          <w:tab w:val="num" w:pos="8736"/>
        </w:tabs>
        <w:ind w:left="4394" w:hanging="1418"/>
      </w:pPr>
      <w:rPr>
        <w:rFonts w:hint="eastAsia"/>
      </w:rPr>
    </w:lvl>
    <w:lvl w:ilvl="8">
      <w:start w:val="1"/>
      <w:numFmt w:val="decimal"/>
      <w:lvlText w:val="%1.%2.%3.%4.%5.%6.%7.%8.%9"/>
      <w:lvlJc w:val="left"/>
      <w:pPr>
        <w:tabs>
          <w:tab w:val="num" w:pos="9522"/>
        </w:tabs>
        <w:ind w:left="5102" w:hanging="1700"/>
      </w:pPr>
      <w:rPr>
        <w:rFonts w:hint="eastAsia"/>
      </w:rPr>
    </w:lvl>
  </w:abstractNum>
  <w:abstractNum w:abstractNumId="11">
    <w:nsid w:val="5725657C"/>
    <w:multiLevelType w:val="hybridMultilevel"/>
    <w:tmpl w:val="F0A2319E"/>
    <w:lvl w:ilvl="0" w:tplc="9974984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6F2B048A"/>
    <w:multiLevelType w:val="multilevel"/>
    <w:tmpl w:val="A5427D3E"/>
    <w:lvl w:ilvl="0">
      <w:start w:val="1"/>
      <w:numFmt w:val="decimal"/>
      <w:lvlText w:val="%1"/>
      <w:lvlJc w:val="left"/>
      <w:pPr>
        <w:ind w:left="0" w:firstLine="0"/>
      </w:pPr>
      <w:rPr>
        <w:rFonts w:hint="eastAsia"/>
      </w:rPr>
    </w:lvl>
    <w:lvl w:ilvl="1">
      <w:start w:val="1"/>
      <w:numFmt w:val="decimal"/>
      <w:lvlText w:val="%1.%2"/>
      <w:lvlJc w:val="left"/>
      <w:pPr>
        <w:ind w:left="454" w:hanging="454"/>
      </w:pPr>
      <w:rPr>
        <w:rFonts w:hint="eastAsia"/>
      </w:rPr>
    </w:lvl>
    <w:lvl w:ilvl="2">
      <w:start w:val="1"/>
      <w:numFmt w:val="decimal"/>
      <w:lvlText w:val="%1.%2.%3"/>
      <w:lvlJc w:val="left"/>
      <w:pPr>
        <w:ind w:left="873" w:hanging="453"/>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a4"/>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nsid w:val="7936683F"/>
    <w:multiLevelType w:val="hybridMultilevel"/>
    <w:tmpl w:val="06182A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5"/>
  </w:num>
  <w:num w:numId="3">
    <w:abstractNumId w:val="4"/>
  </w:num>
  <w:num w:numId="4">
    <w:abstractNumId w:val="1"/>
  </w:num>
  <w:num w:numId="5">
    <w:abstractNumId w:val="9"/>
  </w:num>
  <w:num w:numId="6">
    <w:abstractNumId w:val="10"/>
  </w:num>
  <w:num w:numId="7">
    <w:abstractNumId w:val="2"/>
  </w:num>
  <w:num w:numId="8">
    <w:abstractNumId w:val="12"/>
  </w:num>
  <w:num w:numId="9">
    <w:abstractNumId w:val="3"/>
  </w:num>
  <w:num w:numId="10">
    <w:abstractNumId w:val="0"/>
  </w:num>
  <w:num w:numId="11">
    <w:abstractNumId w:val="7"/>
  </w:num>
  <w:num w:numId="12">
    <w:abstractNumId w:val="11"/>
  </w:num>
  <w:num w:numId="13">
    <w:abstractNumId w:val="8"/>
  </w:num>
  <w:num w:numId="14">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6AF"/>
    <w:rsid w:val="00000B91"/>
    <w:rsid w:val="0000117F"/>
    <w:rsid w:val="0000427A"/>
    <w:rsid w:val="000046D7"/>
    <w:rsid w:val="00004A03"/>
    <w:rsid w:val="000053A4"/>
    <w:rsid w:val="00005589"/>
    <w:rsid w:val="00006277"/>
    <w:rsid w:val="00006D95"/>
    <w:rsid w:val="00007A50"/>
    <w:rsid w:val="00007FEF"/>
    <w:rsid w:val="00012C41"/>
    <w:rsid w:val="00014439"/>
    <w:rsid w:val="00014A44"/>
    <w:rsid w:val="000156C0"/>
    <w:rsid w:val="00016151"/>
    <w:rsid w:val="00016318"/>
    <w:rsid w:val="00016A0E"/>
    <w:rsid w:val="00016C1D"/>
    <w:rsid w:val="000205B6"/>
    <w:rsid w:val="00020DC2"/>
    <w:rsid w:val="00021E61"/>
    <w:rsid w:val="000225E6"/>
    <w:rsid w:val="000234F4"/>
    <w:rsid w:val="00023771"/>
    <w:rsid w:val="0002389E"/>
    <w:rsid w:val="00026C76"/>
    <w:rsid w:val="00031C37"/>
    <w:rsid w:val="00033002"/>
    <w:rsid w:val="000336D7"/>
    <w:rsid w:val="000339E0"/>
    <w:rsid w:val="00033D90"/>
    <w:rsid w:val="00035313"/>
    <w:rsid w:val="00035873"/>
    <w:rsid w:val="00035891"/>
    <w:rsid w:val="000364B9"/>
    <w:rsid w:val="00036B09"/>
    <w:rsid w:val="00040A58"/>
    <w:rsid w:val="00040C75"/>
    <w:rsid w:val="000427BF"/>
    <w:rsid w:val="000437FA"/>
    <w:rsid w:val="00043915"/>
    <w:rsid w:val="00044589"/>
    <w:rsid w:val="00044E87"/>
    <w:rsid w:val="00045028"/>
    <w:rsid w:val="0004704E"/>
    <w:rsid w:val="00050A4F"/>
    <w:rsid w:val="000512B7"/>
    <w:rsid w:val="00052095"/>
    <w:rsid w:val="00052F49"/>
    <w:rsid w:val="00053D11"/>
    <w:rsid w:val="000542CA"/>
    <w:rsid w:val="0005452F"/>
    <w:rsid w:val="00054646"/>
    <w:rsid w:val="000555EB"/>
    <w:rsid w:val="000557D7"/>
    <w:rsid w:val="00055E4C"/>
    <w:rsid w:val="000566BF"/>
    <w:rsid w:val="00056750"/>
    <w:rsid w:val="000601B4"/>
    <w:rsid w:val="00060840"/>
    <w:rsid w:val="00061CCD"/>
    <w:rsid w:val="000631E6"/>
    <w:rsid w:val="0006325A"/>
    <w:rsid w:val="00064542"/>
    <w:rsid w:val="0006532E"/>
    <w:rsid w:val="00066F7E"/>
    <w:rsid w:val="0006768F"/>
    <w:rsid w:val="0007019B"/>
    <w:rsid w:val="0007094A"/>
    <w:rsid w:val="00070FC1"/>
    <w:rsid w:val="00071946"/>
    <w:rsid w:val="000723AC"/>
    <w:rsid w:val="00072F92"/>
    <w:rsid w:val="00073EAB"/>
    <w:rsid w:val="00080245"/>
    <w:rsid w:val="000815E4"/>
    <w:rsid w:val="000822B7"/>
    <w:rsid w:val="000827B2"/>
    <w:rsid w:val="00084577"/>
    <w:rsid w:val="00085ED6"/>
    <w:rsid w:val="0008659A"/>
    <w:rsid w:val="00086824"/>
    <w:rsid w:val="00086AE4"/>
    <w:rsid w:val="00086DA5"/>
    <w:rsid w:val="00086E19"/>
    <w:rsid w:val="00087010"/>
    <w:rsid w:val="0009135D"/>
    <w:rsid w:val="0009163A"/>
    <w:rsid w:val="0009319C"/>
    <w:rsid w:val="00095699"/>
    <w:rsid w:val="000959D7"/>
    <w:rsid w:val="00095DC5"/>
    <w:rsid w:val="00096143"/>
    <w:rsid w:val="00096836"/>
    <w:rsid w:val="00096F73"/>
    <w:rsid w:val="00097953"/>
    <w:rsid w:val="000A5638"/>
    <w:rsid w:val="000A74A1"/>
    <w:rsid w:val="000A7784"/>
    <w:rsid w:val="000B06AB"/>
    <w:rsid w:val="000B179F"/>
    <w:rsid w:val="000B27C0"/>
    <w:rsid w:val="000B426B"/>
    <w:rsid w:val="000B56C0"/>
    <w:rsid w:val="000B5D44"/>
    <w:rsid w:val="000B6C27"/>
    <w:rsid w:val="000B6C37"/>
    <w:rsid w:val="000B6FED"/>
    <w:rsid w:val="000B7354"/>
    <w:rsid w:val="000B790B"/>
    <w:rsid w:val="000C22E4"/>
    <w:rsid w:val="000C33FD"/>
    <w:rsid w:val="000C4A9B"/>
    <w:rsid w:val="000C6E1F"/>
    <w:rsid w:val="000C72B4"/>
    <w:rsid w:val="000D0CDB"/>
    <w:rsid w:val="000D1CEC"/>
    <w:rsid w:val="000D213D"/>
    <w:rsid w:val="000D242A"/>
    <w:rsid w:val="000D3157"/>
    <w:rsid w:val="000D33EB"/>
    <w:rsid w:val="000D3EB0"/>
    <w:rsid w:val="000D4309"/>
    <w:rsid w:val="000D5AB3"/>
    <w:rsid w:val="000D5E30"/>
    <w:rsid w:val="000D7597"/>
    <w:rsid w:val="000D7EFE"/>
    <w:rsid w:val="000E016E"/>
    <w:rsid w:val="000E08B7"/>
    <w:rsid w:val="000E10A9"/>
    <w:rsid w:val="000E13B1"/>
    <w:rsid w:val="000E1AC2"/>
    <w:rsid w:val="000E3132"/>
    <w:rsid w:val="000E4467"/>
    <w:rsid w:val="000E5292"/>
    <w:rsid w:val="000E54E4"/>
    <w:rsid w:val="000E56A6"/>
    <w:rsid w:val="000E589A"/>
    <w:rsid w:val="000E6625"/>
    <w:rsid w:val="000E67EA"/>
    <w:rsid w:val="000E7E5F"/>
    <w:rsid w:val="000F1246"/>
    <w:rsid w:val="000F198B"/>
    <w:rsid w:val="000F2010"/>
    <w:rsid w:val="000F3035"/>
    <w:rsid w:val="000F4493"/>
    <w:rsid w:val="000F4D08"/>
    <w:rsid w:val="000F5EC1"/>
    <w:rsid w:val="000F6045"/>
    <w:rsid w:val="000F6380"/>
    <w:rsid w:val="000F7232"/>
    <w:rsid w:val="000F7300"/>
    <w:rsid w:val="000F76D0"/>
    <w:rsid w:val="00100BF1"/>
    <w:rsid w:val="00101AD4"/>
    <w:rsid w:val="00102D17"/>
    <w:rsid w:val="00104562"/>
    <w:rsid w:val="001049CC"/>
    <w:rsid w:val="00104A97"/>
    <w:rsid w:val="00105B1C"/>
    <w:rsid w:val="00105D40"/>
    <w:rsid w:val="001075CC"/>
    <w:rsid w:val="001108FD"/>
    <w:rsid w:val="00110D0F"/>
    <w:rsid w:val="00111580"/>
    <w:rsid w:val="0011170A"/>
    <w:rsid w:val="00111D81"/>
    <w:rsid w:val="0011239E"/>
    <w:rsid w:val="00112770"/>
    <w:rsid w:val="00113E05"/>
    <w:rsid w:val="001150AE"/>
    <w:rsid w:val="001166F7"/>
    <w:rsid w:val="0011695A"/>
    <w:rsid w:val="0011782B"/>
    <w:rsid w:val="00120B39"/>
    <w:rsid w:val="001233F7"/>
    <w:rsid w:val="00123DC6"/>
    <w:rsid w:val="001256EC"/>
    <w:rsid w:val="001301FE"/>
    <w:rsid w:val="00132328"/>
    <w:rsid w:val="00133974"/>
    <w:rsid w:val="001340EA"/>
    <w:rsid w:val="00140942"/>
    <w:rsid w:val="00140F4D"/>
    <w:rsid w:val="0014148E"/>
    <w:rsid w:val="00141ACA"/>
    <w:rsid w:val="00143CA8"/>
    <w:rsid w:val="00143DA6"/>
    <w:rsid w:val="001461B6"/>
    <w:rsid w:val="00147D11"/>
    <w:rsid w:val="00147DDC"/>
    <w:rsid w:val="001521EB"/>
    <w:rsid w:val="00152663"/>
    <w:rsid w:val="001529BC"/>
    <w:rsid w:val="00153483"/>
    <w:rsid w:val="001544A3"/>
    <w:rsid w:val="0015597E"/>
    <w:rsid w:val="00157445"/>
    <w:rsid w:val="00160B4F"/>
    <w:rsid w:val="0016137C"/>
    <w:rsid w:val="00161833"/>
    <w:rsid w:val="001624D9"/>
    <w:rsid w:val="0016355E"/>
    <w:rsid w:val="00165EEE"/>
    <w:rsid w:val="00166AFF"/>
    <w:rsid w:val="00166C43"/>
    <w:rsid w:val="00167CA8"/>
    <w:rsid w:val="001700A5"/>
    <w:rsid w:val="00170E26"/>
    <w:rsid w:val="00173C51"/>
    <w:rsid w:val="00174FCB"/>
    <w:rsid w:val="00175DDD"/>
    <w:rsid w:val="0017619A"/>
    <w:rsid w:val="00176669"/>
    <w:rsid w:val="0017788D"/>
    <w:rsid w:val="001778AA"/>
    <w:rsid w:val="00180B91"/>
    <w:rsid w:val="00180CC4"/>
    <w:rsid w:val="001817C8"/>
    <w:rsid w:val="00185842"/>
    <w:rsid w:val="00186E5D"/>
    <w:rsid w:val="0018782C"/>
    <w:rsid w:val="00187B13"/>
    <w:rsid w:val="00190F26"/>
    <w:rsid w:val="00192173"/>
    <w:rsid w:val="00192A61"/>
    <w:rsid w:val="001932D1"/>
    <w:rsid w:val="00193595"/>
    <w:rsid w:val="0019440C"/>
    <w:rsid w:val="001959FC"/>
    <w:rsid w:val="00195C11"/>
    <w:rsid w:val="00196A2B"/>
    <w:rsid w:val="001A0D82"/>
    <w:rsid w:val="001A117F"/>
    <w:rsid w:val="001A22B3"/>
    <w:rsid w:val="001A312A"/>
    <w:rsid w:val="001A333F"/>
    <w:rsid w:val="001A39D5"/>
    <w:rsid w:val="001A517C"/>
    <w:rsid w:val="001A5971"/>
    <w:rsid w:val="001A60C4"/>
    <w:rsid w:val="001A6DCE"/>
    <w:rsid w:val="001A7094"/>
    <w:rsid w:val="001A7562"/>
    <w:rsid w:val="001A7903"/>
    <w:rsid w:val="001B048D"/>
    <w:rsid w:val="001B0758"/>
    <w:rsid w:val="001B0C61"/>
    <w:rsid w:val="001B1202"/>
    <w:rsid w:val="001B1FCC"/>
    <w:rsid w:val="001B214A"/>
    <w:rsid w:val="001B387B"/>
    <w:rsid w:val="001B539F"/>
    <w:rsid w:val="001B5AAE"/>
    <w:rsid w:val="001B5ED5"/>
    <w:rsid w:val="001B63E8"/>
    <w:rsid w:val="001B6F8E"/>
    <w:rsid w:val="001B7232"/>
    <w:rsid w:val="001B7A47"/>
    <w:rsid w:val="001B7D5C"/>
    <w:rsid w:val="001C112C"/>
    <w:rsid w:val="001C2235"/>
    <w:rsid w:val="001C286B"/>
    <w:rsid w:val="001C4393"/>
    <w:rsid w:val="001C4EF3"/>
    <w:rsid w:val="001C5A40"/>
    <w:rsid w:val="001C77B2"/>
    <w:rsid w:val="001C7899"/>
    <w:rsid w:val="001D086A"/>
    <w:rsid w:val="001D30A6"/>
    <w:rsid w:val="001D4FF9"/>
    <w:rsid w:val="001D5835"/>
    <w:rsid w:val="001E07D3"/>
    <w:rsid w:val="001E2148"/>
    <w:rsid w:val="001E24D0"/>
    <w:rsid w:val="001E2DEA"/>
    <w:rsid w:val="001E3236"/>
    <w:rsid w:val="001E36CE"/>
    <w:rsid w:val="001E57AA"/>
    <w:rsid w:val="001E6586"/>
    <w:rsid w:val="001E6EA2"/>
    <w:rsid w:val="001E78DA"/>
    <w:rsid w:val="001F0618"/>
    <w:rsid w:val="001F32E2"/>
    <w:rsid w:val="001F4A1B"/>
    <w:rsid w:val="001F4CB6"/>
    <w:rsid w:val="001F5B5B"/>
    <w:rsid w:val="001F5CC0"/>
    <w:rsid w:val="001F75FE"/>
    <w:rsid w:val="00200194"/>
    <w:rsid w:val="002015E1"/>
    <w:rsid w:val="0020283C"/>
    <w:rsid w:val="00202DC2"/>
    <w:rsid w:val="002030D7"/>
    <w:rsid w:val="002031D1"/>
    <w:rsid w:val="00204575"/>
    <w:rsid w:val="002052AD"/>
    <w:rsid w:val="0020585E"/>
    <w:rsid w:val="00205A1E"/>
    <w:rsid w:val="00206984"/>
    <w:rsid w:val="0021003E"/>
    <w:rsid w:val="00210748"/>
    <w:rsid w:val="00212223"/>
    <w:rsid w:val="00212BBF"/>
    <w:rsid w:val="002141F4"/>
    <w:rsid w:val="0021464C"/>
    <w:rsid w:val="00215601"/>
    <w:rsid w:val="002160D7"/>
    <w:rsid w:val="00220656"/>
    <w:rsid w:val="00222A52"/>
    <w:rsid w:val="00223269"/>
    <w:rsid w:val="00224071"/>
    <w:rsid w:val="00224F27"/>
    <w:rsid w:val="002276AF"/>
    <w:rsid w:val="00230A32"/>
    <w:rsid w:val="00230E37"/>
    <w:rsid w:val="002312E1"/>
    <w:rsid w:val="00231E5A"/>
    <w:rsid w:val="002329B6"/>
    <w:rsid w:val="00232CBC"/>
    <w:rsid w:val="002332F2"/>
    <w:rsid w:val="002333EA"/>
    <w:rsid w:val="00233D32"/>
    <w:rsid w:val="00234950"/>
    <w:rsid w:val="0023693C"/>
    <w:rsid w:val="00237157"/>
    <w:rsid w:val="00237B85"/>
    <w:rsid w:val="00237BAA"/>
    <w:rsid w:val="0024280B"/>
    <w:rsid w:val="002431E0"/>
    <w:rsid w:val="00243AD6"/>
    <w:rsid w:val="00245757"/>
    <w:rsid w:val="00246196"/>
    <w:rsid w:val="00246611"/>
    <w:rsid w:val="00247455"/>
    <w:rsid w:val="00250156"/>
    <w:rsid w:val="0025107C"/>
    <w:rsid w:val="002511C6"/>
    <w:rsid w:val="00254820"/>
    <w:rsid w:val="0025505F"/>
    <w:rsid w:val="002570CA"/>
    <w:rsid w:val="002570CE"/>
    <w:rsid w:val="00257ED4"/>
    <w:rsid w:val="002606B5"/>
    <w:rsid w:val="002644BB"/>
    <w:rsid w:val="00264ED9"/>
    <w:rsid w:val="002655CF"/>
    <w:rsid w:val="00266180"/>
    <w:rsid w:val="00266902"/>
    <w:rsid w:val="0026779A"/>
    <w:rsid w:val="0027088A"/>
    <w:rsid w:val="00271629"/>
    <w:rsid w:val="00271819"/>
    <w:rsid w:val="00273053"/>
    <w:rsid w:val="0027319E"/>
    <w:rsid w:val="002744DC"/>
    <w:rsid w:val="00274F50"/>
    <w:rsid w:val="00275349"/>
    <w:rsid w:val="0027730E"/>
    <w:rsid w:val="00277AF1"/>
    <w:rsid w:val="00280441"/>
    <w:rsid w:val="002816F8"/>
    <w:rsid w:val="00281F9B"/>
    <w:rsid w:val="0028216D"/>
    <w:rsid w:val="0028252A"/>
    <w:rsid w:val="00282D46"/>
    <w:rsid w:val="00283F67"/>
    <w:rsid w:val="002870F9"/>
    <w:rsid w:val="00287150"/>
    <w:rsid w:val="00287B32"/>
    <w:rsid w:val="00290DD5"/>
    <w:rsid w:val="00290EA5"/>
    <w:rsid w:val="00290EBB"/>
    <w:rsid w:val="0029248D"/>
    <w:rsid w:val="00292FB2"/>
    <w:rsid w:val="00293AAA"/>
    <w:rsid w:val="00293D54"/>
    <w:rsid w:val="0029664F"/>
    <w:rsid w:val="00297584"/>
    <w:rsid w:val="002975A1"/>
    <w:rsid w:val="002A0657"/>
    <w:rsid w:val="002A07DE"/>
    <w:rsid w:val="002A094D"/>
    <w:rsid w:val="002A0DB2"/>
    <w:rsid w:val="002A24DE"/>
    <w:rsid w:val="002A4D61"/>
    <w:rsid w:val="002A5047"/>
    <w:rsid w:val="002A623E"/>
    <w:rsid w:val="002B0F17"/>
    <w:rsid w:val="002B0F4C"/>
    <w:rsid w:val="002B25A0"/>
    <w:rsid w:val="002B29E4"/>
    <w:rsid w:val="002B3254"/>
    <w:rsid w:val="002B3CA4"/>
    <w:rsid w:val="002B4479"/>
    <w:rsid w:val="002B4956"/>
    <w:rsid w:val="002B543B"/>
    <w:rsid w:val="002B7C4B"/>
    <w:rsid w:val="002B7F90"/>
    <w:rsid w:val="002C4110"/>
    <w:rsid w:val="002C590A"/>
    <w:rsid w:val="002C741D"/>
    <w:rsid w:val="002C7638"/>
    <w:rsid w:val="002D05F7"/>
    <w:rsid w:val="002D0EE9"/>
    <w:rsid w:val="002D1BF7"/>
    <w:rsid w:val="002D1F21"/>
    <w:rsid w:val="002D2F37"/>
    <w:rsid w:val="002D5D00"/>
    <w:rsid w:val="002E02C1"/>
    <w:rsid w:val="002E0673"/>
    <w:rsid w:val="002E0AEB"/>
    <w:rsid w:val="002E0BA8"/>
    <w:rsid w:val="002E0E9D"/>
    <w:rsid w:val="002E140B"/>
    <w:rsid w:val="002E1DA4"/>
    <w:rsid w:val="002E30C2"/>
    <w:rsid w:val="002E325B"/>
    <w:rsid w:val="002E477F"/>
    <w:rsid w:val="002E5018"/>
    <w:rsid w:val="002E508F"/>
    <w:rsid w:val="002E517B"/>
    <w:rsid w:val="002E604F"/>
    <w:rsid w:val="002E79FC"/>
    <w:rsid w:val="002F123E"/>
    <w:rsid w:val="002F1362"/>
    <w:rsid w:val="002F4B99"/>
    <w:rsid w:val="002F5947"/>
    <w:rsid w:val="002F6430"/>
    <w:rsid w:val="002F7202"/>
    <w:rsid w:val="002F73F3"/>
    <w:rsid w:val="002F77FA"/>
    <w:rsid w:val="002F7D1B"/>
    <w:rsid w:val="00300DDE"/>
    <w:rsid w:val="00301819"/>
    <w:rsid w:val="0030185D"/>
    <w:rsid w:val="003032D1"/>
    <w:rsid w:val="00303838"/>
    <w:rsid w:val="00303CAA"/>
    <w:rsid w:val="00304B61"/>
    <w:rsid w:val="00305644"/>
    <w:rsid w:val="00305B37"/>
    <w:rsid w:val="003075CF"/>
    <w:rsid w:val="00307AC0"/>
    <w:rsid w:val="00310C27"/>
    <w:rsid w:val="00310D22"/>
    <w:rsid w:val="00311247"/>
    <w:rsid w:val="003117AC"/>
    <w:rsid w:val="00311DB9"/>
    <w:rsid w:val="0031263C"/>
    <w:rsid w:val="00312731"/>
    <w:rsid w:val="003129DB"/>
    <w:rsid w:val="00312A2F"/>
    <w:rsid w:val="00314E9E"/>
    <w:rsid w:val="0031550D"/>
    <w:rsid w:val="0031740A"/>
    <w:rsid w:val="00317A56"/>
    <w:rsid w:val="00320514"/>
    <w:rsid w:val="00320B41"/>
    <w:rsid w:val="003224B4"/>
    <w:rsid w:val="003226BF"/>
    <w:rsid w:val="0032284D"/>
    <w:rsid w:val="00322E92"/>
    <w:rsid w:val="003232B3"/>
    <w:rsid w:val="003236AE"/>
    <w:rsid w:val="00323C1F"/>
    <w:rsid w:val="00324A4D"/>
    <w:rsid w:val="003270ED"/>
    <w:rsid w:val="003272DA"/>
    <w:rsid w:val="003302E6"/>
    <w:rsid w:val="00330897"/>
    <w:rsid w:val="00330E41"/>
    <w:rsid w:val="00330FC3"/>
    <w:rsid w:val="003316E9"/>
    <w:rsid w:val="003317E5"/>
    <w:rsid w:val="00332170"/>
    <w:rsid w:val="00332561"/>
    <w:rsid w:val="00332B08"/>
    <w:rsid w:val="00332BAF"/>
    <w:rsid w:val="00333647"/>
    <w:rsid w:val="00334A55"/>
    <w:rsid w:val="00334F9A"/>
    <w:rsid w:val="00336DCC"/>
    <w:rsid w:val="003408EF"/>
    <w:rsid w:val="003422FA"/>
    <w:rsid w:val="003426DE"/>
    <w:rsid w:val="00342BCE"/>
    <w:rsid w:val="00342F25"/>
    <w:rsid w:val="0034394D"/>
    <w:rsid w:val="00344FB1"/>
    <w:rsid w:val="003452A4"/>
    <w:rsid w:val="0034588C"/>
    <w:rsid w:val="003458EB"/>
    <w:rsid w:val="0034660A"/>
    <w:rsid w:val="0034720B"/>
    <w:rsid w:val="00347A50"/>
    <w:rsid w:val="00351451"/>
    <w:rsid w:val="00351B82"/>
    <w:rsid w:val="003538F7"/>
    <w:rsid w:val="00353AA5"/>
    <w:rsid w:val="00353FDF"/>
    <w:rsid w:val="00356C06"/>
    <w:rsid w:val="00357CFC"/>
    <w:rsid w:val="003608F4"/>
    <w:rsid w:val="0036091D"/>
    <w:rsid w:val="003609A9"/>
    <w:rsid w:val="003609CA"/>
    <w:rsid w:val="00363F6E"/>
    <w:rsid w:val="00365FB7"/>
    <w:rsid w:val="003666AD"/>
    <w:rsid w:val="003679F9"/>
    <w:rsid w:val="0037008A"/>
    <w:rsid w:val="00371440"/>
    <w:rsid w:val="00371B96"/>
    <w:rsid w:val="00371FA8"/>
    <w:rsid w:val="00372BEF"/>
    <w:rsid w:val="00373F64"/>
    <w:rsid w:val="00376077"/>
    <w:rsid w:val="0037689A"/>
    <w:rsid w:val="00377E72"/>
    <w:rsid w:val="00382903"/>
    <w:rsid w:val="00386E92"/>
    <w:rsid w:val="00392058"/>
    <w:rsid w:val="00392642"/>
    <w:rsid w:val="00394C1B"/>
    <w:rsid w:val="003953E4"/>
    <w:rsid w:val="00396550"/>
    <w:rsid w:val="003A38CF"/>
    <w:rsid w:val="003A3974"/>
    <w:rsid w:val="003A42B9"/>
    <w:rsid w:val="003A521A"/>
    <w:rsid w:val="003A74C7"/>
    <w:rsid w:val="003B00C3"/>
    <w:rsid w:val="003B1005"/>
    <w:rsid w:val="003B4016"/>
    <w:rsid w:val="003B514E"/>
    <w:rsid w:val="003B5611"/>
    <w:rsid w:val="003B5A2B"/>
    <w:rsid w:val="003B6196"/>
    <w:rsid w:val="003B6FCA"/>
    <w:rsid w:val="003B765F"/>
    <w:rsid w:val="003B7BAA"/>
    <w:rsid w:val="003C15CB"/>
    <w:rsid w:val="003C2A86"/>
    <w:rsid w:val="003C2ACF"/>
    <w:rsid w:val="003C3CE2"/>
    <w:rsid w:val="003C4CB3"/>
    <w:rsid w:val="003C7F22"/>
    <w:rsid w:val="003D1424"/>
    <w:rsid w:val="003D1AC5"/>
    <w:rsid w:val="003D2671"/>
    <w:rsid w:val="003D2B8E"/>
    <w:rsid w:val="003D35CA"/>
    <w:rsid w:val="003D4D17"/>
    <w:rsid w:val="003D518B"/>
    <w:rsid w:val="003D52B3"/>
    <w:rsid w:val="003D5852"/>
    <w:rsid w:val="003D68EC"/>
    <w:rsid w:val="003D7C90"/>
    <w:rsid w:val="003E0117"/>
    <w:rsid w:val="003E0B48"/>
    <w:rsid w:val="003E1537"/>
    <w:rsid w:val="003E1ACD"/>
    <w:rsid w:val="003E329B"/>
    <w:rsid w:val="003E3669"/>
    <w:rsid w:val="003E3B07"/>
    <w:rsid w:val="003E47DF"/>
    <w:rsid w:val="003F0F40"/>
    <w:rsid w:val="003F1699"/>
    <w:rsid w:val="003F1E5E"/>
    <w:rsid w:val="003F27A6"/>
    <w:rsid w:val="003F432D"/>
    <w:rsid w:val="003F5FE7"/>
    <w:rsid w:val="004008A8"/>
    <w:rsid w:val="004011BC"/>
    <w:rsid w:val="0040149B"/>
    <w:rsid w:val="004025F5"/>
    <w:rsid w:val="004028C9"/>
    <w:rsid w:val="00402EE6"/>
    <w:rsid w:val="004031EA"/>
    <w:rsid w:val="00404375"/>
    <w:rsid w:val="00404911"/>
    <w:rsid w:val="00404A12"/>
    <w:rsid w:val="0040517E"/>
    <w:rsid w:val="004052DA"/>
    <w:rsid w:val="00405B57"/>
    <w:rsid w:val="00407FEA"/>
    <w:rsid w:val="00410620"/>
    <w:rsid w:val="00410C3E"/>
    <w:rsid w:val="0041269F"/>
    <w:rsid w:val="00413298"/>
    <w:rsid w:val="004140E6"/>
    <w:rsid w:val="00414674"/>
    <w:rsid w:val="0041568B"/>
    <w:rsid w:val="004162D1"/>
    <w:rsid w:val="004163C1"/>
    <w:rsid w:val="00416EA9"/>
    <w:rsid w:val="0041735F"/>
    <w:rsid w:val="004200FE"/>
    <w:rsid w:val="00420696"/>
    <w:rsid w:val="0042178B"/>
    <w:rsid w:val="00422BF0"/>
    <w:rsid w:val="00422CDA"/>
    <w:rsid w:val="00422CFB"/>
    <w:rsid w:val="004237E1"/>
    <w:rsid w:val="00423AE4"/>
    <w:rsid w:val="00425775"/>
    <w:rsid w:val="004261E3"/>
    <w:rsid w:val="00426269"/>
    <w:rsid w:val="0042639C"/>
    <w:rsid w:val="00427146"/>
    <w:rsid w:val="0043417D"/>
    <w:rsid w:val="00437721"/>
    <w:rsid w:val="004411B5"/>
    <w:rsid w:val="00442000"/>
    <w:rsid w:val="00443442"/>
    <w:rsid w:val="00443F49"/>
    <w:rsid w:val="00445C98"/>
    <w:rsid w:val="00445D1F"/>
    <w:rsid w:val="00446800"/>
    <w:rsid w:val="00447EAC"/>
    <w:rsid w:val="00450FEB"/>
    <w:rsid w:val="00451868"/>
    <w:rsid w:val="00452398"/>
    <w:rsid w:val="00452E2B"/>
    <w:rsid w:val="0045457C"/>
    <w:rsid w:val="004575B7"/>
    <w:rsid w:val="00457A30"/>
    <w:rsid w:val="004618BE"/>
    <w:rsid w:val="00462DB2"/>
    <w:rsid w:val="00463373"/>
    <w:rsid w:val="004638F6"/>
    <w:rsid w:val="0046441B"/>
    <w:rsid w:val="00464F40"/>
    <w:rsid w:val="00466601"/>
    <w:rsid w:val="00466A76"/>
    <w:rsid w:val="00467EC1"/>
    <w:rsid w:val="0047062C"/>
    <w:rsid w:val="00470701"/>
    <w:rsid w:val="004715DA"/>
    <w:rsid w:val="004729C2"/>
    <w:rsid w:val="00473743"/>
    <w:rsid w:val="004737F0"/>
    <w:rsid w:val="00473F08"/>
    <w:rsid w:val="0047421C"/>
    <w:rsid w:val="004745FB"/>
    <w:rsid w:val="00474EDE"/>
    <w:rsid w:val="00475124"/>
    <w:rsid w:val="00475597"/>
    <w:rsid w:val="004758A6"/>
    <w:rsid w:val="00475945"/>
    <w:rsid w:val="00475E6A"/>
    <w:rsid w:val="00476850"/>
    <w:rsid w:val="00477C29"/>
    <w:rsid w:val="0048142D"/>
    <w:rsid w:val="0048203B"/>
    <w:rsid w:val="00483EB1"/>
    <w:rsid w:val="0048410B"/>
    <w:rsid w:val="0048441B"/>
    <w:rsid w:val="00484685"/>
    <w:rsid w:val="0048477B"/>
    <w:rsid w:val="00485717"/>
    <w:rsid w:val="004868C1"/>
    <w:rsid w:val="004876BD"/>
    <w:rsid w:val="00490B13"/>
    <w:rsid w:val="0049413D"/>
    <w:rsid w:val="004947C3"/>
    <w:rsid w:val="00494DB5"/>
    <w:rsid w:val="00495862"/>
    <w:rsid w:val="0049616A"/>
    <w:rsid w:val="0049706A"/>
    <w:rsid w:val="004A0DB2"/>
    <w:rsid w:val="004A1DF5"/>
    <w:rsid w:val="004A5A65"/>
    <w:rsid w:val="004A62EA"/>
    <w:rsid w:val="004A634D"/>
    <w:rsid w:val="004B0217"/>
    <w:rsid w:val="004B0CCA"/>
    <w:rsid w:val="004B181C"/>
    <w:rsid w:val="004B56AF"/>
    <w:rsid w:val="004B5D13"/>
    <w:rsid w:val="004B67E7"/>
    <w:rsid w:val="004B7CFE"/>
    <w:rsid w:val="004C1AD9"/>
    <w:rsid w:val="004C2568"/>
    <w:rsid w:val="004C257D"/>
    <w:rsid w:val="004C2BDD"/>
    <w:rsid w:val="004C35B1"/>
    <w:rsid w:val="004C51BC"/>
    <w:rsid w:val="004C6926"/>
    <w:rsid w:val="004C6FA0"/>
    <w:rsid w:val="004D24EC"/>
    <w:rsid w:val="004D25C4"/>
    <w:rsid w:val="004D4011"/>
    <w:rsid w:val="004D4F85"/>
    <w:rsid w:val="004D6BC5"/>
    <w:rsid w:val="004D7AA9"/>
    <w:rsid w:val="004E0640"/>
    <w:rsid w:val="004E0DD7"/>
    <w:rsid w:val="004E148B"/>
    <w:rsid w:val="004E3111"/>
    <w:rsid w:val="004E3188"/>
    <w:rsid w:val="004E48D9"/>
    <w:rsid w:val="004E6BFB"/>
    <w:rsid w:val="004F23A8"/>
    <w:rsid w:val="004F69B8"/>
    <w:rsid w:val="0050012C"/>
    <w:rsid w:val="005001C8"/>
    <w:rsid w:val="005005A5"/>
    <w:rsid w:val="0050115D"/>
    <w:rsid w:val="005014A4"/>
    <w:rsid w:val="005033C3"/>
    <w:rsid w:val="00503AD9"/>
    <w:rsid w:val="00503C4E"/>
    <w:rsid w:val="005066EB"/>
    <w:rsid w:val="0050691B"/>
    <w:rsid w:val="00507548"/>
    <w:rsid w:val="005115AE"/>
    <w:rsid w:val="005117DF"/>
    <w:rsid w:val="0051213E"/>
    <w:rsid w:val="0051249F"/>
    <w:rsid w:val="00512D5A"/>
    <w:rsid w:val="0051626D"/>
    <w:rsid w:val="00516B92"/>
    <w:rsid w:val="00517AE1"/>
    <w:rsid w:val="00517B3A"/>
    <w:rsid w:val="0052029E"/>
    <w:rsid w:val="00523792"/>
    <w:rsid w:val="00523A6F"/>
    <w:rsid w:val="00523B95"/>
    <w:rsid w:val="00525E89"/>
    <w:rsid w:val="00526095"/>
    <w:rsid w:val="005303C2"/>
    <w:rsid w:val="00530A32"/>
    <w:rsid w:val="005315CC"/>
    <w:rsid w:val="00532220"/>
    <w:rsid w:val="005330D2"/>
    <w:rsid w:val="005347FB"/>
    <w:rsid w:val="0053499D"/>
    <w:rsid w:val="00536A3A"/>
    <w:rsid w:val="00537486"/>
    <w:rsid w:val="00537AE8"/>
    <w:rsid w:val="00540241"/>
    <w:rsid w:val="005403FC"/>
    <w:rsid w:val="0054174A"/>
    <w:rsid w:val="00541AA9"/>
    <w:rsid w:val="00541FAD"/>
    <w:rsid w:val="00542858"/>
    <w:rsid w:val="00543784"/>
    <w:rsid w:val="00543FDB"/>
    <w:rsid w:val="00544914"/>
    <w:rsid w:val="0054653A"/>
    <w:rsid w:val="00546567"/>
    <w:rsid w:val="00546E3D"/>
    <w:rsid w:val="005502A5"/>
    <w:rsid w:val="005514F7"/>
    <w:rsid w:val="00551C5D"/>
    <w:rsid w:val="00551D79"/>
    <w:rsid w:val="00552E4B"/>
    <w:rsid w:val="005532D1"/>
    <w:rsid w:val="005550A7"/>
    <w:rsid w:val="005550B7"/>
    <w:rsid w:val="00557924"/>
    <w:rsid w:val="0056017C"/>
    <w:rsid w:val="00560ECA"/>
    <w:rsid w:val="00561869"/>
    <w:rsid w:val="00562611"/>
    <w:rsid w:val="005628A0"/>
    <w:rsid w:val="00562EE7"/>
    <w:rsid w:val="00564BBA"/>
    <w:rsid w:val="005657CD"/>
    <w:rsid w:val="005663B2"/>
    <w:rsid w:val="005673B9"/>
    <w:rsid w:val="0056790F"/>
    <w:rsid w:val="00571540"/>
    <w:rsid w:val="00572877"/>
    <w:rsid w:val="0057305E"/>
    <w:rsid w:val="00574DCD"/>
    <w:rsid w:val="005769E6"/>
    <w:rsid w:val="00576B7D"/>
    <w:rsid w:val="00576D93"/>
    <w:rsid w:val="0058115A"/>
    <w:rsid w:val="00585442"/>
    <w:rsid w:val="005855EC"/>
    <w:rsid w:val="00587054"/>
    <w:rsid w:val="00587A0E"/>
    <w:rsid w:val="005906F0"/>
    <w:rsid w:val="00591D03"/>
    <w:rsid w:val="005920E4"/>
    <w:rsid w:val="005925B4"/>
    <w:rsid w:val="00592BEB"/>
    <w:rsid w:val="00592E2F"/>
    <w:rsid w:val="00592E58"/>
    <w:rsid w:val="00593734"/>
    <w:rsid w:val="0059399F"/>
    <w:rsid w:val="00593BEC"/>
    <w:rsid w:val="00595045"/>
    <w:rsid w:val="00595344"/>
    <w:rsid w:val="00595461"/>
    <w:rsid w:val="005955B3"/>
    <w:rsid w:val="00595C74"/>
    <w:rsid w:val="00595CED"/>
    <w:rsid w:val="005A0210"/>
    <w:rsid w:val="005A0272"/>
    <w:rsid w:val="005A2BEE"/>
    <w:rsid w:val="005A2F3E"/>
    <w:rsid w:val="005A312F"/>
    <w:rsid w:val="005A324D"/>
    <w:rsid w:val="005A5184"/>
    <w:rsid w:val="005A52DB"/>
    <w:rsid w:val="005A5598"/>
    <w:rsid w:val="005A68F1"/>
    <w:rsid w:val="005A7766"/>
    <w:rsid w:val="005B1382"/>
    <w:rsid w:val="005B1602"/>
    <w:rsid w:val="005B389A"/>
    <w:rsid w:val="005B41BB"/>
    <w:rsid w:val="005B45B1"/>
    <w:rsid w:val="005B69FC"/>
    <w:rsid w:val="005B6CDA"/>
    <w:rsid w:val="005B6FD6"/>
    <w:rsid w:val="005B712F"/>
    <w:rsid w:val="005C0DEC"/>
    <w:rsid w:val="005C1685"/>
    <w:rsid w:val="005C1AC1"/>
    <w:rsid w:val="005C1D6E"/>
    <w:rsid w:val="005C2CF2"/>
    <w:rsid w:val="005C304D"/>
    <w:rsid w:val="005C32C3"/>
    <w:rsid w:val="005C3642"/>
    <w:rsid w:val="005C3B49"/>
    <w:rsid w:val="005C5D98"/>
    <w:rsid w:val="005D1BDB"/>
    <w:rsid w:val="005D32D0"/>
    <w:rsid w:val="005D4911"/>
    <w:rsid w:val="005D57A2"/>
    <w:rsid w:val="005D68D7"/>
    <w:rsid w:val="005D7E06"/>
    <w:rsid w:val="005E0153"/>
    <w:rsid w:val="005E0573"/>
    <w:rsid w:val="005E0853"/>
    <w:rsid w:val="005E0C16"/>
    <w:rsid w:val="005E128F"/>
    <w:rsid w:val="005E12DC"/>
    <w:rsid w:val="005E133D"/>
    <w:rsid w:val="005E18D3"/>
    <w:rsid w:val="005E1EEB"/>
    <w:rsid w:val="005E2B06"/>
    <w:rsid w:val="005E364A"/>
    <w:rsid w:val="005E441C"/>
    <w:rsid w:val="005E4917"/>
    <w:rsid w:val="005E4A61"/>
    <w:rsid w:val="005E58EB"/>
    <w:rsid w:val="005E5B0A"/>
    <w:rsid w:val="005E67B1"/>
    <w:rsid w:val="005E6C60"/>
    <w:rsid w:val="005F1164"/>
    <w:rsid w:val="005F288F"/>
    <w:rsid w:val="005F2BF2"/>
    <w:rsid w:val="005F3B78"/>
    <w:rsid w:val="005F3D6C"/>
    <w:rsid w:val="005F4290"/>
    <w:rsid w:val="005F596D"/>
    <w:rsid w:val="005F7409"/>
    <w:rsid w:val="005F7E28"/>
    <w:rsid w:val="005F7F2B"/>
    <w:rsid w:val="006015BF"/>
    <w:rsid w:val="006017E1"/>
    <w:rsid w:val="00604129"/>
    <w:rsid w:val="00604BB6"/>
    <w:rsid w:val="0060566D"/>
    <w:rsid w:val="00606417"/>
    <w:rsid w:val="006077C4"/>
    <w:rsid w:val="00607D66"/>
    <w:rsid w:val="00610653"/>
    <w:rsid w:val="00610B6D"/>
    <w:rsid w:val="00611664"/>
    <w:rsid w:val="00611AAB"/>
    <w:rsid w:val="006134D4"/>
    <w:rsid w:val="00613EE3"/>
    <w:rsid w:val="006146F6"/>
    <w:rsid w:val="00617750"/>
    <w:rsid w:val="0062189D"/>
    <w:rsid w:val="00621C33"/>
    <w:rsid w:val="00622CE2"/>
    <w:rsid w:val="00623ACC"/>
    <w:rsid w:val="00623FA8"/>
    <w:rsid w:val="0062454C"/>
    <w:rsid w:val="006252BC"/>
    <w:rsid w:val="006258FC"/>
    <w:rsid w:val="00625EA8"/>
    <w:rsid w:val="0062682C"/>
    <w:rsid w:val="00626BDF"/>
    <w:rsid w:val="00631416"/>
    <w:rsid w:val="006339D8"/>
    <w:rsid w:val="0063570C"/>
    <w:rsid w:val="00635D1E"/>
    <w:rsid w:val="006370ED"/>
    <w:rsid w:val="006372C1"/>
    <w:rsid w:val="006406FB"/>
    <w:rsid w:val="00642716"/>
    <w:rsid w:val="00642CD0"/>
    <w:rsid w:val="0064315E"/>
    <w:rsid w:val="00644DDC"/>
    <w:rsid w:val="00645BC1"/>
    <w:rsid w:val="00646034"/>
    <w:rsid w:val="00646107"/>
    <w:rsid w:val="00646C0C"/>
    <w:rsid w:val="006475C3"/>
    <w:rsid w:val="006477D7"/>
    <w:rsid w:val="006500C2"/>
    <w:rsid w:val="006533AF"/>
    <w:rsid w:val="006534E9"/>
    <w:rsid w:val="006538E5"/>
    <w:rsid w:val="0065566A"/>
    <w:rsid w:val="00655BDD"/>
    <w:rsid w:val="00655C9C"/>
    <w:rsid w:val="00655EE2"/>
    <w:rsid w:val="006560DD"/>
    <w:rsid w:val="0065627A"/>
    <w:rsid w:val="006567EF"/>
    <w:rsid w:val="0065684D"/>
    <w:rsid w:val="006612BE"/>
    <w:rsid w:val="00661956"/>
    <w:rsid w:val="0066242B"/>
    <w:rsid w:val="006626AD"/>
    <w:rsid w:val="00662CC4"/>
    <w:rsid w:val="00664119"/>
    <w:rsid w:val="00664C93"/>
    <w:rsid w:val="00664DDD"/>
    <w:rsid w:val="00666818"/>
    <w:rsid w:val="00666A69"/>
    <w:rsid w:val="00666CA7"/>
    <w:rsid w:val="006675D5"/>
    <w:rsid w:val="0066776F"/>
    <w:rsid w:val="0066792E"/>
    <w:rsid w:val="00670457"/>
    <w:rsid w:val="00671635"/>
    <w:rsid w:val="00671695"/>
    <w:rsid w:val="006735CF"/>
    <w:rsid w:val="006737E8"/>
    <w:rsid w:val="00674A90"/>
    <w:rsid w:val="00676A33"/>
    <w:rsid w:val="00676D11"/>
    <w:rsid w:val="00677287"/>
    <w:rsid w:val="00677ED8"/>
    <w:rsid w:val="006801E1"/>
    <w:rsid w:val="0068205F"/>
    <w:rsid w:val="006823D5"/>
    <w:rsid w:val="00683358"/>
    <w:rsid w:val="00684076"/>
    <w:rsid w:val="006857A1"/>
    <w:rsid w:val="006857D6"/>
    <w:rsid w:val="00685C1F"/>
    <w:rsid w:val="006863A2"/>
    <w:rsid w:val="00687623"/>
    <w:rsid w:val="006915D3"/>
    <w:rsid w:val="0069234C"/>
    <w:rsid w:val="00693841"/>
    <w:rsid w:val="00694155"/>
    <w:rsid w:val="00694B2C"/>
    <w:rsid w:val="00694EDB"/>
    <w:rsid w:val="00695E64"/>
    <w:rsid w:val="00695F8E"/>
    <w:rsid w:val="00696874"/>
    <w:rsid w:val="00696A33"/>
    <w:rsid w:val="00696DDC"/>
    <w:rsid w:val="00697592"/>
    <w:rsid w:val="006A02B3"/>
    <w:rsid w:val="006A0415"/>
    <w:rsid w:val="006A115C"/>
    <w:rsid w:val="006A1BEE"/>
    <w:rsid w:val="006A3551"/>
    <w:rsid w:val="006A3EB5"/>
    <w:rsid w:val="006A4D9F"/>
    <w:rsid w:val="006A5391"/>
    <w:rsid w:val="006A5BA7"/>
    <w:rsid w:val="006B047C"/>
    <w:rsid w:val="006B0F15"/>
    <w:rsid w:val="006B1BC7"/>
    <w:rsid w:val="006B24EC"/>
    <w:rsid w:val="006B30EC"/>
    <w:rsid w:val="006B382C"/>
    <w:rsid w:val="006B4ADA"/>
    <w:rsid w:val="006B4BB6"/>
    <w:rsid w:val="006B565D"/>
    <w:rsid w:val="006B5C6F"/>
    <w:rsid w:val="006B6609"/>
    <w:rsid w:val="006B792D"/>
    <w:rsid w:val="006C0B5F"/>
    <w:rsid w:val="006C0CBF"/>
    <w:rsid w:val="006C118E"/>
    <w:rsid w:val="006C1E51"/>
    <w:rsid w:val="006C1F32"/>
    <w:rsid w:val="006C2974"/>
    <w:rsid w:val="006C3757"/>
    <w:rsid w:val="006C48E0"/>
    <w:rsid w:val="006C49A5"/>
    <w:rsid w:val="006D01C6"/>
    <w:rsid w:val="006D0A25"/>
    <w:rsid w:val="006D2F7A"/>
    <w:rsid w:val="006D32DA"/>
    <w:rsid w:val="006D62C6"/>
    <w:rsid w:val="006D687A"/>
    <w:rsid w:val="006D74E3"/>
    <w:rsid w:val="006D7944"/>
    <w:rsid w:val="006D7AB7"/>
    <w:rsid w:val="006E29D1"/>
    <w:rsid w:val="006E44FE"/>
    <w:rsid w:val="006E5722"/>
    <w:rsid w:val="006E691D"/>
    <w:rsid w:val="006E6A11"/>
    <w:rsid w:val="006E76C0"/>
    <w:rsid w:val="006E7810"/>
    <w:rsid w:val="006F121E"/>
    <w:rsid w:val="006F276B"/>
    <w:rsid w:val="006F29C0"/>
    <w:rsid w:val="006F4CE5"/>
    <w:rsid w:val="006F577F"/>
    <w:rsid w:val="006F5A6D"/>
    <w:rsid w:val="006F643D"/>
    <w:rsid w:val="00700960"/>
    <w:rsid w:val="00701ABF"/>
    <w:rsid w:val="0070280F"/>
    <w:rsid w:val="00702987"/>
    <w:rsid w:val="00702B7C"/>
    <w:rsid w:val="00702CD0"/>
    <w:rsid w:val="007043FE"/>
    <w:rsid w:val="00704548"/>
    <w:rsid w:val="00704628"/>
    <w:rsid w:val="00704C99"/>
    <w:rsid w:val="00707EAB"/>
    <w:rsid w:val="00710BCB"/>
    <w:rsid w:val="00711114"/>
    <w:rsid w:val="00713039"/>
    <w:rsid w:val="007142D6"/>
    <w:rsid w:val="00714BD0"/>
    <w:rsid w:val="007153A0"/>
    <w:rsid w:val="00716028"/>
    <w:rsid w:val="00716296"/>
    <w:rsid w:val="0071719C"/>
    <w:rsid w:val="00720341"/>
    <w:rsid w:val="007208D1"/>
    <w:rsid w:val="007216BC"/>
    <w:rsid w:val="00722617"/>
    <w:rsid w:val="00723412"/>
    <w:rsid w:val="00723F1F"/>
    <w:rsid w:val="0072513E"/>
    <w:rsid w:val="0073175E"/>
    <w:rsid w:val="00732453"/>
    <w:rsid w:val="00732A77"/>
    <w:rsid w:val="00733D68"/>
    <w:rsid w:val="00740644"/>
    <w:rsid w:val="00741F06"/>
    <w:rsid w:val="007424D3"/>
    <w:rsid w:val="007432AD"/>
    <w:rsid w:val="00743639"/>
    <w:rsid w:val="00743CA4"/>
    <w:rsid w:val="00744210"/>
    <w:rsid w:val="00744894"/>
    <w:rsid w:val="00745651"/>
    <w:rsid w:val="00746531"/>
    <w:rsid w:val="00747151"/>
    <w:rsid w:val="0075045E"/>
    <w:rsid w:val="00751C2D"/>
    <w:rsid w:val="00754CF6"/>
    <w:rsid w:val="007561BB"/>
    <w:rsid w:val="00757F05"/>
    <w:rsid w:val="0076016B"/>
    <w:rsid w:val="00760F50"/>
    <w:rsid w:val="0076214F"/>
    <w:rsid w:val="0076230A"/>
    <w:rsid w:val="007636D9"/>
    <w:rsid w:val="00763AAA"/>
    <w:rsid w:val="00765C4E"/>
    <w:rsid w:val="00766DC1"/>
    <w:rsid w:val="007670E5"/>
    <w:rsid w:val="00767350"/>
    <w:rsid w:val="007679AB"/>
    <w:rsid w:val="00770254"/>
    <w:rsid w:val="00770891"/>
    <w:rsid w:val="007710D9"/>
    <w:rsid w:val="0077249E"/>
    <w:rsid w:val="007734F0"/>
    <w:rsid w:val="007801B1"/>
    <w:rsid w:val="00782377"/>
    <w:rsid w:val="0078329A"/>
    <w:rsid w:val="007862A9"/>
    <w:rsid w:val="007869FD"/>
    <w:rsid w:val="00790333"/>
    <w:rsid w:val="0079087E"/>
    <w:rsid w:val="00790D21"/>
    <w:rsid w:val="007939C3"/>
    <w:rsid w:val="00794DD1"/>
    <w:rsid w:val="0079699F"/>
    <w:rsid w:val="00797CEE"/>
    <w:rsid w:val="007A28C8"/>
    <w:rsid w:val="007A3D5C"/>
    <w:rsid w:val="007A433D"/>
    <w:rsid w:val="007A5BB8"/>
    <w:rsid w:val="007A5F6A"/>
    <w:rsid w:val="007A68EC"/>
    <w:rsid w:val="007A785F"/>
    <w:rsid w:val="007A7BC4"/>
    <w:rsid w:val="007B2673"/>
    <w:rsid w:val="007B31A3"/>
    <w:rsid w:val="007B4E17"/>
    <w:rsid w:val="007B5B6B"/>
    <w:rsid w:val="007B624B"/>
    <w:rsid w:val="007C1E42"/>
    <w:rsid w:val="007C21F0"/>
    <w:rsid w:val="007C2E47"/>
    <w:rsid w:val="007C2E4A"/>
    <w:rsid w:val="007C343C"/>
    <w:rsid w:val="007C4068"/>
    <w:rsid w:val="007C45D4"/>
    <w:rsid w:val="007C5CC9"/>
    <w:rsid w:val="007C5D8E"/>
    <w:rsid w:val="007C62B9"/>
    <w:rsid w:val="007C6BD3"/>
    <w:rsid w:val="007C7BF9"/>
    <w:rsid w:val="007D109D"/>
    <w:rsid w:val="007D14F6"/>
    <w:rsid w:val="007D2FDB"/>
    <w:rsid w:val="007D3A59"/>
    <w:rsid w:val="007D53DA"/>
    <w:rsid w:val="007D6AE2"/>
    <w:rsid w:val="007D6D80"/>
    <w:rsid w:val="007D6F56"/>
    <w:rsid w:val="007D7C6B"/>
    <w:rsid w:val="007E4C1D"/>
    <w:rsid w:val="007E5F85"/>
    <w:rsid w:val="007E6F33"/>
    <w:rsid w:val="007E76EB"/>
    <w:rsid w:val="007F04A7"/>
    <w:rsid w:val="007F0CDA"/>
    <w:rsid w:val="007F0FB6"/>
    <w:rsid w:val="007F13BF"/>
    <w:rsid w:val="007F2796"/>
    <w:rsid w:val="007F4A15"/>
    <w:rsid w:val="007F52B3"/>
    <w:rsid w:val="007F5660"/>
    <w:rsid w:val="007F67E4"/>
    <w:rsid w:val="007F68F1"/>
    <w:rsid w:val="007F6D4B"/>
    <w:rsid w:val="007F6DD6"/>
    <w:rsid w:val="007F6E10"/>
    <w:rsid w:val="00800E1C"/>
    <w:rsid w:val="0080107B"/>
    <w:rsid w:val="0080173A"/>
    <w:rsid w:val="0080190A"/>
    <w:rsid w:val="00801E81"/>
    <w:rsid w:val="00802EC0"/>
    <w:rsid w:val="00804B37"/>
    <w:rsid w:val="00806264"/>
    <w:rsid w:val="00810679"/>
    <w:rsid w:val="008109FC"/>
    <w:rsid w:val="00810AF6"/>
    <w:rsid w:val="00810D83"/>
    <w:rsid w:val="00811D84"/>
    <w:rsid w:val="00811E58"/>
    <w:rsid w:val="00812765"/>
    <w:rsid w:val="008129B5"/>
    <w:rsid w:val="00814E3F"/>
    <w:rsid w:val="00814F81"/>
    <w:rsid w:val="00815C79"/>
    <w:rsid w:val="00816A59"/>
    <w:rsid w:val="0082204A"/>
    <w:rsid w:val="00822165"/>
    <w:rsid w:val="0082276A"/>
    <w:rsid w:val="0082334A"/>
    <w:rsid w:val="0082359D"/>
    <w:rsid w:val="00823CA3"/>
    <w:rsid w:val="00826591"/>
    <w:rsid w:val="0083165B"/>
    <w:rsid w:val="008323D9"/>
    <w:rsid w:val="008363A2"/>
    <w:rsid w:val="0084131A"/>
    <w:rsid w:val="00844141"/>
    <w:rsid w:val="0084491B"/>
    <w:rsid w:val="00845BED"/>
    <w:rsid w:val="00845F2B"/>
    <w:rsid w:val="00846BBC"/>
    <w:rsid w:val="00847071"/>
    <w:rsid w:val="00847D5F"/>
    <w:rsid w:val="00850ECC"/>
    <w:rsid w:val="00851C99"/>
    <w:rsid w:val="008527E8"/>
    <w:rsid w:val="00853BB2"/>
    <w:rsid w:val="00857359"/>
    <w:rsid w:val="00860511"/>
    <w:rsid w:val="0086111E"/>
    <w:rsid w:val="00861862"/>
    <w:rsid w:val="00864235"/>
    <w:rsid w:val="008649FB"/>
    <w:rsid w:val="00865ADC"/>
    <w:rsid w:val="00866EC7"/>
    <w:rsid w:val="00866FB2"/>
    <w:rsid w:val="00870070"/>
    <w:rsid w:val="008703CA"/>
    <w:rsid w:val="0087127D"/>
    <w:rsid w:val="0087207C"/>
    <w:rsid w:val="008730D9"/>
    <w:rsid w:val="00873103"/>
    <w:rsid w:val="008737AF"/>
    <w:rsid w:val="0087428A"/>
    <w:rsid w:val="00874FAE"/>
    <w:rsid w:val="00877CEA"/>
    <w:rsid w:val="00880D91"/>
    <w:rsid w:val="00880F36"/>
    <w:rsid w:val="00881852"/>
    <w:rsid w:val="008822F3"/>
    <w:rsid w:val="0088338B"/>
    <w:rsid w:val="00883930"/>
    <w:rsid w:val="008848FF"/>
    <w:rsid w:val="00885416"/>
    <w:rsid w:val="0088575F"/>
    <w:rsid w:val="00887799"/>
    <w:rsid w:val="00887EB5"/>
    <w:rsid w:val="008908B0"/>
    <w:rsid w:val="008917C5"/>
    <w:rsid w:val="008964B1"/>
    <w:rsid w:val="00897BEB"/>
    <w:rsid w:val="008A09C0"/>
    <w:rsid w:val="008A0D09"/>
    <w:rsid w:val="008A2919"/>
    <w:rsid w:val="008A2B6E"/>
    <w:rsid w:val="008A3973"/>
    <w:rsid w:val="008A4705"/>
    <w:rsid w:val="008A5B6D"/>
    <w:rsid w:val="008A6560"/>
    <w:rsid w:val="008A6B6A"/>
    <w:rsid w:val="008A788A"/>
    <w:rsid w:val="008B00D9"/>
    <w:rsid w:val="008B0525"/>
    <w:rsid w:val="008B08D2"/>
    <w:rsid w:val="008B0B5A"/>
    <w:rsid w:val="008B0E8D"/>
    <w:rsid w:val="008B2ED8"/>
    <w:rsid w:val="008B60FE"/>
    <w:rsid w:val="008B6526"/>
    <w:rsid w:val="008C0542"/>
    <w:rsid w:val="008C0765"/>
    <w:rsid w:val="008C13F8"/>
    <w:rsid w:val="008C1CD5"/>
    <w:rsid w:val="008C1E5D"/>
    <w:rsid w:val="008C2EBD"/>
    <w:rsid w:val="008C3536"/>
    <w:rsid w:val="008C4557"/>
    <w:rsid w:val="008C5B05"/>
    <w:rsid w:val="008C7507"/>
    <w:rsid w:val="008C78F4"/>
    <w:rsid w:val="008C7CED"/>
    <w:rsid w:val="008D3F5B"/>
    <w:rsid w:val="008D40D1"/>
    <w:rsid w:val="008D4A15"/>
    <w:rsid w:val="008D5B98"/>
    <w:rsid w:val="008D62B6"/>
    <w:rsid w:val="008D66DC"/>
    <w:rsid w:val="008D67BE"/>
    <w:rsid w:val="008D67F6"/>
    <w:rsid w:val="008D6BC9"/>
    <w:rsid w:val="008E0B86"/>
    <w:rsid w:val="008E10C9"/>
    <w:rsid w:val="008E161A"/>
    <w:rsid w:val="008E21B4"/>
    <w:rsid w:val="008E29EF"/>
    <w:rsid w:val="008E3A31"/>
    <w:rsid w:val="008E56A0"/>
    <w:rsid w:val="008E5E14"/>
    <w:rsid w:val="008E6DF7"/>
    <w:rsid w:val="008E7FCF"/>
    <w:rsid w:val="008F37D4"/>
    <w:rsid w:val="008F4612"/>
    <w:rsid w:val="00903A38"/>
    <w:rsid w:val="00904118"/>
    <w:rsid w:val="0090437D"/>
    <w:rsid w:val="0090544C"/>
    <w:rsid w:val="00907CFC"/>
    <w:rsid w:val="0091229F"/>
    <w:rsid w:val="0091251E"/>
    <w:rsid w:val="00913997"/>
    <w:rsid w:val="00913C8D"/>
    <w:rsid w:val="00916C66"/>
    <w:rsid w:val="00917C22"/>
    <w:rsid w:val="00920363"/>
    <w:rsid w:val="00920D89"/>
    <w:rsid w:val="00921324"/>
    <w:rsid w:val="009219A4"/>
    <w:rsid w:val="00924474"/>
    <w:rsid w:val="00925DE8"/>
    <w:rsid w:val="00925F3A"/>
    <w:rsid w:val="009263D5"/>
    <w:rsid w:val="00927985"/>
    <w:rsid w:val="00927C12"/>
    <w:rsid w:val="00931EE9"/>
    <w:rsid w:val="00932869"/>
    <w:rsid w:val="00932875"/>
    <w:rsid w:val="00933494"/>
    <w:rsid w:val="009338A0"/>
    <w:rsid w:val="00933DD0"/>
    <w:rsid w:val="0093497F"/>
    <w:rsid w:val="009354DB"/>
    <w:rsid w:val="00936B3D"/>
    <w:rsid w:val="00937233"/>
    <w:rsid w:val="009400D9"/>
    <w:rsid w:val="009408A4"/>
    <w:rsid w:val="00941570"/>
    <w:rsid w:val="00946764"/>
    <w:rsid w:val="00946B02"/>
    <w:rsid w:val="009501B8"/>
    <w:rsid w:val="00950203"/>
    <w:rsid w:val="00950D7D"/>
    <w:rsid w:val="0095128A"/>
    <w:rsid w:val="00951891"/>
    <w:rsid w:val="00951CCD"/>
    <w:rsid w:val="00951EE4"/>
    <w:rsid w:val="009533B1"/>
    <w:rsid w:val="0095378A"/>
    <w:rsid w:val="009538A9"/>
    <w:rsid w:val="009545B8"/>
    <w:rsid w:val="00956261"/>
    <w:rsid w:val="00956BBE"/>
    <w:rsid w:val="00957C32"/>
    <w:rsid w:val="00960126"/>
    <w:rsid w:val="0096065E"/>
    <w:rsid w:val="00961117"/>
    <w:rsid w:val="0096180D"/>
    <w:rsid w:val="009629AA"/>
    <w:rsid w:val="00962EC0"/>
    <w:rsid w:val="00963524"/>
    <w:rsid w:val="009643C7"/>
    <w:rsid w:val="009644D5"/>
    <w:rsid w:val="00964772"/>
    <w:rsid w:val="00965710"/>
    <w:rsid w:val="00971313"/>
    <w:rsid w:val="009722D7"/>
    <w:rsid w:val="00972A5A"/>
    <w:rsid w:val="00973CFB"/>
    <w:rsid w:val="00975BE8"/>
    <w:rsid w:val="00975F63"/>
    <w:rsid w:val="009761B4"/>
    <w:rsid w:val="00977F1A"/>
    <w:rsid w:val="009830D7"/>
    <w:rsid w:val="0098363F"/>
    <w:rsid w:val="00984212"/>
    <w:rsid w:val="0098421E"/>
    <w:rsid w:val="009842E0"/>
    <w:rsid w:val="00984BEF"/>
    <w:rsid w:val="0098566F"/>
    <w:rsid w:val="00985F7F"/>
    <w:rsid w:val="0098614D"/>
    <w:rsid w:val="0099102D"/>
    <w:rsid w:val="00991068"/>
    <w:rsid w:val="00991784"/>
    <w:rsid w:val="00992662"/>
    <w:rsid w:val="00993468"/>
    <w:rsid w:val="009948DE"/>
    <w:rsid w:val="0099536A"/>
    <w:rsid w:val="009961D2"/>
    <w:rsid w:val="009962A6"/>
    <w:rsid w:val="009962F4"/>
    <w:rsid w:val="009A0631"/>
    <w:rsid w:val="009A075D"/>
    <w:rsid w:val="009A0E58"/>
    <w:rsid w:val="009A0F67"/>
    <w:rsid w:val="009A1473"/>
    <w:rsid w:val="009A1E06"/>
    <w:rsid w:val="009A4FA1"/>
    <w:rsid w:val="009A78DD"/>
    <w:rsid w:val="009A7B05"/>
    <w:rsid w:val="009B0336"/>
    <w:rsid w:val="009B057A"/>
    <w:rsid w:val="009B2CA0"/>
    <w:rsid w:val="009B35BA"/>
    <w:rsid w:val="009B582A"/>
    <w:rsid w:val="009B709A"/>
    <w:rsid w:val="009B7BCC"/>
    <w:rsid w:val="009B7E07"/>
    <w:rsid w:val="009C0AAD"/>
    <w:rsid w:val="009C136E"/>
    <w:rsid w:val="009C13F5"/>
    <w:rsid w:val="009C44C4"/>
    <w:rsid w:val="009C4BE0"/>
    <w:rsid w:val="009C59B5"/>
    <w:rsid w:val="009C5C31"/>
    <w:rsid w:val="009C675C"/>
    <w:rsid w:val="009D2759"/>
    <w:rsid w:val="009D28E1"/>
    <w:rsid w:val="009D3C8A"/>
    <w:rsid w:val="009D53D4"/>
    <w:rsid w:val="009D568B"/>
    <w:rsid w:val="009D5E29"/>
    <w:rsid w:val="009D7390"/>
    <w:rsid w:val="009D7718"/>
    <w:rsid w:val="009E04F0"/>
    <w:rsid w:val="009E15A5"/>
    <w:rsid w:val="009E3789"/>
    <w:rsid w:val="009E4586"/>
    <w:rsid w:val="009E5469"/>
    <w:rsid w:val="009E59F7"/>
    <w:rsid w:val="009E7009"/>
    <w:rsid w:val="009F074C"/>
    <w:rsid w:val="009F1975"/>
    <w:rsid w:val="009F22ED"/>
    <w:rsid w:val="009F5344"/>
    <w:rsid w:val="009F583B"/>
    <w:rsid w:val="009F60C8"/>
    <w:rsid w:val="009F71F7"/>
    <w:rsid w:val="00A00DBE"/>
    <w:rsid w:val="00A01781"/>
    <w:rsid w:val="00A02DEB"/>
    <w:rsid w:val="00A03E30"/>
    <w:rsid w:val="00A03FC3"/>
    <w:rsid w:val="00A05735"/>
    <w:rsid w:val="00A0592E"/>
    <w:rsid w:val="00A05E93"/>
    <w:rsid w:val="00A078BC"/>
    <w:rsid w:val="00A0795D"/>
    <w:rsid w:val="00A104B2"/>
    <w:rsid w:val="00A11297"/>
    <w:rsid w:val="00A117B3"/>
    <w:rsid w:val="00A11927"/>
    <w:rsid w:val="00A12BF9"/>
    <w:rsid w:val="00A12EEE"/>
    <w:rsid w:val="00A13C8D"/>
    <w:rsid w:val="00A13DA4"/>
    <w:rsid w:val="00A145FA"/>
    <w:rsid w:val="00A15602"/>
    <w:rsid w:val="00A159DF"/>
    <w:rsid w:val="00A16FDF"/>
    <w:rsid w:val="00A17D97"/>
    <w:rsid w:val="00A17DF8"/>
    <w:rsid w:val="00A20582"/>
    <w:rsid w:val="00A20EF3"/>
    <w:rsid w:val="00A21C58"/>
    <w:rsid w:val="00A22415"/>
    <w:rsid w:val="00A232F2"/>
    <w:rsid w:val="00A239CF"/>
    <w:rsid w:val="00A244DE"/>
    <w:rsid w:val="00A25284"/>
    <w:rsid w:val="00A25DAD"/>
    <w:rsid w:val="00A26D64"/>
    <w:rsid w:val="00A27CCC"/>
    <w:rsid w:val="00A27D7F"/>
    <w:rsid w:val="00A32721"/>
    <w:rsid w:val="00A329DE"/>
    <w:rsid w:val="00A330C1"/>
    <w:rsid w:val="00A33712"/>
    <w:rsid w:val="00A33F8F"/>
    <w:rsid w:val="00A36055"/>
    <w:rsid w:val="00A36E4B"/>
    <w:rsid w:val="00A36F27"/>
    <w:rsid w:val="00A378D5"/>
    <w:rsid w:val="00A40697"/>
    <w:rsid w:val="00A41A79"/>
    <w:rsid w:val="00A42AF0"/>
    <w:rsid w:val="00A44114"/>
    <w:rsid w:val="00A44416"/>
    <w:rsid w:val="00A445A0"/>
    <w:rsid w:val="00A44753"/>
    <w:rsid w:val="00A45E26"/>
    <w:rsid w:val="00A46186"/>
    <w:rsid w:val="00A462B4"/>
    <w:rsid w:val="00A47FAD"/>
    <w:rsid w:val="00A502AF"/>
    <w:rsid w:val="00A50A76"/>
    <w:rsid w:val="00A51C1D"/>
    <w:rsid w:val="00A52894"/>
    <w:rsid w:val="00A53066"/>
    <w:rsid w:val="00A5397A"/>
    <w:rsid w:val="00A53CDB"/>
    <w:rsid w:val="00A54A75"/>
    <w:rsid w:val="00A55A02"/>
    <w:rsid w:val="00A568A4"/>
    <w:rsid w:val="00A569B3"/>
    <w:rsid w:val="00A57105"/>
    <w:rsid w:val="00A577CF"/>
    <w:rsid w:val="00A57D7D"/>
    <w:rsid w:val="00A60F8F"/>
    <w:rsid w:val="00A61332"/>
    <w:rsid w:val="00A64C07"/>
    <w:rsid w:val="00A64E6E"/>
    <w:rsid w:val="00A65F27"/>
    <w:rsid w:val="00A6684F"/>
    <w:rsid w:val="00A67526"/>
    <w:rsid w:val="00A72101"/>
    <w:rsid w:val="00A72DA6"/>
    <w:rsid w:val="00A75EFC"/>
    <w:rsid w:val="00A76B11"/>
    <w:rsid w:val="00A77713"/>
    <w:rsid w:val="00A77F88"/>
    <w:rsid w:val="00A8086C"/>
    <w:rsid w:val="00A823C2"/>
    <w:rsid w:val="00A824F0"/>
    <w:rsid w:val="00A8255F"/>
    <w:rsid w:val="00A82F6F"/>
    <w:rsid w:val="00A8348D"/>
    <w:rsid w:val="00A83D46"/>
    <w:rsid w:val="00A84D32"/>
    <w:rsid w:val="00A85691"/>
    <w:rsid w:val="00A86054"/>
    <w:rsid w:val="00A86213"/>
    <w:rsid w:val="00A8677D"/>
    <w:rsid w:val="00A8763D"/>
    <w:rsid w:val="00A91777"/>
    <w:rsid w:val="00A9311D"/>
    <w:rsid w:val="00A93DE4"/>
    <w:rsid w:val="00A94528"/>
    <w:rsid w:val="00A94B2D"/>
    <w:rsid w:val="00A94DAC"/>
    <w:rsid w:val="00AA05B6"/>
    <w:rsid w:val="00AA1936"/>
    <w:rsid w:val="00AA3478"/>
    <w:rsid w:val="00AA3D8C"/>
    <w:rsid w:val="00AA3F4F"/>
    <w:rsid w:val="00AA4226"/>
    <w:rsid w:val="00AA4D31"/>
    <w:rsid w:val="00AA511D"/>
    <w:rsid w:val="00AA7069"/>
    <w:rsid w:val="00AA7E39"/>
    <w:rsid w:val="00AB118F"/>
    <w:rsid w:val="00AB15C3"/>
    <w:rsid w:val="00AB3449"/>
    <w:rsid w:val="00AB45C3"/>
    <w:rsid w:val="00AB4B5D"/>
    <w:rsid w:val="00AB5100"/>
    <w:rsid w:val="00AB54B9"/>
    <w:rsid w:val="00AB6261"/>
    <w:rsid w:val="00AB7481"/>
    <w:rsid w:val="00AB7EB0"/>
    <w:rsid w:val="00AC08C0"/>
    <w:rsid w:val="00AC1355"/>
    <w:rsid w:val="00AC1496"/>
    <w:rsid w:val="00AC1842"/>
    <w:rsid w:val="00AC455B"/>
    <w:rsid w:val="00AC57D0"/>
    <w:rsid w:val="00AC61C4"/>
    <w:rsid w:val="00AC6FDA"/>
    <w:rsid w:val="00AC79F0"/>
    <w:rsid w:val="00AD04A1"/>
    <w:rsid w:val="00AD077C"/>
    <w:rsid w:val="00AD0FA6"/>
    <w:rsid w:val="00AD141B"/>
    <w:rsid w:val="00AD20A1"/>
    <w:rsid w:val="00AD3FA5"/>
    <w:rsid w:val="00AD44B6"/>
    <w:rsid w:val="00AD6BCE"/>
    <w:rsid w:val="00AD700A"/>
    <w:rsid w:val="00AE02B6"/>
    <w:rsid w:val="00AE42FD"/>
    <w:rsid w:val="00AE4C88"/>
    <w:rsid w:val="00AE51F9"/>
    <w:rsid w:val="00AE5FAB"/>
    <w:rsid w:val="00AE6F2D"/>
    <w:rsid w:val="00AE713A"/>
    <w:rsid w:val="00AE7B6F"/>
    <w:rsid w:val="00AE7E7D"/>
    <w:rsid w:val="00AF06F5"/>
    <w:rsid w:val="00AF1FAE"/>
    <w:rsid w:val="00AF2868"/>
    <w:rsid w:val="00AF2BFF"/>
    <w:rsid w:val="00AF3003"/>
    <w:rsid w:val="00AF3882"/>
    <w:rsid w:val="00AF3BE0"/>
    <w:rsid w:val="00AF3C3D"/>
    <w:rsid w:val="00AF46DE"/>
    <w:rsid w:val="00AF49EE"/>
    <w:rsid w:val="00AF543D"/>
    <w:rsid w:val="00AF6FE3"/>
    <w:rsid w:val="00AF722A"/>
    <w:rsid w:val="00AF73ED"/>
    <w:rsid w:val="00B002F5"/>
    <w:rsid w:val="00B01D69"/>
    <w:rsid w:val="00B02D44"/>
    <w:rsid w:val="00B02F20"/>
    <w:rsid w:val="00B04ADB"/>
    <w:rsid w:val="00B06B5E"/>
    <w:rsid w:val="00B10849"/>
    <w:rsid w:val="00B10D35"/>
    <w:rsid w:val="00B11D21"/>
    <w:rsid w:val="00B11DD4"/>
    <w:rsid w:val="00B141A2"/>
    <w:rsid w:val="00B1565D"/>
    <w:rsid w:val="00B1584A"/>
    <w:rsid w:val="00B15A7C"/>
    <w:rsid w:val="00B16074"/>
    <w:rsid w:val="00B16098"/>
    <w:rsid w:val="00B16A48"/>
    <w:rsid w:val="00B173FD"/>
    <w:rsid w:val="00B20BC4"/>
    <w:rsid w:val="00B20F8D"/>
    <w:rsid w:val="00B21FAF"/>
    <w:rsid w:val="00B22D40"/>
    <w:rsid w:val="00B2484F"/>
    <w:rsid w:val="00B24C04"/>
    <w:rsid w:val="00B262C1"/>
    <w:rsid w:val="00B27ACD"/>
    <w:rsid w:val="00B30075"/>
    <w:rsid w:val="00B30D67"/>
    <w:rsid w:val="00B315C8"/>
    <w:rsid w:val="00B315D2"/>
    <w:rsid w:val="00B326C5"/>
    <w:rsid w:val="00B32B3A"/>
    <w:rsid w:val="00B3306F"/>
    <w:rsid w:val="00B33CE2"/>
    <w:rsid w:val="00B34401"/>
    <w:rsid w:val="00B3457E"/>
    <w:rsid w:val="00B374FB"/>
    <w:rsid w:val="00B40B8F"/>
    <w:rsid w:val="00B40D46"/>
    <w:rsid w:val="00B4294E"/>
    <w:rsid w:val="00B43851"/>
    <w:rsid w:val="00B43FD7"/>
    <w:rsid w:val="00B44051"/>
    <w:rsid w:val="00B4578C"/>
    <w:rsid w:val="00B4591E"/>
    <w:rsid w:val="00B4593F"/>
    <w:rsid w:val="00B45B3B"/>
    <w:rsid w:val="00B45D63"/>
    <w:rsid w:val="00B469F4"/>
    <w:rsid w:val="00B46CA3"/>
    <w:rsid w:val="00B46F1E"/>
    <w:rsid w:val="00B51EBF"/>
    <w:rsid w:val="00B5259A"/>
    <w:rsid w:val="00B53878"/>
    <w:rsid w:val="00B5482E"/>
    <w:rsid w:val="00B55A18"/>
    <w:rsid w:val="00B55A1B"/>
    <w:rsid w:val="00B570CC"/>
    <w:rsid w:val="00B61BD2"/>
    <w:rsid w:val="00B6362E"/>
    <w:rsid w:val="00B644D2"/>
    <w:rsid w:val="00B64C62"/>
    <w:rsid w:val="00B679F8"/>
    <w:rsid w:val="00B71BFB"/>
    <w:rsid w:val="00B76924"/>
    <w:rsid w:val="00B76928"/>
    <w:rsid w:val="00B7719D"/>
    <w:rsid w:val="00B77E81"/>
    <w:rsid w:val="00B807A3"/>
    <w:rsid w:val="00B80D10"/>
    <w:rsid w:val="00B81B86"/>
    <w:rsid w:val="00B81C4A"/>
    <w:rsid w:val="00B82207"/>
    <w:rsid w:val="00B832C6"/>
    <w:rsid w:val="00B8358E"/>
    <w:rsid w:val="00B835B1"/>
    <w:rsid w:val="00B83CA3"/>
    <w:rsid w:val="00B83E9B"/>
    <w:rsid w:val="00B87B56"/>
    <w:rsid w:val="00B87DD3"/>
    <w:rsid w:val="00B87E94"/>
    <w:rsid w:val="00B92601"/>
    <w:rsid w:val="00B92D05"/>
    <w:rsid w:val="00B953CE"/>
    <w:rsid w:val="00B96218"/>
    <w:rsid w:val="00B97918"/>
    <w:rsid w:val="00BA0AB6"/>
    <w:rsid w:val="00BA1A7B"/>
    <w:rsid w:val="00BA33B1"/>
    <w:rsid w:val="00BA33F1"/>
    <w:rsid w:val="00BA443B"/>
    <w:rsid w:val="00BA67AD"/>
    <w:rsid w:val="00BA6F05"/>
    <w:rsid w:val="00BB04D8"/>
    <w:rsid w:val="00BB17F1"/>
    <w:rsid w:val="00BB19BE"/>
    <w:rsid w:val="00BB2D3C"/>
    <w:rsid w:val="00BB2ECA"/>
    <w:rsid w:val="00BB416D"/>
    <w:rsid w:val="00BB492F"/>
    <w:rsid w:val="00BB532D"/>
    <w:rsid w:val="00BB6594"/>
    <w:rsid w:val="00BB7E1C"/>
    <w:rsid w:val="00BC05A2"/>
    <w:rsid w:val="00BC17FB"/>
    <w:rsid w:val="00BC187E"/>
    <w:rsid w:val="00BC1F8B"/>
    <w:rsid w:val="00BC283E"/>
    <w:rsid w:val="00BC3E0A"/>
    <w:rsid w:val="00BC68DD"/>
    <w:rsid w:val="00BC6FB2"/>
    <w:rsid w:val="00BC7842"/>
    <w:rsid w:val="00BC7B06"/>
    <w:rsid w:val="00BD0776"/>
    <w:rsid w:val="00BD08C1"/>
    <w:rsid w:val="00BD18E8"/>
    <w:rsid w:val="00BD214D"/>
    <w:rsid w:val="00BD45FD"/>
    <w:rsid w:val="00BD4C3D"/>
    <w:rsid w:val="00BD5AE7"/>
    <w:rsid w:val="00BD605A"/>
    <w:rsid w:val="00BD7721"/>
    <w:rsid w:val="00BE0521"/>
    <w:rsid w:val="00BE0541"/>
    <w:rsid w:val="00BE0AF3"/>
    <w:rsid w:val="00BE3237"/>
    <w:rsid w:val="00BE41B6"/>
    <w:rsid w:val="00BE43C3"/>
    <w:rsid w:val="00BE4D34"/>
    <w:rsid w:val="00BE4D56"/>
    <w:rsid w:val="00BE4E08"/>
    <w:rsid w:val="00BE5DA3"/>
    <w:rsid w:val="00BE69C2"/>
    <w:rsid w:val="00BE77C5"/>
    <w:rsid w:val="00BF05E5"/>
    <w:rsid w:val="00BF1853"/>
    <w:rsid w:val="00BF2051"/>
    <w:rsid w:val="00BF4ED7"/>
    <w:rsid w:val="00BF5FF6"/>
    <w:rsid w:val="00BF633C"/>
    <w:rsid w:val="00BF72C0"/>
    <w:rsid w:val="00C00CF3"/>
    <w:rsid w:val="00C0282D"/>
    <w:rsid w:val="00C04A95"/>
    <w:rsid w:val="00C0588D"/>
    <w:rsid w:val="00C0675A"/>
    <w:rsid w:val="00C07251"/>
    <w:rsid w:val="00C0777E"/>
    <w:rsid w:val="00C079F3"/>
    <w:rsid w:val="00C10006"/>
    <w:rsid w:val="00C12B77"/>
    <w:rsid w:val="00C13F6D"/>
    <w:rsid w:val="00C141A0"/>
    <w:rsid w:val="00C15941"/>
    <w:rsid w:val="00C15F97"/>
    <w:rsid w:val="00C16ED5"/>
    <w:rsid w:val="00C1739E"/>
    <w:rsid w:val="00C1740F"/>
    <w:rsid w:val="00C176AF"/>
    <w:rsid w:val="00C20611"/>
    <w:rsid w:val="00C21C98"/>
    <w:rsid w:val="00C23E6B"/>
    <w:rsid w:val="00C2488B"/>
    <w:rsid w:val="00C25801"/>
    <w:rsid w:val="00C25A64"/>
    <w:rsid w:val="00C267F8"/>
    <w:rsid w:val="00C3001E"/>
    <w:rsid w:val="00C3031C"/>
    <w:rsid w:val="00C30823"/>
    <w:rsid w:val="00C3091A"/>
    <w:rsid w:val="00C31C88"/>
    <w:rsid w:val="00C320FC"/>
    <w:rsid w:val="00C32224"/>
    <w:rsid w:val="00C32828"/>
    <w:rsid w:val="00C32853"/>
    <w:rsid w:val="00C33268"/>
    <w:rsid w:val="00C34E1D"/>
    <w:rsid w:val="00C35AE8"/>
    <w:rsid w:val="00C3777C"/>
    <w:rsid w:val="00C37901"/>
    <w:rsid w:val="00C42109"/>
    <w:rsid w:val="00C42258"/>
    <w:rsid w:val="00C42C4A"/>
    <w:rsid w:val="00C4330E"/>
    <w:rsid w:val="00C45A2A"/>
    <w:rsid w:val="00C46183"/>
    <w:rsid w:val="00C4640C"/>
    <w:rsid w:val="00C46908"/>
    <w:rsid w:val="00C46D0F"/>
    <w:rsid w:val="00C47625"/>
    <w:rsid w:val="00C47A38"/>
    <w:rsid w:val="00C502BC"/>
    <w:rsid w:val="00C505AF"/>
    <w:rsid w:val="00C5116B"/>
    <w:rsid w:val="00C542C0"/>
    <w:rsid w:val="00C54609"/>
    <w:rsid w:val="00C5484C"/>
    <w:rsid w:val="00C57E34"/>
    <w:rsid w:val="00C60171"/>
    <w:rsid w:val="00C61591"/>
    <w:rsid w:val="00C615B4"/>
    <w:rsid w:val="00C61A5C"/>
    <w:rsid w:val="00C61F7A"/>
    <w:rsid w:val="00C620BF"/>
    <w:rsid w:val="00C626AE"/>
    <w:rsid w:val="00C6328E"/>
    <w:rsid w:val="00C63415"/>
    <w:rsid w:val="00C63FBD"/>
    <w:rsid w:val="00C64471"/>
    <w:rsid w:val="00C64D75"/>
    <w:rsid w:val="00C67208"/>
    <w:rsid w:val="00C67BCF"/>
    <w:rsid w:val="00C70286"/>
    <w:rsid w:val="00C704CD"/>
    <w:rsid w:val="00C710A6"/>
    <w:rsid w:val="00C71B00"/>
    <w:rsid w:val="00C71EF1"/>
    <w:rsid w:val="00C729E5"/>
    <w:rsid w:val="00C734EB"/>
    <w:rsid w:val="00C74394"/>
    <w:rsid w:val="00C7527B"/>
    <w:rsid w:val="00C75527"/>
    <w:rsid w:val="00C757E1"/>
    <w:rsid w:val="00C77165"/>
    <w:rsid w:val="00C8026A"/>
    <w:rsid w:val="00C8189F"/>
    <w:rsid w:val="00C8283C"/>
    <w:rsid w:val="00C8284C"/>
    <w:rsid w:val="00C8291B"/>
    <w:rsid w:val="00C830B2"/>
    <w:rsid w:val="00C84154"/>
    <w:rsid w:val="00C842B7"/>
    <w:rsid w:val="00C84F1A"/>
    <w:rsid w:val="00C86A5D"/>
    <w:rsid w:val="00C86FDA"/>
    <w:rsid w:val="00C87A69"/>
    <w:rsid w:val="00C87CC3"/>
    <w:rsid w:val="00C91CEB"/>
    <w:rsid w:val="00C93324"/>
    <w:rsid w:val="00C938FC"/>
    <w:rsid w:val="00C93BC8"/>
    <w:rsid w:val="00C93C6F"/>
    <w:rsid w:val="00C96032"/>
    <w:rsid w:val="00C96B72"/>
    <w:rsid w:val="00C96C9F"/>
    <w:rsid w:val="00CA0245"/>
    <w:rsid w:val="00CA3569"/>
    <w:rsid w:val="00CA43AA"/>
    <w:rsid w:val="00CB0B4D"/>
    <w:rsid w:val="00CB19A3"/>
    <w:rsid w:val="00CB2607"/>
    <w:rsid w:val="00CB5640"/>
    <w:rsid w:val="00CB5B49"/>
    <w:rsid w:val="00CC083B"/>
    <w:rsid w:val="00CC0992"/>
    <w:rsid w:val="00CC19BB"/>
    <w:rsid w:val="00CC1DCB"/>
    <w:rsid w:val="00CC2096"/>
    <w:rsid w:val="00CC2931"/>
    <w:rsid w:val="00CC2E78"/>
    <w:rsid w:val="00CC41A1"/>
    <w:rsid w:val="00CC4830"/>
    <w:rsid w:val="00CC4968"/>
    <w:rsid w:val="00CC4CA9"/>
    <w:rsid w:val="00CC5111"/>
    <w:rsid w:val="00CC5B53"/>
    <w:rsid w:val="00CC5B7B"/>
    <w:rsid w:val="00CC5C2E"/>
    <w:rsid w:val="00CC7695"/>
    <w:rsid w:val="00CC7EF1"/>
    <w:rsid w:val="00CD0910"/>
    <w:rsid w:val="00CD11C1"/>
    <w:rsid w:val="00CD205F"/>
    <w:rsid w:val="00CD22B5"/>
    <w:rsid w:val="00CD2547"/>
    <w:rsid w:val="00CD3569"/>
    <w:rsid w:val="00CD5D28"/>
    <w:rsid w:val="00CD73EE"/>
    <w:rsid w:val="00CE0D25"/>
    <w:rsid w:val="00CE2062"/>
    <w:rsid w:val="00CE230A"/>
    <w:rsid w:val="00CE2365"/>
    <w:rsid w:val="00CE4857"/>
    <w:rsid w:val="00CE53C6"/>
    <w:rsid w:val="00CE54AE"/>
    <w:rsid w:val="00CE68DD"/>
    <w:rsid w:val="00CE795D"/>
    <w:rsid w:val="00CE7C14"/>
    <w:rsid w:val="00CF2F38"/>
    <w:rsid w:val="00CF3473"/>
    <w:rsid w:val="00CF3E0A"/>
    <w:rsid w:val="00CF5AAA"/>
    <w:rsid w:val="00CF5AE0"/>
    <w:rsid w:val="00CF7248"/>
    <w:rsid w:val="00D002F5"/>
    <w:rsid w:val="00D00700"/>
    <w:rsid w:val="00D00AF4"/>
    <w:rsid w:val="00D010B3"/>
    <w:rsid w:val="00D01C11"/>
    <w:rsid w:val="00D02A18"/>
    <w:rsid w:val="00D02BA2"/>
    <w:rsid w:val="00D02F35"/>
    <w:rsid w:val="00D05646"/>
    <w:rsid w:val="00D06B33"/>
    <w:rsid w:val="00D073CD"/>
    <w:rsid w:val="00D07E10"/>
    <w:rsid w:val="00D1029E"/>
    <w:rsid w:val="00D10616"/>
    <w:rsid w:val="00D10F3B"/>
    <w:rsid w:val="00D11813"/>
    <w:rsid w:val="00D1222C"/>
    <w:rsid w:val="00D13D06"/>
    <w:rsid w:val="00D140A7"/>
    <w:rsid w:val="00D14575"/>
    <w:rsid w:val="00D14F1B"/>
    <w:rsid w:val="00D17B6A"/>
    <w:rsid w:val="00D200CA"/>
    <w:rsid w:val="00D215EA"/>
    <w:rsid w:val="00D22A99"/>
    <w:rsid w:val="00D24F6F"/>
    <w:rsid w:val="00D26175"/>
    <w:rsid w:val="00D26843"/>
    <w:rsid w:val="00D27007"/>
    <w:rsid w:val="00D273E9"/>
    <w:rsid w:val="00D27E6D"/>
    <w:rsid w:val="00D27EC3"/>
    <w:rsid w:val="00D27EFF"/>
    <w:rsid w:val="00D27F39"/>
    <w:rsid w:val="00D312AE"/>
    <w:rsid w:val="00D31D49"/>
    <w:rsid w:val="00D321CB"/>
    <w:rsid w:val="00D33846"/>
    <w:rsid w:val="00D35830"/>
    <w:rsid w:val="00D3596E"/>
    <w:rsid w:val="00D35C51"/>
    <w:rsid w:val="00D35E9E"/>
    <w:rsid w:val="00D35F81"/>
    <w:rsid w:val="00D36AD8"/>
    <w:rsid w:val="00D36B7A"/>
    <w:rsid w:val="00D370BC"/>
    <w:rsid w:val="00D37E0D"/>
    <w:rsid w:val="00D40238"/>
    <w:rsid w:val="00D40750"/>
    <w:rsid w:val="00D40B64"/>
    <w:rsid w:val="00D40D13"/>
    <w:rsid w:val="00D4433A"/>
    <w:rsid w:val="00D47379"/>
    <w:rsid w:val="00D516D0"/>
    <w:rsid w:val="00D53455"/>
    <w:rsid w:val="00D5539D"/>
    <w:rsid w:val="00D5572E"/>
    <w:rsid w:val="00D57D6D"/>
    <w:rsid w:val="00D6126A"/>
    <w:rsid w:val="00D61AA1"/>
    <w:rsid w:val="00D62757"/>
    <w:rsid w:val="00D64BCE"/>
    <w:rsid w:val="00D65061"/>
    <w:rsid w:val="00D65F6C"/>
    <w:rsid w:val="00D6724B"/>
    <w:rsid w:val="00D673C0"/>
    <w:rsid w:val="00D7088B"/>
    <w:rsid w:val="00D71312"/>
    <w:rsid w:val="00D72BFC"/>
    <w:rsid w:val="00D73EA8"/>
    <w:rsid w:val="00D74733"/>
    <w:rsid w:val="00D758A4"/>
    <w:rsid w:val="00D76053"/>
    <w:rsid w:val="00D763D1"/>
    <w:rsid w:val="00D7653C"/>
    <w:rsid w:val="00D76A55"/>
    <w:rsid w:val="00D77AAD"/>
    <w:rsid w:val="00D77EE4"/>
    <w:rsid w:val="00D80AF1"/>
    <w:rsid w:val="00D83551"/>
    <w:rsid w:val="00D83F0D"/>
    <w:rsid w:val="00D83F3B"/>
    <w:rsid w:val="00D843BA"/>
    <w:rsid w:val="00D84B95"/>
    <w:rsid w:val="00D84CA4"/>
    <w:rsid w:val="00D85921"/>
    <w:rsid w:val="00D87114"/>
    <w:rsid w:val="00D873E0"/>
    <w:rsid w:val="00D87506"/>
    <w:rsid w:val="00D90A53"/>
    <w:rsid w:val="00D90BDE"/>
    <w:rsid w:val="00D910EE"/>
    <w:rsid w:val="00D926E1"/>
    <w:rsid w:val="00D9299F"/>
    <w:rsid w:val="00D92C5D"/>
    <w:rsid w:val="00D95A11"/>
    <w:rsid w:val="00D95D1F"/>
    <w:rsid w:val="00D968A0"/>
    <w:rsid w:val="00D96B66"/>
    <w:rsid w:val="00D97513"/>
    <w:rsid w:val="00DA1D63"/>
    <w:rsid w:val="00DA2A1E"/>
    <w:rsid w:val="00DA4911"/>
    <w:rsid w:val="00DA5DD5"/>
    <w:rsid w:val="00DA5E95"/>
    <w:rsid w:val="00DA716A"/>
    <w:rsid w:val="00DA744A"/>
    <w:rsid w:val="00DB04E1"/>
    <w:rsid w:val="00DB09EA"/>
    <w:rsid w:val="00DB0E4C"/>
    <w:rsid w:val="00DB1F98"/>
    <w:rsid w:val="00DB38B4"/>
    <w:rsid w:val="00DB4669"/>
    <w:rsid w:val="00DB7C66"/>
    <w:rsid w:val="00DC2972"/>
    <w:rsid w:val="00DC4F7B"/>
    <w:rsid w:val="00DC53BE"/>
    <w:rsid w:val="00DC5F1A"/>
    <w:rsid w:val="00DC723B"/>
    <w:rsid w:val="00DD15B4"/>
    <w:rsid w:val="00DD34A1"/>
    <w:rsid w:val="00DD3A12"/>
    <w:rsid w:val="00DD615E"/>
    <w:rsid w:val="00DD7DD9"/>
    <w:rsid w:val="00DE0BD4"/>
    <w:rsid w:val="00DE25CE"/>
    <w:rsid w:val="00DE2700"/>
    <w:rsid w:val="00DE3150"/>
    <w:rsid w:val="00DE34DB"/>
    <w:rsid w:val="00DE4B59"/>
    <w:rsid w:val="00DE4D40"/>
    <w:rsid w:val="00DE55B2"/>
    <w:rsid w:val="00DE5624"/>
    <w:rsid w:val="00DE5A09"/>
    <w:rsid w:val="00DE6599"/>
    <w:rsid w:val="00DE6D73"/>
    <w:rsid w:val="00DE740F"/>
    <w:rsid w:val="00DF0E38"/>
    <w:rsid w:val="00DF2AE9"/>
    <w:rsid w:val="00DF3559"/>
    <w:rsid w:val="00DF6B3F"/>
    <w:rsid w:val="00E03CB4"/>
    <w:rsid w:val="00E11A1C"/>
    <w:rsid w:val="00E11D02"/>
    <w:rsid w:val="00E123F5"/>
    <w:rsid w:val="00E13E6E"/>
    <w:rsid w:val="00E141F5"/>
    <w:rsid w:val="00E142DC"/>
    <w:rsid w:val="00E1488F"/>
    <w:rsid w:val="00E14E8B"/>
    <w:rsid w:val="00E1589D"/>
    <w:rsid w:val="00E165E9"/>
    <w:rsid w:val="00E16A87"/>
    <w:rsid w:val="00E17C5E"/>
    <w:rsid w:val="00E21308"/>
    <w:rsid w:val="00E21704"/>
    <w:rsid w:val="00E24FFC"/>
    <w:rsid w:val="00E253FB"/>
    <w:rsid w:val="00E25513"/>
    <w:rsid w:val="00E268BB"/>
    <w:rsid w:val="00E27CBD"/>
    <w:rsid w:val="00E3528F"/>
    <w:rsid w:val="00E433C5"/>
    <w:rsid w:val="00E43F0A"/>
    <w:rsid w:val="00E459EC"/>
    <w:rsid w:val="00E466FC"/>
    <w:rsid w:val="00E474D1"/>
    <w:rsid w:val="00E4772C"/>
    <w:rsid w:val="00E50C64"/>
    <w:rsid w:val="00E50C7C"/>
    <w:rsid w:val="00E51498"/>
    <w:rsid w:val="00E5162A"/>
    <w:rsid w:val="00E51717"/>
    <w:rsid w:val="00E519A7"/>
    <w:rsid w:val="00E51A0C"/>
    <w:rsid w:val="00E57948"/>
    <w:rsid w:val="00E60CB9"/>
    <w:rsid w:val="00E61705"/>
    <w:rsid w:val="00E61A92"/>
    <w:rsid w:val="00E62F98"/>
    <w:rsid w:val="00E64266"/>
    <w:rsid w:val="00E65109"/>
    <w:rsid w:val="00E65FC0"/>
    <w:rsid w:val="00E67522"/>
    <w:rsid w:val="00E70439"/>
    <w:rsid w:val="00E70A75"/>
    <w:rsid w:val="00E712B5"/>
    <w:rsid w:val="00E723CB"/>
    <w:rsid w:val="00E740C2"/>
    <w:rsid w:val="00E74E50"/>
    <w:rsid w:val="00E762DA"/>
    <w:rsid w:val="00E77676"/>
    <w:rsid w:val="00E77B81"/>
    <w:rsid w:val="00E802BA"/>
    <w:rsid w:val="00E80A0B"/>
    <w:rsid w:val="00E83814"/>
    <w:rsid w:val="00E83A57"/>
    <w:rsid w:val="00E87911"/>
    <w:rsid w:val="00E92A37"/>
    <w:rsid w:val="00E92DE0"/>
    <w:rsid w:val="00E93056"/>
    <w:rsid w:val="00E94737"/>
    <w:rsid w:val="00E94DAD"/>
    <w:rsid w:val="00E951A2"/>
    <w:rsid w:val="00E9576D"/>
    <w:rsid w:val="00E9673A"/>
    <w:rsid w:val="00E97BD3"/>
    <w:rsid w:val="00EA00B3"/>
    <w:rsid w:val="00EA02C5"/>
    <w:rsid w:val="00EA04E0"/>
    <w:rsid w:val="00EA05FF"/>
    <w:rsid w:val="00EA09E5"/>
    <w:rsid w:val="00EA1331"/>
    <w:rsid w:val="00EA214E"/>
    <w:rsid w:val="00EA51DA"/>
    <w:rsid w:val="00EA6E40"/>
    <w:rsid w:val="00EB0016"/>
    <w:rsid w:val="00EB03AB"/>
    <w:rsid w:val="00EB04CC"/>
    <w:rsid w:val="00EB05BA"/>
    <w:rsid w:val="00EB0D6D"/>
    <w:rsid w:val="00EB39C5"/>
    <w:rsid w:val="00EB3BC9"/>
    <w:rsid w:val="00EB505E"/>
    <w:rsid w:val="00EB6C37"/>
    <w:rsid w:val="00EC0568"/>
    <w:rsid w:val="00EC0B53"/>
    <w:rsid w:val="00EC197F"/>
    <w:rsid w:val="00EC395B"/>
    <w:rsid w:val="00EC5F04"/>
    <w:rsid w:val="00EC60D3"/>
    <w:rsid w:val="00EC62CC"/>
    <w:rsid w:val="00EC6B76"/>
    <w:rsid w:val="00EC7277"/>
    <w:rsid w:val="00EC7643"/>
    <w:rsid w:val="00EC7B29"/>
    <w:rsid w:val="00ED120B"/>
    <w:rsid w:val="00ED16FF"/>
    <w:rsid w:val="00ED1878"/>
    <w:rsid w:val="00ED1A8D"/>
    <w:rsid w:val="00ED2211"/>
    <w:rsid w:val="00ED373A"/>
    <w:rsid w:val="00ED3BEC"/>
    <w:rsid w:val="00ED3DAD"/>
    <w:rsid w:val="00ED501E"/>
    <w:rsid w:val="00ED546B"/>
    <w:rsid w:val="00ED5E5F"/>
    <w:rsid w:val="00ED6CE7"/>
    <w:rsid w:val="00ED7AE0"/>
    <w:rsid w:val="00EE13AB"/>
    <w:rsid w:val="00EE2351"/>
    <w:rsid w:val="00EE2457"/>
    <w:rsid w:val="00EE4C36"/>
    <w:rsid w:val="00EE4D3C"/>
    <w:rsid w:val="00EE5BB7"/>
    <w:rsid w:val="00EE66DF"/>
    <w:rsid w:val="00EF1753"/>
    <w:rsid w:val="00EF1DD3"/>
    <w:rsid w:val="00EF2FB9"/>
    <w:rsid w:val="00EF315A"/>
    <w:rsid w:val="00EF3312"/>
    <w:rsid w:val="00EF4165"/>
    <w:rsid w:val="00EF41AB"/>
    <w:rsid w:val="00EF5AC2"/>
    <w:rsid w:val="00EF5D25"/>
    <w:rsid w:val="00EF6BB9"/>
    <w:rsid w:val="00F00C88"/>
    <w:rsid w:val="00F0173E"/>
    <w:rsid w:val="00F0384E"/>
    <w:rsid w:val="00F03B09"/>
    <w:rsid w:val="00F05C07"/>
    <w:rsid w:val="00F0661C"/>
    <w:rsid w:val="00F06766"/>
    <w:rsid w:val="00F10496"/>
    <w:rsid w:val="00F11B0A"/>
    <w:rsid w:val="00F12267"/>
    <w:rsid w:val="00F12BD6"/>
    <w:rsid w:val="00F12EB6"/>
    <w:rsid w:val="00F135A3"/>
    <w:rsid w:val="00F154D1"/>
    <w:rsid w:val="00F156F5"/>
    <w:rsid w:val="00F15BD7"/>
    <w:rsid w:val="00F17979"/>
    <w:rsid w:val="00F20FDE"/>
    <w:rsid w:val="00F21324"/>
    <w:rsid w:val="00F215DC"/>
    <w:rsid w:val="00F21B2C"/>
    <w:rsid w:val="00F2201A"/>
    <w:rsid w:val="00F2346C"/>
    <w:rsid w:val="00F23DEB"/>
    <w:rsid w:val="00F24433"/>
    <w:rsid w:val="00F26B24"/>
    <w:rsid w:val="00F26F58"/>
    <w:rsid w:val="00F300D1"/>
    <w:rsid w:val="00F30F1D"/>
    <w:rsid w:val="00F316F7"/>
    <w:rsid w:val="00F31845"/>
    <w:rsid w:val="00F325E7"/>
    <w:rsid w:val="00F34B7B"/>
    <w:rsid w:val="00F35A61"/>
    <w:rsid w:val="00F37637"/>
    <w:rsid w:val="00F402BA"/>
    <w:rsid w:val="00F40C6B"/>
    <w:rsid w:val="00F40DD9"/>
    <w:rsid w:val="00F40E62"/>
    <w:rsid w:val="00F41A60"/>
    <w:rsid w:val="00F424DE"/>
    <w:rsid w:val="00F4335E"/>
    <w:rsid w:val="00F43EB8"/>
    <w:rsid w:val="00F44B5B"/>
    <w:rsid w:val="00F45A30"/>
    <w:rsid w:val="00F465F5"/>
    <w:rsid w:val="00F46720"/>
    <w:rsid w:val="00F46C83"/>
    <w:rsid w:val="00F47512"/>
    <w:rsid w:val="00F515B8"/>
    <w:rsid w:val="00F5168E"/>
    <w:rsid w:val="00F51AD8"/>
    <w:rsid w:val="00F51F5D"/>
    <w:rsid w:val="00F53DF9"/>
    <w:rsid w:val="00F543D2"/>
    <w:rsid w:val="00F55591"/>
    <w:rsid w:val="00F560F0"/>
    <w:rsid w:val="00F600FC"/>
    <w:rsid w:val="00F6023A"/>
    <w:rsid w:val="00F6058D"/>
    <w:rsid w:val="00F60A3C"/>
    <w:rsid w:val="00F60EB7"/>
    <w:rsid w:val="00F615A9"/>
    <w:rsid w:val="00F61B20"/>
    <w:rsid w:val="00F63A0F"/>
    <w:rsid w:val="00F64A24"/>
    <w:rsid w:val="00F65232"/>
    <w:rsid w:val="00F66865"/>
    <w:rsid w:val="00F677B6"/>
    <w:rsid w:val="00F70153"/>
    <w:rsid w:val="00F709AE"/>
    <w:rsid w:val="00F70AAE"/>
    <w:rsid w:val="00F7104B"/>
    <w:rsid w:val="00F72DA3"/>
    <w:rsid w:val="00F73183"/>
    <w:rsid w:val="00F73EF1"/>
    <w:rsid w:val="00F746FA"/>
    <w:rsid w:val="00F74B82"/>
    <w:rsid w:val="00F74FC6"/>
    <w:rsid w:val="00F75E25"/>
    <w:rsid w:val="00F767D2"/>
    <w:rsid w:val="00F80896"/>
    <w:rsid w:val="00F81DA8"/>
    <w:rsid w:val="00F81F7A"/>
    <w:rsid w:val="00F82EDB"/>
    <w:rsid w:val="00F83731"/>
    <w:rsid w:val="00F845E5"/>
    <w:rsid w:val="00F846D6"/>
    <w:rsid w:val="00F84704"/>
    <w:rsid w:val="00F85995"/>
    <w:rsid w:val="00F862B0"/>
    <w:rsid w:val="00F90732"/>
    <w:rsid w:val="00F91F1C"/>
    <w:rsid w:val="00F92AE1"/>
    <w:rsid w:val="00F93BDE"/>
    <w:rsid w:val="00F93CB2"/>
    <w:rsid w:val="00F94F89"/>
    <w:rsid w:val="00F95A62"/>
    <w:rsid w:val="00F95DBB"/>
    <w:rsid w:val="00F95E8E"/>
    <w:rsid w:val="00F9734C"/>
    <w:rsid w:val="00FA0E71"/>
    <w:rsid w:val="00FA1094"/>
    <w:rsid w:val="00FA141C"/>
    <w:rsid w:val="00FA1D1C"/>
    <w:rsid w:val="00FA37E9"/>
    <w:rsid w:val="00FA5069"/>
    <w:rsid w:val="00FA640D"/>
    <w:rsid w:val="00FA7826"/>
    <w:rsid w:val="00FB06D1"/>
    <w:rsid w:val="00FB1145"/>
    <w:rsid w:val="00FB39F0"/>
    <w:rsid w:val="00FB49DB"/>
    <w:rsid w:val="00FB4B2C"/>
    <w:rsid w:val="00FB5378"/>
    <w:rsid w:val="00FB68B8"/>
    <w:rsid w:val="00FB79A3"/>
    <w:rsid w:val="00FC02FA"/>
    <w:rsid w:val="00FC114E"/>
    <w:rsid w:val="00FC2A99"/>
    <w:rsid w:val="00FC3264"/>
    <w:rsid w:val="00FC33DE"/>
    <w:rsid w:val="00FC38A7"/>
    <w:rsid w:val="00FC40DC"/>
    <w:rsid w:val="00FC4C83"/>
    <w:rsid w:val="00FC4E19"/>
    <w:rsid w:val="00FC5405"/>
    <w:rsid w:val="00FC5848"/>
    <w:rsid w:val="00FC5E09"/>
    <w:rsid w:val="00FC66E1"/>
    <w:rsid w:val="00FC7535"/>
    <w:rsid w:val="00FC7C31"/>
    <w:rsid w:val="00FD035D"/>
    <w:rsid w:val="00FD0AF7"/>
    <w:rsid w:val="00FD0F8A"/>
    <w:rsid w:val="00FD1F55"/>
    <w:rsid w:val="00FD2A73"/>
    <w:rsid w:val="00FD52F0"/>
    <w:rsid w:val="00FD542E"/>
    <w:rsid w:val="00FD6BD2"/>
    <w:rsid w:val="00FD7EBD"/>
    <w:rsid w:val="00FE0C90"/>
    <w:rsid w:val="00FE209D"/>
    <w:rsid w:val="00FE2290"/>
    <w:rsid w:val="00FE6F0B"/>
    <w:rsid w:val="00FF0D75"/>
    <w:rsid w:val="00FF1244"/>
    <w:rsid w:val="00FF1404"/>
    <w:rsid w:val="00FF15C9"/>
    <w:rsid w:val="00FF1684"/>
    <w:rsid w:val="00FF22E2"/>
    <w:rsid w:val="00FF25AD"/>
    <w:rsid w:val="00FF290A"/>
    <w:rsid w:val="00FF4F0F"/>
    <w:rsid w:val="00FF6714"/>
    <w:rsid w:val="00FF6865"/>
    <w:rsid w:val="00FF691D"/>
    <w:rsid w:val="00FF71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toc 1" w:uiPriority="39" w:qFormat="1"/>
    <w:lsdException w:name="toc 2" w:uiPriority="39" w:qFormat="1"/>
    <w:lsdException w:name="toc 3" w:uiPriority="39" w:qFormat="1"/>
    <w:lsdException w:name="footer" w:uiPriority="99"/>
    <w:lsdException w:name="caption" w:semiHidden="1" w:unhideWhenUsed="1" w:qFormat="1"/>
    <w:lsdException w:name="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5">
    <w:name w:val="Normal"/>
    <w:rsid w:val="00A02DEB"/>
    <w:pPr>
      <w:widowControl w:val="0"/>
      <w:adjustRightInd w:val="0"/>
      <w:jc w:val="both"/>
      <w:textAlignment w:val="baseline"/>
    </w:pPr>
    <w:rPr>
      <w:kern w:val="2"/>
      <w:sz w:val="21"/>
      <w:szCs w:val="21"/>
    </w:rPr>
  </w:style>
  <w:style w:type="paragraph" w:styleId="1">
    <w:name w:val="heading 1"/>
    <w:basedOn w:val="a6"/>
    <w:next w:val="a5"/>
    <w:link w:val="1Char"/>
    <w:qFormat/>
    <w:rsid w:val="007D7C6B"/>
    <w:pPr>
      <w:numPr>
        <w:numId w:val="10"/>
      </w:numPr>
      <w:outlineLvl w:val="0"/>
    </w:pPr>
    <w:rPr>
      <w:bCs/>
      <w:kern w:val="44"/>
      <w:szCs w:val="44"/>
    </w:rPr>
  </w:style>
  <w:style w:type="paragraph" w:styleId="2">
    <w:name w:val="heading 2"/>
    <w:basedOn w:val="a"/>
    <w:next w:val="-0"/>
    <w:link w:val="2Char"/>
    <w:qFormat/>
    <w:rsid w:val="00A76B11"/>
    <w:pPr>
      <w:numPr>
        <w:numId w:val="10"/>
      </w:numPr>
      <w:outlineLvl w:val="1"/>
    </w:pPr>
  </w:style>
  <w:style w:type="paragraph" w:styleId="3">
    <w:name w:val="heading 3"/>
    <w:basedOn w:val="a0"/>
    <w:next w:val="a5"/>
    <w:link w:val="3Char"/>
    <w:qFormat/>
    <w:rsid w:val="00A76B11"/>
    <w:pPr>
      <w:numPr>
        <w:numId w:val="10"/>
      </w:numPr>
      <w:outlineLvl w:val="2"/>
    </w:pPr>
    <w:rPr>
      <w:bCs/>
      <w:szCs w:val="32"/>
    </w:rPr>
  </w:style>
  <w:style w:type="paragraph" w:styleId="40">
    <w:name w:val="heading 4"/>
    <w:basedOn w:val="a7"/>
    <w:next w:val="-0"/>
    <w:link w:val="4Char"/>
    <w:qFormat/>
    <w:rsid w:val="001529BC"/>
    <w:pPr>
      <w:ind w:firstLineChars="0" w:firstLine="0"/>
      <w:outlineLvl w:val="3"/>
    </w:pPr>
    <w:rPr>
      <w:bCs/>
      <w:szCs w:val="28"/>
    </w:rPr>
  </w:style>
  <w:style w:type="paragraph" w:styleId="5">
    <w:name w:val="heading 5"/>
    <w:basedOn w:val="a5"/>
    <w:next w:val="a5"/>
    <w:pPr>
      <w:keepNext/>
      <w:keepLines/>
      <w:numPr>
        <w:ilvl w:val="4"/>
        <w:numId w:val="1"/>
      </w:numPr>
      <w:spacing w:before="280" w:after="290" w:line="376" w:lineRule="auto"/>
      <w:outlineLvl w:val="4"/>
    </w:pPr>
    <w:rPr>
      <w:b/>
      <w:bCs/>
      <w:sz w:val="28"/>
      <w:szCs w:val="28"/>
    </w:rPr>
  </w:style>
  <w:style w:type="paragraph" w:styleId="6">
    <w:name w:val="heading 6"/>
    <w:basedOn w:val="a5"/>
    <w:next w:val="a5"/>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5"/>
    <w:next w:val="a5"/>
    <w:pPr>
      <w:keepNext/>
      <w:keepLines/>
      <w:numPr>
        <w:ilvl w:val="6"/>
        <w:numId w:val="1"/>
      </w:numPr>
      <w:spacing w:before="240" w:after="64" w:line="320" w:lineRule="auto"/>
      <w:outlineLvl w:val="6"/>
    </w:pPr>
    <w:rPr>
      <w:b/>
      <w:bCs/>
      <w:sz w:val="24"/>
    </w:rPr>
  </w:style>
  <w:style w:type="paragraph" w:styleId="8">
    <w:name w:val="heading 8"/>
    <w:basedOn w:val="a5"/>
    <w:next w:val="a5"/>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5"/>
    <w:next w:val="a5"/>
    <w:pPr>
      <w:keepNext/>
      <w:keepLines/>
      <w:numPr>
        <w:ilvl w:val="8"/>
        <w:numId w:val="1"/>
      </w:numPr>
      <w:spacing w:before="240" w:after="64" w:line="320" w:lineRule="auto"/>
      <w:outlineLvl w:val="8"/>
    </w:pPr>
    <w:rPr>
      <w:rFonts w:ascii="Arial" w:eastAsia="黑体" w:hAnsi="Arial"/>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character" w:customStyle="1" w:styleId="Char">
    <w:name w:val="标题栏 Char"/>
    <w:basedOn w:val="a8"/>
    <w:link w:val="ab"/>
    <w:rsid w:val="009830D7"/>
    <w:rPr>
      <w:rFonts w:eastAsia="黑体"/>
      <w:kern w:val="2"/>
      <w:sz w:val="44"/>
      <w:szCs w:val="24"/>
      <w:lang w:val="en-US" w:eastAsia="zh-CN" w:bidi="ar-SA"/>
    </w:rPr>
  </w:style>
  <w:style w:type="paragraph" w:customStyle="1" w:styleId="ab">
    <w:name w:val="标题栏"/>
    <w:basedOn w:val="a5"/>
    <w:link w:val="Char"/>
    <w:pPr>
      <w:spacing w:line="360" w:lineRule="auto"/>
      <w:jc w:val="center"/>
    </w:pPr>
    <w:rPr>
      <w:rFonts w:eastAsia="黑体"/>
      <w:sz w:val="44"/>
    </w:rPr>
  </w:style>
  <w:style w:type="paragraph" w:styleId="ac">
    <w:name w:val="Subtitle"/>
    <w:basedOn w:val="ab"/>
    <w:link w:val="Char0"/>
    <w:pPr>
      <w:spacing w:line="240" w:lineRule="auto"/>
    </w:pPr>
    <w:rPr>
      <w:sz w:val="36"/>
    </w:rPr>
  </w:style>
  <w:style w:type="paragraph" w:customStyle="1" w:styleId="ad">
    <w:name w:val="姓名栏"/>
    <w:basedOn w:val="ac"/>
    <w:link w:val="Char1"/>
    <w:rPr>
      <w:rFonts w:eastAsia="楷体_GB2312"/>
      <w:sz w:val="28"/>
    </w:rPr>
  </w:style>
  <w:style w:type="paragraph" w:customStyle="1" w:styleId="ae">
    <w:name w:val="摘要内容"/>
    <w:basedOn w:val="ad"/>
    <w:link w:val="Char2"/>
    <w:pPr>
      <w:ind w:firstLineChars="100" w:firstLine="180"/>
      <w:jc w:val="both"/>
    </w:pPr>
    <w:rPr>
      <w:rFonts w:ascii="宋体" w:eastAsia="宋体"/>
      <w:sz w:val="18"/>
    </w:rPr>
  </w:style>
  <w:style w:type="paragraph" w:customStyle="1" w:styleId="a6">
    <w:name w:val="一级标题"/>
    <w:basedOn w:val="a5"/>
    <w:link w:val="Char3"/>
    <w:rsid w:val="00951891"/>
    <w:pPr>
      <w:spacing w:beforeLines="100" w:before="312" w:afterLines="50" w:after="156"/>
      <w:jc w:val="center"/>
    </w:pPr>
    <w:rPr>
      <w:rFonts w:eastAsia="黑体"/>
      <w:sz w:val="28"/>
    </w:rPr>
  </w:style>
  <w:style w:type="paragraph" w:customStyle="1" w:styleId="a">
    <w:name w:val="二级标题"/>
    <w:basedOn w:val="a6"/>
    <w:link w:val="Char4"/>
    <w:rsid w:val="00951891"/>
    <w:pPr>
      <w:numPr>
        <w:ilvl w:val="1"/>
        <w:numId w:val="9"/>
      </w:numPr>
      <w:spacing w:beforeLines="50" w:before="156"/>
      <w:jc w:val="left"/>
    </w:pPr>
    <w:rPr>
      <w:sz w:val="21"/>
    </w:rPr>
  </w:style>
  <w:style w:type="paragraph" w:customStyle="1" w:styleId="a0">
    <w:name w:val="三级标题"/>
    <w:basedOn w:val="a"/>
    <w:link w:val="Char5"/>
    <w:autoRedefine/>
    <w:rsid w:val="0076016B"/>
    <w:pPr>
      <w:numPr>
        <w:ilvl w:val="2"/>
      </w:numPr>
      <w:spacing w:beforeLines="0" w:before="0" w:afterLines="0" w:after="0"/>
    </w:pPr>
  </w:style>
  <w:style w:type="paragraph" w:customStyle="1" w:styleId="a4">
    <w:name w:val="四级标题"/>
    <w:basedOn w:val="a0"/>
    <w:rsid w:val="00951891"/>
    <w:pPr>
      <w:numPr>
        <w:ilvl w:val="3"/>
        <w:numId w:val="8"/>
      </w:numPr>
      <w:adjustRightInd/>
    </w:pPr>
  </w:style>
  <w:style w:type="paragraph" w:customStyle="1" w:styleId="af">
    <w:name w:val="图片与表格说明"/>
    <w:basedOn w:val="a4"/>
    <w:rsid w:val="005A312F"/>
    <w:pPr>
      <w:numPr>
        <w:ilvl w:val="0"/>
        <w:numId w:val="0"/>
      </w:numPr>
      <w:jc w:val="center"/>
    </w:pPr>
    <w:rPr>
      <w:rFonts w:ascii="宋体" w:eastAsia="宋体" w:hAnsi="宋体"/>
      <w:sz w:val="18"/>
      <w:szCs w:val="18"/>
    </w:rPr>
  </w:style>
  <w:style w:type="paragraph" w:customStyle="1" w:styleId="af0">
    <w:name w:val="正文内容"/>
    <w:basedOn w:val="a5"/>
    <w:link w:val="Char6"/>
    <w:rsid w:val="006D7944"/>
    <w:pPr>
      <w:ind w:firstLineChars="200" w:firstLine="420"/>
    </w:pPr>
  </w:style>
  <w:style w:type="paragraph" w:customStyle="1" w:styleId="a1">
    <w:name w:val="参考文献"/>
    <w:basedOn w:val="a5"/>
    <w:link w:val="Char7"/>
    <w:rsid w:val="006D7944"/>
    <w:pPr>
      <w:numPr>
        <w:numId w:val="2"/>
      </w:numPr>
      <w:tabs>
        <w:tab w:val="left" w:pos="930"/>
      </w:tabs>
      <w:jc w:val="left"/>
    </w:pPr>
  </w:style>
  <w:style w:type="paragraph" w:customStyle="1" w:styleId="af1">
    <w:name w:val="摘要标题"/>
    <w:basedOn w:val="ae"/>
    <w:link w:val="Char8"/>
    <w:pPr>
      <w:ind w:firstLineChars="0" w:firstLine="0"/>
    </w:pPr>
    <w:rPr>
      <w:rFonts w:ascii="黑体" w:eastAsia="黑体"/>
    </w:rPr>
  </w:style>
  <w:style w:type="paragraph" w:customStyle="1" w:styleId="a3">
    <w:name w:val="五级标题"/>
    <w:basedOn w:val="a4"/>
    <w:rsid w:val="00951891"/>
    <w:pPr>
      <w:numPr>
        <w:ilvl w:val="4"/>
        <w:numId w:val="6"/>
      </w:numPr>
    </w:pPr>
  </w:style>
  <w:style w:type="paragraph" w:customStyle="1" w:styleId="af2">
    <w:name w:val="主要参考文献"/>
    <w:basedOn w:val="a5"/>
    <w:pPr>
      <w:spacing w:beforeLines="50" w:before="156" w:after="120"/>
      <w:jc w:val="center"/>
    </w:pPr>
    <w:rPr>
      <w:rFonts w:eastAsia="黑体"/>
      <w:sz w:val="28"/>
    </w:rPr>
  </w:style>
  <w:style w:type="paragraph" w:customStyle="1" w:styleId="a7">
    <w:name w:val="项目"/>
    <w:link w:val="Char9"/>
    <w:rsid w:val="00CC7695"/>
    <w:pPr>
      <w:widowControl w:val="0"/>
      <w:ind w:firstLineChars="200" w:firstLine="200"/>
    </w:pPr>
    <w:rPr>
      <w:sz w:val="21"/>
    </w:rPr>
  </w:style>
  <w:style w:type="character" w:customStyle="1" w:styleId="Char0">
    <w:name w:val="副标题 Char"/>
    <w:basedOn w:val="Char"/>
    <w:link w:val="ac"/>
    <w:rsid w:val="009830D7"/>
    <w:rPr>
      <w:rFonts w:eastAsia="黑体"/>
      <w:kern w:val="2"/>
      <w:sz w:val="36"/>
      <w:szCs w:val="24"/>
      <w:lang w:val="en-US" w:eastAsia="zh-CN" w:bidi="ar-SA"/>
    </w:rPr>
  </w:style>
  <w:style w:type="character" w:customStyle="1" w:styleId="Char1">
    <w:name w:val="姓名栏 Char"/>
    <w:basedOn w:val="Char0"/>
    <w:link w:val="ad"/>
    <w:rsid w:val="009830D7"/>
    <w:rPr>
      <w:rFonts w:eastAsia="楷体_GB2312"/>
      <w:kern w:val="2"/>
      <w:sz w:val="28"/>
      <w:szCs w:val="24"/>
      <w:lang w:val="en-US" w:eastAsia="zh-CN" w:bidi="ar-SA"/>
    </w:rPr>
  </w:style>
  <w:style w:type="character" w:customStyle="1" w:styleId="Char2">
    <w:name w:val="摘要内容 Char"/>
    <w:basedOn w:val="Char1"/>
    <w:link w:val="ae"/>
    <w:rsid w:val="009830D7"/>
    <w:rPr>
      <w:rFonts w:ascii="宋体" w:eastAsia="宋体"/>
      <w:kern w:val="2"/>
      <w:sz w:val="18"/>
      <w:szCs w:val="24"/>
      <w:lang w:val="en-US" w:eastAsia="zh-CN" w:bidi="ar-SA"/>
    </w:rPr>
  </w:style>
  <w:style w:type="character" w:customStyle="1" w:styleId="Char8">
    <w:name w:val="摘要标题 Char"/>
    <w:basedOn w:val="Char2"/>
    <w:link w:val="af1"/>
    <w:rsid w:val="009830D7"/>
    <w:rPr>
      <w:rFonts w:ascii="黑体" w:eastAsia="黑体"/>
      <w:kern w:val="2"/>
      <w:sz w:val="18"/>
      <w:szCs w:val="24"/>
      <w:lang w:val="en-US" w:eastAsia="zh-CN" w:bidi="ar-SA"/>
    </w:rPr>
  </w:style>
  <w:style w:type="paragraph" w:styleId="af3">
    <w:name w:val="footer"/>
    <w:basedOn w:val="a5"/>
    <w:link w:val="Chara"/>
    <w:uiPriority w:val="99"/>
    <w:rsid w:val="00E77B81"/>
    <w:pPr>
      <w:tabs>
        <w:tab w:val="center" w:pos="4153"/>
        <w:tab w:val="right" w:pos="8306"/>
      </w:tabs>
      <w:snapToGrid w:val="0"/>
      <w:jc w:val="left"/>
    </w:pPr>
    <w:rPr>
      <w:sz w:val="18"/>
      <w:szCs w:val="18"/>
    </w:rPr>
  </w:style>
  <w:style w:type="character" w:styleId="af4">
    <w:name w:val="page number"/>
    <w:basedOn w:val="a8"/>
    <w:rsid w:val="00E77B81"/>
  </w:style>
  <w:style w:type="character" w:styleId="af5">
    <w:name w:val="annotation reference"/>
    <w:basedOn w:val="a8"/>
    <w:semiHidden/>
    <w:rsid w:val="000F6380"/>
    <w:rPr>
      <w:sz w:val="21"/>
      <w:szCs w:val="21"/>
    </w:rPr>
  </w:style>
  <w:style w:type="paragraph" w:styleId="af6">
    <w:name w:val="annotation text"/>
    <w:basedOn w:val="a5"/>
    <w:semiHidden/>
    <w:rsid w:val="000F6380"/>
    <w:pPr>
      <w:jc w:val="left"/>
    </w:pPr>
  </w:style>
  <w:style w:type="paragraph" w:styleId="af7">
    <w:name w:val="annotation subject"/>
    <w:basedOn w:val="af6"/>
    <w:next w:val="af6"/>
    <w:semiHidden/>
    <w:rsid w:val="000F6380"/>
    <w:rPr>
      <w:b/>
      <w:bCs/>
    </w:rPr>
  </w:style>
  <w:style w:type="paragraph" w:styleId="af8">
    <w:name w:val="Balloon Text"/>
    <w:basedOn w:val="a5"/>
    <w:semiHidden/>
    <w:rsid w:val="000F6380"/>
    <w:rPr>
      <w:sz w:val="18"/>
      <w:szCs w:val="18"/>
    </w:rPr>
  </w:style>
  <w:style w:type="table" w:styleId="af9">
    <w:name w:val="Table Grid"/>
    <w:basedOn w:val="a9"/>
    <w:rsid w:val="000F4D08"/>
    <w:pPr>
      <w:widowControl w:val="0"/>
      <w:adjustRightInd w:val="0"/>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a">
    <w:name w:val="正文 论文"/>
    <w:basedOn w:val="ab"/>
    <w:link w:val="Charb"/>
    <w:rsid w:val="002276AF"/>
  </w:style>
  <w:style w:type="paragraph" w:customStyle="1" w:styleId="10">
    <w:name w:val="标题1"/>
    <w:basedOn w:val="a6"/>
    <w:next w:val="-0"/>
    <w:link w:val="1Char0"/>
    <w:autoRedefine/>
    <w:rsid w:val="00BA1A7B"/>
    <w:pPr>
      <w:numPr>
        <w:numId w:val="4"/>
      </w:numPr>
      <w:outlineLvl w:val="0"/>
    </w:pPr>
  </w:style>
  <w:style w:type="character" w:customStyle="1" w:styleId="Charb">
    <w:name w:val="正文 论文 Char"/>
    <w:basedOn w:val="Char"/>
    <w:link w:val="afa"/>
    <w:rsid w:val="002276AF"/>
    <w:rPr>
      <w:rFonts w:eastAsia="黑体"/>
      <w:kern w:val="2"/>
      <w:sz w:val="44"/>
      <w:szCs w:val="21"/>
      <w:lang w:val="en-US" w:eastAsia="zh-CN" w:bidi="ar-SA"/>
    </w:rPr>
  </w:style>
  <w:style w:type="paragraph" w:customStyle="1" w:styleId="20">
    <w:name w:val="标题2"/>
    <w:basedOn w:val="a"/>
    <w:next w:val="-0"/>
    <w:link w:val="2Char0"/>
    <w:autoRedefine/>
    <w:rsid w:val="00BA1A7B"/>
    <w:pPr>
      <w:ind w:left="425" w:hanging="425"/>
      <w:outlineLvl w:val="1"/>
    </w:pPr>
  </w:style>
  <w:style w:type="character" w:customStyle="1" w:styleId="Char3">
    <w:name w:val="一级标题 Char"/>
    <w:basedOn w:val="a8"/>
    <w:link w:val="a6"/>
    <w:rsid w:val="002276AF"/>
    <w:rPr>
      <w:rFonts w:eastAsia="黑体"/>
      <w:kern w:val="2"/>
      <w:sz w:val="28"/>
      <w:szCs w:val="21"/>
    </w:rPr>
  </w:style>
  <w:style w:type="character" w:customStyle="1" w:styleId="1Char0">
    <w:name w:val="标题1 Char"/>
    <w:basedOn w:val="Char3"/>
    <w:link w:val="10"/>
    <w:rsid w:val="00BA1A7B"/>
    <w:rPr>
      <w:rFonts w:eastAsia="黑体"/>
      <w:kern w:val="2"/>
      <w:sz w:val="28"/>
      <w:szCs w:val="21"/>
    </w:rPr>
  </w:style>
  <w:style w:type="paragraph" w:customStyle="1" w:styleId="30">
    <w:name w:val="标题3"/>
    <w:basedOn w:val="a0"/>
    <w:next w:val="-0"/>
    <w:link w:val="3Char0"/>
    <w:autoRedefine/>
    <w:rsid w:val="00655C9C"/>
    <w:pPr>
      <w:outlineLvl w:val="2"/>
    </w:pPr>
  </w:style>
  <w:style w:type="character" w:customStyle="1" w:styleId="Char4">
    <w:name w:val="二级标题 Char"/>
    <w:basedOn w:val="Char3"/>
    <w:link w:val="a"/>
    <w:rsid w:val="002276AF"/>
    <w:rPr>
      <w:rFonts w:eastAsia="黑体"/>
      <w:kern w:val="2"/>
      <w:sz w:val="21"/>
      <w:szCs w:val="21"/>
    </w:rPr>
  </w:style>
  <w:style w:type="character" w:customStyle="1" w:styleId="2Char0">
    <w:name w:val="标题2 Char"/>
    <w:basedOn w:val="Char4"/>
    <w:link w:val="20"/>
    <w:rsid w:val="00BA1A7B"/>
    <w:rPr>
      <w:rFonts w:eastAsia="黑体"/>
      <w:kern w:val="2"/>
      <w:sz w:val="21"/>
      <w:szCs w:val="21"/>
    </w:rPr>
  </w:style>
  <w:style w:type="paragraph" w:customStyle="1" w:styleId="4">
    <w:name w:val="标题4"/>
    <w:basedOn w:val="a7"/>
    <w:link w:val="4Char0"/>
    <w:rsid w:val="00921324"/>
    <w:pPr>
      <w:numPr>
        <w:numId w:val="3"/>
      </w:numPr>
    </w:pPr>
  </w:style>
  <w:style w:type="character" w:customStyle="1" w:styleId="Char5">
    <w:name w:val="三级标题 Char"/>
    <w:basedOn w:val="Char4"/>
    <w:link w:val="a0"/>
    <w:rsid w:val="0076016B"/>
    <w:rPr>
      <w:rFonts w:eastAsia="黑体"/>
      <w:kern w:val="2"/>
      <w:sz w:val="21"/>
      <w:szCs w:val="21"/>
    </w:rPr>
  </w:style>
  <w:style w:type="character" w:customStyle="1" w:styleId="3Char0">
    <w:name w:val="标题3 Char"/>
    <w:basedOn w:val="Char5"/>
    <w:link w:val="30"/>
    <w:rsid w:val="00C25801"/>
    <w:rPr>
      <w:rFonts w:eastAsia="黑体"/>
      <w:kern w:val="2"/>
      <w:sz w:val="21"/>
      <w:szCs w:val="21"/>
    </w:rPr>
  </w:style>
  <w:style w:type="paragraph" w:customStyle="1" w:styleId="afb">
    <w:name w:val="论文正文"/>
    <w:basedOn w:val="af0"/>
    <w:link w:val="Charc"/>
    <w:qFormat/>
    <w:rsid w:val="002276AF"/>
  </w:style>
  <w:style w:type="character" w:customStyle="1" w:styleId="Char9">
    <w:name w:val="项目 Char"/>
    <w:basedOn w:val="a8"/>
    <w:link w:val="a7"/>
    <w:rsid w:val="00CC7695"/>
    <w:rPr>
      <w:sz w:val="21"/>
    </w:rPr>
  </w:style>
  <w:style w:type="paragraph" w:customStyle="1" w:styleId="afc">
    <w:name w:val="参考文献 论文"/>
    <w:basedOn w:val="a1"/>
    <w:link w:val="Chard"/>
    <w:qFormat/>
    <w:rsid w:val="002276AF"/>
  </w:style>
  <w:style w:type="character" w:customStyle="1" w:styleId="Char6">
    <w:name w:val="正文内容 Char"/>
    <w:basedOn w:val="a8"/>
    <w:link w:val="af0"/>
    <w:rsid w:val="002276AF"/>
    <w:rPr>
      <w:kern w:val="2"/>
      <w:sz w:val="21"/>
      <w:szCs w:val="21"/>
    </w:rPr>
  </w:style>
  <w:style w:type="character" w:customStyle="1" w:styleId="Charc">
    <w:name w:val="论文正文 Char"/>
    <w:basedOn w:val="Char6"/>
    <w:link w:val="afb"/>
    <w:rsid w:val="002276AF"/>
    <w:rPr>
      <w:kern w:val="2"/>
      <w:sz w:val="21"/>
      <w:szCs w:val="21"/>
    </w:rPr>
  </w:style>
  <w:style w:type="paragraph" w:styleId="afd">
    <w:name w:val="Title"/>
    <w:basedOn w:val="a5"/>
    <w:next w:val="a5"/>
    <w:link w:val="Chare"/>
    <w:qFormat/>
    <w:rsid w:val="00EB6C37"/>
    <w:pPr>
      <w:spacing w:before="240" w:after="60"/>
      <w:jc w:val="center"/>
      <w:outlineLvl w:val="0"/>
    </w:pPr>
    <w:rPr>
      <w:rFonts w:asciiTheme="majorHAnsi" w:eastAsia="黑体" w:hAnsiTheme="majorHAnsi" w:cstheme="majorBidi"/>
      <w:bCs/>
      <w:sz w:val="44"/>
      <w:szCs w:val="32"/>
    </w:rPr>
  </w:style>
  <w:style w:type="character" w:customStyle="1" w:styleId="Char7">
    <w:name w:val="参考文献 Char"/>
    <w:basedOn w:val="a8"/>
    <w:link w:val="a1"/>
    <w:rsid w:val="002276AF"/>
    <w:rPr>
      <w:kern w:val="2"/>
      <w:sz w:val="21"/>
      <w:szCs w:val="21"/>
    </w:rPr>
  </w:style>
  <w:style w:type="character" w:customStyle="1" w:styleId="Chard">
    <w:name w:val="参考文献 论文 Char"/>
    <w:basedOn w:val="Char7"/>
    <w:link w:val="afc"/>
    <w:rsid w:val="002276AF"/>
    <w:rPr>
      <w:kern w:val="2"/>
      <w:sz w:val="21"/>
      <w:szCs w:val="21"/>
    </w:rPr>
  </w:style>
  <w:style w:type="character" w:customStyle="1" w:styleId="Chare">
    <w:name w:val="标题 Char"/>
    <w:basedOn w:val="a8"/>
    <w:link w:val="afd"/>
    <w:rsid w:val="00EB6C37"/>
    <w:rPr>
      <w:rFonts w:asciiTheme="majorHAnsi" w:eastAsia="黑体" w:hAnsiTheme="majorHAnsi" w:cstheme="majorBidi"/>
      <w:bCs/>
      <w:kern w:val="2"/>
      <w:sz w:val="44"/>
      <w:szCs w:val="32"/>
    </w:rPr>
  </w:style>
  <w:style w:type="paragraph" w:customStyle="1" w:styleId="-0">
    <w:name w:val="正文-论文"/>
    <w:basedOn w:val="afb"/>
    <w:link w:val="-Char"/>
    <w:qFormat/>
    <w:rsid w:val="00E253FB"/>
    <w:pPr>
      <w:ind w:firstLineChars="0" w:firstLine="0"/>
    </w:pPr>
  </w:style>
  <w:style w:type="character" w:customStyle="1" w:styleId="-Char">
    <w:name w:val="正文-论文 Char"/>
    <w:basedOn w:val="a8"/>
    <w:link w:val="-0"/>
    <w:rsid w:val="00E253FB"/>
    <w:rPr>
      <w:kern w:val="2"/>
      <w:sz w:val="21"/>
      <w:szCs w:val="21"/>
    </w:rPr>
  </w:style>
  <w:style w:type="paragraph" w:customStyle="1" w:styleId="-">
    <w:name w:val="参考文献-论文"/>
    <w:basedOn w:val="a1"/>
    <w:link w:val="-Char0"/>
    <w:rsid w:val="00D312AE"/>
    <w:pPr>
      <w:numPr>
        <w:numId w:val="1"/>
      </w:numPr>
    </w:pPr>
  </w:style>
  <w:style w:type="character" w:customStyle="1" w:styleId="-Char0">
    <w:name w:val="参考文献-论文 Char"/>
    <w:basedOn w:val="a8"/>
    <w:link w:val="-"/>
    <w:rsid w:val="00D312AE"/>
    <w:rPr>
      <w:kern w:val="2"/>
      <w:sz w:val="21"/>
      <w:szCs w:val="21"/>
    </w:rPr>
  </w:style>
  <w:style w:type="character" w:styleId="afe">
    <w:name w:val="Hyperlink"/>
    <w:basedOn w:val="a8"/>
    <w:uiPriority w:val="99"/>
    <w:unhideWhenUsed/>
    <w:rsid w:val="00D312AE"/>
    <w:rPr>
      <w:color w:val="0000FF"/>
      <w:u w:val="single"/>
    </w:rPr>
  </w:style>
  <w:style w:type="character" w:customStyle="1" w:styleId="apple-converted-space">
    <w:name w:val="apple-converted-space"/>
    <w:basedOn w:val="a8"/>
    <w:rsid w:val="00D312AE"/>
  </w:style>
  <w:style w:type="character" w:customStyle="1" w:styleId="citation">
    <w:name w:val="citation"/>
    <w:basedOn w:val="a8"/>
    <w:rsid w:val="00D312AE"/>
  </w:style>
  <w:style w:type="character" w:customStyle="1" w:styleId="1Char">
    <w:name w:val="标题 1 Char"/>
    <w:basedOn w:val="a8"/>
    <w:link w:val="1"/>
    <w:rsid w:val="007D7C6B"/>
    <w:rPr>
      <w:rFonts w:eastAsia="黑体"/>
      <w:bCs/>
      <w:kern w:val="44"/>
      <w:sz w:val="28"/>
      <w:szCs w:val="44"/>
    </w:rPr>
  </w:style>
  <w:style w:type="paragraph" w:styleId="TOC">
    <w:name w:val="TOC Heading"/>
    <w:basedOn w:val="1"/>
    <w:next w:val="a5"/>
    <w:uiPriority w:val="39"/>
    <w:unhideWhenUsed/>
    <w:qFormat/>
    <w:rsid w:val="00E253FB"/>
    <w:pPr>
      <w:widowControl/>
      <w:adjustRightInd/>
      <w:spacing w:before="480" w:after="0" w:line="276" w:lineRule="auto"/>
      <w:jc w:val="left"/>
      <w:textAlignment w:val="auto"/>
      <w:outlineLvl w:val="9"/>
    </w:pPr>
    <w:rPr>
      <w:rFonts w:asciiTheme="majorHAnsi" w:eastAsiaTheme="majorEastAsia" w:hAnsiTheme="majorHAnsi" w:cstheme="majorBidi"/>
      <w:color w:val="365F91" w:themeColor="accent1" w:themeShade="BF"/>
      <w:kern w:val="0"/>
      <w:szCs w:val="28"/>
    </w:rPr>
  </w:style>
  <w:style w:type="paragraph" w:styleId="12">
    <w:name w:val="toc 1"/>
    <w:basedOn w:val="a5"/>
    <w:next w:val="a5"/>
    <w:autoRedefine/>
    <w:uiPriority w:val="39"/>
    <w:qFormat/>
    <w:rsid w:val="00E253FB"/>
  </w:style>
  <w:style w:type="character" w:customStyle="1" w:styleId="2Char">
    <w:name w:val="标题 2 Char"/>
    <w:basedOn w:val="Char4"/>
    <w:link w:val="2"/>
    <w:rsid w:val="00A60F8F"/>
    <w:rPr>
      <w:rFonts w:eastAsia="黑体"/>
      <w:kern w:val="2"/>
      <w:sz w:val="21"/>
      <w:szCs w:val="21"/>
    </w:rPr>
  </w:style>
  <w:style w:type="character" w:customStyle="1" w:styleId="3Char">
    <w:name w:val="标题 3 Char"/>
    <w:basedOn w:val="Char5"/>
    <w:link w:val="3"/>
    <w:rsid w:val="00A76B11"/>
    <w:rPr>
      <w:rFonts w:eastAsia="黑体"/>
      <w:bCs/>
      <w:kern w:val="2"/>
      <w:sz w:val="21"/>
      <w:szCs w:val="32"/>
    </w:rPr>
  </w:style>
  <w:style w:type="character" w:customStyle="1" w:styleId="4Char0">
    <w:name w:val="标题4 Char"/>
    <w:basedOn w:val="Char9"/>
    <w:link w:val="4"/>
    <w:rsid w:val="00921324"/>
    <w:rPr>
      <w:sz w:val="21"/>
    </w:rPr>
  </w:style>
  <w:style w:type="paragraph" w:styleId="50">
    <w:name w:val="List 5"/>
    <w:basedOn w:val="a5"/>
    <w:rsid w:val="00C25801"/>
    <w:pPr>
      <w:ind w:leftChars="800" w:left="100" w:hangingChars="200" w:hanging="200"/>
      <w:contextualSpacing/>
    </w:pPr>
  </w:style>
  <w:style w:type="paragraph" w:styleId="21">
    <w:name w:val="List 2"/>
    <w:basedOn w:val="a5"/>
    <w:rsid w:val="00C25801"/>
    <w:pPr>
      <w:ind w:leftChars="200" w:left="100" w:hangingChars="200" w:hanging="200"/>
      <w:contextualSpacing/>
    </w:pPr>
  </w:style>
  <w:style w:type="paragraph" w:styleId="aff">
    <w:name w:val="footnote text"/>
    <w:basedOn w:val="a5"/>
    <w:link w:val="Charf"/>
    <w:rsid w:val="00BA1A7B"/>
    <w:pPr>
      <w:snapToGrid w:val="0"/>
      <w:jc w:val="left"/>
    </w:pPr>
    <w:rPr>
      <w:sz w:val="18"/>
      <w:szCs w:val="18"/>
    </w:rPr>
  </w:style>
  <w:style w:type="character" w:customStyle="1" w:styleId="Charf">
    <w:name w:val="脚注文本 Char"/>
    <w:basedOn w:val="a8"/>
    <w:link w:val="aff"/>
    <w:rsid w:val="00BA1A7B"/>
    <w:rPr>
      <w:kern w:val="2"/>
      <w:sz w:val="18"/>
      <w:szCs w:val="18"/>
    </w:rPr>
  </w:style>
  <w:style w:type="character" w:styleId="aff0">
    <w:name w:val="footnote reference"/>
    <w:basedOn w:val="a8"/>
    <w:rsid w:val="00BA1A7B"/>
    <w:rPr>
      <w:vertAlign w:val="superscript"/>
    </w:rPr>
  </w:style>
  <w:style w:type="paragraph" w:styleId="aff1">
    <w:name w:val="endnote text"/>
    <w:basedOn w:val="a5"/>
    <w:link w:val="Charf0"/>
    <w:rsid w:val="00BA1A7B"/>
    <w:pPr>
      <w:snapToGrid w:val="0"/>
      <w:jc w:val="left"/>
    </w:pPr>
  </w:style>
  <w:style w:type="character" w:customStyle="1" w:styleId="Charf0">
    <w:name w:val="尾注文本 Char"/>
    <w:basedOn w:val="a8"/>
    <w:link w:val="aff1"/>
    <w:rsid w:val="00BA1A7B"/>
    <w:rPr>
      <w:kern w:val="2"/>
      <w:sz w:val="21"/>
      <w:szCs w:val="21"/>
    </w:rPr>
  </w:style>
  <w:style w:type="character" w:styleId="aff2">
    <w:name w:val="endnote reference"/>
    <w:basedOn w:val="a8"/>
    <w:rsid w:val="00BA1A7B"/>
    <w:rPr>
      <w:vertAlign w:val="superscript"/>
    </w:rPr>
  </w:style>
  <w:style w:type="paragraph" w:styleId="aff3">
    <w:name w:val="caption"/>
    <w:basedOn w:val="a5"/>
    <w:next w:val="a5"/>
    <w:unhideWhenUsed/>
    <w:qFormat/>
    <w:rsid w:val="00BA1A7B"/>
    <w:rPr>
      <w:rFonts w:asciiTheme="majorHAnsi" w:eastAsia="黑体" w:hAnsiTheme="majorHAnsi" w:cstheme="majorBidi"/>
      <w:sz w:val="20"/>
      <w:szCs w:val="20"/>
    </w:rPr>
  </w:style>
  <w:style w:type="character" w:customStyle="1" w:styleId="4Char">
    <w:name w:val="标题 4 Char"/>
    <w:basedOn w:val="Char9"/>
    <w:link w:val="40"/>
    <w:rsid w:val="001529BC"/>
    <w:rPr>
      <w:bCs/>
      <w:sz w:val="21"/>
      <w:szCs w:val="28"/>
    </w:rPr>
  </w:style>
  <w:style w:type="character" w:styleId="aff4">
    <w:name w:val="FollowedHyperlink"/>
    <w:basedOn w:val="a8"/>
    <w:rsid w:val="0087428A"/>
    <w:rPr>
      <w:color w:val="800080" w:themeColor="followedHyperlink"/>
      <w:u w:val="single"/>
    </w:rPr>
  </w:style>
  <w:style w:type="character" w:styleId="aff5">
    <w:name w:val="Placeholder Text"/>
    <w:basedOn w:val="a8"/>
    <w:uiPriority w:val="99"/>
    <w:semiHidden/>
    <w:rsid w:val="00671635"/>
    <w:rPr>
      <w:color w:val="808080"/>
    </w:rPr>
  </w:style>
  <w:style w:type="paragraph" w:styleId="aff6">
    <w:name w:val="header"/>
    <w:basedOn w:val="a5"/>
    <w:link w:val="Charf1"/>
    <w:rsid w:val="00443F49"/>
    <w:pPr>
      <w:pBdr>
        <w:bottom w:val="single" w:sz="6" w:space="1" w:color="auto"/>
      </w:pBdr>
      <w:tabs>
        <w:tab w:val="center" w:pos="4153"/>
        <w:tab w:val="right" w:pos="8306"/>
      </w:tabs>
      <w:snapToGrid w:val="0"/>
      <w:jc w:val="center"/>
    </w:pPr>
    <w:rPr>
      <w:sz w:val="18"/>
      <w:szCs w:val="18"/>
    </w:rPr>
  </w:style>
  <w:style w:type="character" w:customStyle="1" w:styleId="Charf1">
    <w:name w:val="页眉 Char"/>
    <w:basedOn w:val="a8"/>
    <w:link w:val="aff6"/>
    <w:rsid w:val="00443F49"/>
    <w:rPr>
      <w:kern w:val="2"/>
      <w:sz w:val="18"/>
      <w:szCs w:val="18"/>
    </w:rPr>
  </w:style>
  <w:style w:type="paragraph" w:styleId="22">
    <w:name w:val="toc 2"/>
    <w:basedOn w:val="a5"/>
    <w:next w:val="a5"/>
    <w:autoRedefine/>
    <w:uiPriority w:val="39"/>
    <w:qFormat/>
    <w:rsid w:val="00767350"/>
    <w:pPr>
      <w:ind w:leftChars="200" w:left="420"/>
    </w:pPr>
  </w:style>
  <w:style w:type="paragraph" w:styleId="31">
    <w:name w:val="toc 3"/>
    <w:basedOn w:val="a5"/>
    <w:next w:val="a5"/>
    <w:autoRedefine/>
    <w:uiPriority w:val="39"/>
    <w:qFormat/>
    <w:rsid w:val="00767350"/>
    <w:pPr>
      <w:ind w:leftChars="400" w:left="840"/>
    </w:pPr>
  </w:style>
  <w:style w:type="table" w:styleId="23">
    <w:name w:val="Table Colorful 2"/>
    <w:basedOn w:val="a9"/>
    <w:rsid w:val="00EB505E"/>
    <w:pPr>
      <w:widowControl w:val="0"/>
      <w:adjustRightInd w:val="0"/>
      <w:jc w:val="both"/>
      <w:textAlignment w:val="baseline"/>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numbering" w:customStyle="1" w:styleId="11">
    <w:name w:val="样式1"/>
    <w:uiPriority w:val="99"/>
    <w:rsid w:val="00ED3BEC"/>
    <w:pPr>
      <w:numPr>
        <w:numId w:val="7"/>
      </w:numPr>
    </w:pPr>
  </w:style>
  <w:style w:type="paragraph" w:styleId="aff7">
    <w:name w:val="List Paragraph"/>
    <w:basedOn w:val="a5"/>
    <w:link w:val="Charf2"/>
    <w:uiPriority w:val="34"/>
    <w:qFormat/>
    <w:rsid w:val="00D83F0D"/>
    <w:pPr>
      <w:ind w:firstLineChars="200" w:firstLine="420"/>
    </w:pPr>
  </w:style>
  <w:style w:type="paragraph" w:customStyle="1" w:styleId="a2">
    <w:name w:val="高亮"/>
    <w:basedOn w:val="aff7"/>
    <w:link w:val="Charf3"/>
    <w:qFormat/>
    <w:rsid w:val="006E44FE"/>
    <w:pPr>
      <w:numPr>
        <w:numId w:val="11"/>
      </w:numPr>
      <w:spacing w:beforeLines="50" w:before="50" w:afterLines="50" w:after="50"/>
      <w:ind w:left="426" w:firstLineChars="0"/>
    </w:pPr>
  </w:style>
  <w:style w:type="character" w:customStyle="1" w:styleId="Chara">
    <w:name w:val="页脚 Char"/>
    <w:basedOn w:val="a8"/>
    <w:link w:val="af3"/>
    <w:uiPriority w:val="99"/>
    <w:rsid w:val="005C1AC1"/>
    <w:rPr>
      <w:kern w:val="2"/>
      <w:sz w:val="18"/>
      <w:szCs w:val="18"/>
    </w:rPr>
  </w:style>
  <w:style w:type="character" w:customStyle="1" w:styleId="Charf2">
    <w:name w:val="列出段落 Char"/>
    <w:basedOn w:val="a8"/>
    <w:link w:val="aff7"/>
    <w:uiPriority w:val="34"/>
    <w:rsid w:val="00D83F0D"/>
    <w:rPr>
      <w:kern w:val="2"/>
      <w:sz w:val="21"/>
      <w:szCs w:val="21"/>
    </w:rPr>
  </w:style>
  <w:style w:type="character" w:customStyle="1" w:styleId="Charf3">
    <w:name w:val="高亮 Char"/>
    <w:basedOn w:val="Charf2"/>
    <w:link w:val="a2"/>
    <w:rsid w:val="006E44FE"/>
    <w:rPr>
      <w:kern w:val="2"/>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toc 1" w:uiPriority="39" w:qFormat="1"/>
    <w:lsdException w:name="toc 2" w:uiPriority="39" w:qFormat="1"/>
    <w:lsdException w:name="toc 3" w:uiPriority="39" w:qFormat="1"/>
    <w:lsdException w:name="footer" w:uiPriority="99"/>
    <w:lsdException w:name="caption" w:semiHidden="1" w:unhideWhenUsed="1" w:qFormat="1"/>
    <w:lsdException w:name="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5">
    <w:name w:val="Normal"/>
    <w:rsid w:val="00A02DEB"/>
    <w:pPr>
      <w:widowControl w:val="0"/>
      <w:adjustRightInd w:val="0"/>
      <w:jc w:val="both"/>
      <w:textAlignment w:val="baseline"/>
    </w:pPr>
    <w:rPr>
      <w:kern w:val="2"/>
      <w:sz w:val="21"/>
      <w:szCs w:val="21"/>
    </w:rPr>
  </w:style>
  <w:style w:type="paragraph" w:styleId="1">
    <w:name w:val="heading 1"/>
    <w:basedOn w:val="a6"/>
    <w:next w:val="a5"/>
    <w:link w:val="1Char"/>
    <w:qFormat/>
    <w:rsid w:val="007D7C6B"/>
    <w:pPr>
      <w:numPr>
        <w:numId w:val="10"/>
      </w:numPr>
      <w:outlineLvl w:val="0"/>
    </w:pPr>
    <w:rPr>
      <w:bCs/>
      <w:kern w:val="44"/>
      <w:szCs w:val="44"/>
    </w:rPr>
  </w:style>
  <w:style w:type="paragraph" w:styleId="2">
    <w:name w:val="heading 2"/>
    <w:basedOn w:val="a"/>
    <w:next w:val="-0"/>
    <w:link w:val="2Char"/>
    <w:qFormat/>
    <w:rsid w:val="00A76B11"/>
    <w:pPr>
      <w:numPr>
        <w:numId w:val="10"/>
      </w:numPr>
      <w:outlineLvl w:val="1"/>
    </w:pPr>
  </w:style>
  <w:style w:type="paragraph" w:styleId="3">
    <w:name w:val="heading 3"/>
    <w:basedOn w:val="a0"/>
    <w:next w:val="a5"/>
    <w:link w:val="3Char"/>
    <w:qFormat/>
    <w:rsid w:val="00A76B11"/>
    <w:pPr>
      <w:numPr>
        <w:numId w:val="10"/>
      </w:numPr>
      <w:outlineLvl w:val="2"/>
    </w:pPr>
    <w:rPr>
      <w:bCs/>
      <w:szCs w:val="32"/>
    </w:rPr>
  </w:style>
  <w:style w:type="paragraph" w:styleId="40">
    <w:name w:val="heading 4"/>
    <w:basedOn w:val="a7"/>
    <w:next w:val="-0"/>
    <w:link w:val="4Char"/>
    <w:qFormat/>
    <w:rsid w:val="001529BC"/>
    <w:pPr>
      <w:ind w:firstLineChars="0" w:firstLine="0"/>
      <w:outlineLvl w:val="3"/>
    </w:pPr>
    <w:rPr>
      <w:bCs/>
      <w:szCs w:val="28"/>
    </w:rPr>
  </w:style>
  <w:style w:type="paragraph" w:styleId="5">
    <w:name w:val="heading 5"/>
    <w:basedOn w:val="a5"/>
    <w:next w:val="a5"/>
    <w:pPr>
      <w:keepNext/>
      <w:keepLines/>
      <w:numPr>
        <w:ilvl w:val="4"/>
        <w:numId w:val="1"/>
      </w:numPr>
      <w:spacing w:before="280" w:after="290" w:line="376" w:lineRule="auto"/>
      <w:outlineLvl w:val="4"/>
    </w:pPr>
    <w:rPr>
      <w:b/>
      <w:bCs/>
      <w:sz w:val="28"/>
      <w:szCs w:val="28"/>
    </w:rPr>
  </w:style>
  <w:style w:type="paragraph" w:styleId="6">
    <w:name w:val="heading 6"/>
    <w:basedOn w:val="a5"/>
    <w:next w:val="a5"/>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5"/>
    <w:next w:val="a5"/>
    <w:pPr>
      <w:keepNext/>
      <w:keepLines/>
      <w:numPr>
        <w:ilvl w:val="6"/>
        <w:numId w:val="1"/>
      </w:numPr>
      <w:spacing w:before="240" w:after="64" w:line="320" w:lineRule="auto"/>
      <w:outlineLvl w:val="6"/>
    </w:pPr>
    <w:rPr>
      <w:b/>
      <w:bCs/>
      <w:sz w:val="24"/>
    </w:rPr>
  </w:style>
  <w:style w:type="paragraph" w:styleId="8">
    <w:name w:val="heading 8"/>
    <w:basedOn w:val="a5"/>
    <w:next w:val="a5"/>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5"/>
    <w:next w:val="a5"/>
    <w:pPr>
      <w:keepNext/>
      <w:keepLines/>
      <w:numPr>
        <w:ilvl w:val="8"/>
        <w:numId w:val="1"/>
      </w:numPr>
      <w:spacing w:before="240" w:after="64" w:line="320" w:lineRule="auto"/>
      <w:outlineLvl w:val="8"/>
    </w:pPr>
    <w:rPr>
      <w:rFonts w:ascii="Arial" w:eastAsia="黑体" w:hAnsi="Arial"/>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character" w:customStyle="1" w:styleId="Char">
    <w:name w:val="标题栏 Char"/>
    <w:basedOn w:val="a8"/>
    <w:link w:val="ab"/>
    <w:rsid w:val="009830D7"/>
    <w:rPr>
      <w:rFonts w:eastAsia="黑体"/>
      <w:kern w:val="2"/>
      <w:sz w:val="44"/>
      <w:szCs w:val="24"/>
      <w:lang w:val="en-US" w:eastAsia="zh-CN" w:bidi="ar-SA"/>
    </w:rPr>
  </w:style>
  <w:style w:type="paragraph" w:customStyle="1" w:styleId="ab">
    <w:name w:val="标题栏"/>
    <w:basedOn w:val="a5"/>
    <w:link w:val="Char"/>
    <w:pPr>
      <w:spacing w:line="360" w:lineRule="auto"/>
      <w:jc w:val="center"/>
    </w:pPr>
    <w:rPr>
      <w:rFonts w:eastAsia="黑体"/>
      <w:sz w:val="44"/>
    </w:rPr>
  </w:style>
  <w:style w:type="paragraph" w:styleId="ac">
    <w:name w:val="Subtitle"/>
    <w:basedOn w:val="ab"/>
    <w:link w:val="Char0"/>
    <w:pPr>
      <w:spacing w:line="240" w:lineRule="auto"/>
    </w:pPr>
    <w:rPr>
      <w:sz w:val="36"/>
    </w:rPr>
  </w:style>
  <w:style w:type="paragraph" w:customStyle="1" w:styleId="ad">
    <w:name w:val="姓名栏"/>
    <w:basedOn w:val="ac"/>
    <w:link w:val="Char1"/>
    <w:rPr>
      <w:rFonts w:eastAsia="楷体_GB2312"/>
      <w:sz w:val="28"/>
    </w:rPr>
  </w:style>
  <w:style w:type="paragraph" w:customStyle="1" w:styleId="ae">
    <w:name w:val="摘要内容"/>
    <w:basedOn w:val="ad"/>
    <w:link w:val="Char2"/>
    <w:pPr>
      <w:ind w:firstLineChars="100" w:firstLine="180"/>
      <w:jc w:val="both"/>
    </w:pPr>
    <w:rPr>
      <w:rFonts w:ascii="宋体" w:eastAsia="宋体"/>
      <w:sz w:val="18"/>
    </w:rPr>
  </w:style>
  <w:style w:type="paragraph" w:customStyle="1" w:styleId="a6">
    <w:name w:val="一级标题"/>
    <w:basedOn w:val="a5"/>
    <w:link w:val="Char3"/>
    <w:rsid w:val="00951891"/>
    <w:pPr>
      <w:spacing w:beforeLines="100" w:before="312" w:afterLines="50" w:after="156"/>
      <w:jc w:val="center"/>
    </w:pPr>
    <w:rPr>
      <w:rFonts w:eastAsia="黑体"/>
      <w:sz w:val="28"/>
    </w:rPr>
  </w:style>
  <w:style w:type="paragraph" w:customStyle="1" w:styleId="a">
    <w:name w:val="二级标题"/>
    <w:basedOn w:val="a6"/>
    <w:link w:val="Char4"/>
    <w:rsid w:val="00951891"/>
    <w:pPr>
      <w:numPr>
        <w:ilvl w:val="1"/>
        <w:numId w:val="9"/>
      </w:numPr>
      <w:spacing w:beforeLines="50" w:before="156"/>
      <w:jc w:val="left"/>
    </w:pPr>
    <w:rPr>
      <w:sz w:val="21"/>
    </w:rPr>
  </w:style>
  <w:style w:type="paragraph" w:customStyle="1" w:styleId="a0">
    <w:name w:val="三级标题"/>
    <w:basedOn w:val="a"/>
    <w:link w:val="Char5"/>
    <w:autoRedefine/>
    <w:rsid w:val="0076016B"/>
    <w:pPr>
      <w:numPr>
        <w:ilvl w:val="2"/>
      </w:numPr>
      <w:spacing w:beforeLines="0" w:before="0" w:afterLines="0" w:after="0"/>
    </w:pPr>
  </w:style>
  <w:style w:type="paragraph" w:customStyle="1" w:styleId="a4">
    <w:name w:val="四级标题"/>
    <w:basedOn w:val="a0"/>
    <w:rsid w:val="00951891"/>
    <w:pPr>
      <w:numPr>
        <w:ilvl w:val="3"/>
        <w:numId w:val="8"/>
      </w:numPr>
      <w:adjustRightInd/>
    </w:pPr>
  </w:style>
  <w:style w:type="paragraph" w:customStyle="1" w:styleId="af">
    <w:name w:val="图片与表格说明"/>
    <w:basedOn w:val="a4"/>
    <w:rsid w:val="005A312F"/>
    <w:pPr>
      <w:numPr>
        <w:ilvl w:val="0"/>
        <w:numId w:val="0"/>
      </w:numPr>
      <w:jc w:val="center"/>
    </w:pPr>
    <w:rPr>
      <w:rFonts w:ascii="宋体" w:eastAsia="宋体" w:hAnsi="宋体"/>
      <w:sz w:val="18"/>
      <w:szCs w:val="18"/>
    </w:rPr>
  </w:style>
  <w:style w:type="paragraph" w:customStyle="1" w:styleId="af0">
    <w:name w:val="正文内容"/>
    <w:basedOn w:val="a5"/>
    <w:link w:val="Char6"/>
    <w:rsid w:val="006D7944"/>
    <w:pPr>
      <w:ind w:firstLineChars="200" w:firstLine="420"/>
    </w:pPr>
  </w:style>
  <w:style w:type="paragraph" w:customStyle="1" w:styleId="a1">
    <w:name w:val="参考文献"/>
    <w:basedOn w:val="a5"/>
    <w:link w:val="Char7"/>
    <w:rsid w:val="006D7944"/>
    <w:pPr>
      <w:numPr>
        <w:numId w:val="2"/>
      </w:numPr>
      <w:tabs>
        <w:tab w:val="left" w:pos="930"/>
      </w:tabs>
      <w:jc w:val="left"/>
    </w:pPr>
  </w:style>
  <w:style w:type="paragraph" w:customStyle="1" w:styleId="af1">
    <w:name w:val="摘要标题"/>
    <w:basedOn w:val="ae"/>
    <w:link w:val="Char8"/>
    <w:pPr>
      <w:ind w:firstLineChars="0" w:firstLine="0"/>
    </w:pPr>
    <w:rPr>
      <w:rFonts w:ascii="黑体" w:eastAsia="黑体"/>
    </w:rPr>
  </w:style>
  <w:style w:type="paragraph" w:customStyle="1" w:styleId="a3">
    <w:name w:val="五级标题"/>
    <w:basedOn w:val="a4"/>
    <w:rsid w:val="00951891"/>
    <w:pPr>
      <w:numPr>
        <w:ilvl w:val="4"/>
        <w:numId w:val="6"/>
      </w:numPr>
    </w:pPr>
  </w:style>
  <w:style w:type="paragraph" w:customStyle="1" w:styleId="af2">
    <w:name w:val="主要参考文献"/>
    <w:basedOn w:val="a5"/>
    <w:pPr>
      <w:spacing w:beforeLines="50" w:before="156" w:after="120"/>
      <w:jc w:val="center"/>
    </w:pPr>
    <w:rPr>
      <w:rFonts w:eastAsia="黑体"/>
      <w:sz w:val="28"/>
    </w:rPr>
  </w:style>
  <w:style w:type="paragraph" w:customStyle="1" w:styleId="a7">
    <w:name w:val="项目"/>
    <w:link w:val="Char9"/>
    <w:rsid w:val="00CC7695"/>
    <w:pPr>
      <w:widowControl w:val="0"/>
      <w:ind w:firstLineChars="200" w:firstLine="200"/>
    </w:pPr>
    <w:rPr>
      <w:sz w:val="21"/>
    </w:rPr>
  </w:style>
  <w:style w:type="character" w:customStyle="1" w:styleId="Char0">
    <w:name w:val="副标题 Char"/>
    <w:basedOn w:val="Char"/>
    <w:link w:val="ac"/>
    <w:rsid w:val="009830D7"/>
    <w:rPr>
      <w:rFonts w:eastAsia="黑体"/>
      <w:kern w:val="2"/>
      <w:sz w:val="36"/>
      <w:szCs w:val="24"/>
      <w:lang w:val="en-US" w:eastAsia="zh-CN" w:bidi="ar-SA"/>
    </w:rPr>
  </w:style>
  <w:style w:type="character" w:customStyle="1" w:styleId="Char1">
    <w:name w:val="姓名栏 Char"/>
    <w:basedOn w:val="Char0"/>
    <w:link w:val="ad"/>
    <w:rsid w:val="009830D7"/>
    <w:rPr>
      <w:rFonts w:eastAsia="楷体_GB2312"/>
      <w:kern w:val="2"/>
      <w:sz w:val="28"/>
      <w:szCs w:val="24"/>
      <w:lang w:val="en-US" w:eastAsia="zh-CN" w:bidi="ar-SA"/>
    </w:rPr>
  </w:style>
  <w:style w:type="character" w:customStyle="1" w:styleId="Char2">
    <w:name w:val="摘要内容 Char"/>
    <w:basedOn w:val="Char1"/>
    <w:link w:val="ae"/>
    <w:rsid w:val="009830D7"/>
    <w:rPr>
      <w:rFonts w:ascii="宋体" w:eastAsia="宋体"/>
      <w:kern w:val="2"/>
      <w:sz w:val="18"/>
      <w:szCs w:val="24"/>
      <w:lang w:val="en-US" w:eastAsia="zh-CN" w:bidi="ar-SA"/>
    </w:rPr>
  </w:style>
  <w:style w:type="character" w:customStyle="1" w:styleId="Char8">
    <w:name w:val="摘要标题 Char"/>
    <w:basedOn w:val="Char2"/>
    <w:link w:val="af1"/>
    <w:rsid w:val="009830D7"/>
    <w:rPr>
      <w:rFonts w:ascii="黑体" w:eastAsia="黑体"/>
      <w:kern w:val="2"/>
      <w:sz w:val="18"/>
      <w:szCs w:val="24"/>
      <w:lang w:val="en-US" w:eastAsia="zh-CN" w:bidi="ar-SA"/>
    </w:rPr>
  </w:style>
  <w:style w:type="paragraph" w:styleId="af3">
    <w:name w:val="footer"/>
    <w:basedOn w:val="a5"/>
    <w:link w:val="Chara"/>
    <w:uiPriority w:val="99"/>
    <w:rsid w:val="00E77B81"/>
    <w:pPr>
      <w:tabs>
        <w:tab w:val="center" w:pos="4153"/>
        <w:tab w:val="right" w:pos="8306"/>
      </w:tabs>
      <w:snapToGrid w:val="0"/>
      <w:jc w:val="left"/>
    </w:pPr>
    <w:rPr>
      <w:sz w:val="18"/>
      <w:szCs w:val="18"/>
    </w:rPr>
  </w:style>
  <w:style w:type="character" w:styleId="af4">
    <w:name w:val="page number"/>
    <w:basedOn w:val="a8"/>
    <w:rsid w:val="00E77B81"/>
  </w:style>
  <w:style w:type="character" w:styleId="af5">
    <w:name w:val="annotation reference"/>
    <w:basedOn w:val="a8"/>
    <w:semiHidden/>
    <w:rsid w:val="000F6380"/>
    <w:rPr>
      <w:sz w:val="21"/>
      <w:szCs w:val="21"/>
    </w:rPr>
  </w:style>
  <w:style w:type="paragraph" w:styleId="af6">
    <w:name w:val="annotation text"/>
    <w:basedOn w:val="a5"/>
    <w:semiHidden/>
    <w:rsid w:val="000F6380"/>
    <w:pPr>
      <w:jc w:val="left"/>
    </w:pPr>
  </w:style>
  <w:style w:type="paragraph" w:styleId="af7">
    <w:name w:val="annotation subject"/>
    <w:basedOn w:val="af6"/>
    <w:next w:val="af6"/>
    <w:semiHidden/>
    <w:rsid w:val="000F6380"/>
    <w:rPr>
      <w:b/>
      <w:bCs/>
    </w:rPr>
  </w:style>
  <w:style w:type="paragraph" w:styleId="af8">
    <w:name w:val="Balloon Text"/>
    <w:basedOn w:val="a5"/>
    <w:semiHidden/>
    <w:rsid w:val="000F6380"/>
    <w:rPr>
      <w:sz w:val="18"/>
      <w:szCs w:val="18"/>
    </w:rPr>
  </w:style>
  <w:style w:type="table" w:styleId="af9">
    <w:name w:val="Table Grid"/>
    <w:basedOn w:val="a9"/>
    <w:rsid w:val="000F4D08"/>
    <w:pPr>
      <w:widowControl w:val="0"/>
      <w:adjustRightInd w:val="0"/>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a">
    <w:name w:val="正文 论文"/>
    <w:basedOn w:val="ab"/>
    <w:link w:val="Charb"/>
    <w:rsid w:val="002276AF"/>
  </w:style>
  <w:style w:type="paragraph" w:customStyle="1" w:styleId="10">
    <w:name w:val="标题1"/>
    <w:basedOn w:val="a6"/>
    <w:next w:val="-0"/>
    <w:link w:val="1Char0"/>
    <w:autoRedefine/>
    <w:rsid w:val="00BA1A7B"/>
    <w:pPr>
      <w:numPr>
        <w:numId w:val="4"/>
      </w:numPr>
      <w:outlineLvl w:val="0"/>
    </w:pPr>
  </w:style>
  <w:style w:type="character" w:customStyle="1" w:styleId="Charb">
    <w:name w:val="正文 论文 Char"/>
    <w:basedOn w:val="Char"/>
    <w:link w:val="afa"/>
    <w:rsid w:val="002276AF"/>
    <w:rPr>
      <w:rFonts w:eastAsia="黑体"/>
      <w:kern w:val="2"/>
      <w:sz w:val="44"/>
      <w:szCs w:val="21"/>
      <w:lang w:val="en-US" w:eastAsia="zh-CN" w:bidi="ar-SA"/>
    </w:rPr>
  </w:style>
  <w:style w:type="paragraph" w:customStyle="1" w:styleId="20">
    <w:name w:val="标题2"/>
    <w:basedOn w:val="a"/>
    <w:next w:val="-0"/>
    <w:link w:val="2Char0"/>
    <w:autoRedefine/>
    <w:rsid w:val="00BA1A7B"/>
    <w:pPr>
      <w:ind w:left="425" w:hanging="425"/>
      <w:outlineLvl w:val="1"/>
    </w:pPr>
  </w:style>
  <w:style w:type="character" w:customStyle="1" w:styleId="Char3">
    <w:name w:val="一级标题 Char"/>
    <w:basedOn w:val="a8"/>
    <w:link w:val="a6"/>
    <w:rsid w:val="002276AF"/>
    <w:rPr>
      <w:rFonts w:eastAsia="黑体"/>
      <w:kern w:val="2"/>
      <w:sz w:val="28"/>
      <w:szCs w:val="21"/>
    </w:rPr>
  </w:style>
  <w:style w:type="character" w:customStyle="1" w:styleId="1Char0">
    <w:name w:val="标题1 Char"/>
    <w:basedOn w:val="Char3"/>
    <w:link w:val="10"/>
    <w:rsid w:val="00BA1A7B"/>
    <w:rPr>
      <w:rFonts w:eastAsia="黑体"/>
      <w:kern w:val="2"/>
      <w:sz w:val="28"/>
      <w:szCs w:val="21"/>
    </w:rPr>
  </w:style>
  <w:style w:type="paragraph" w:customStyle="1" w:styleId="30">
    <w:name w:val="标题3"/>
    <w:basedOn w:val="a0"/>
    <w:next w:val="-0"/>
    <w:link w:val="3Char0"/>
    <w:autoRedefine/>
    <w:rsid w:val="00655C9C"/>
    <w:pPr>
      <w:outlineLvl w:val="2"/>
    </w:pPr>
  </w:style>
  <w:style w:type="character" w:customStyle="1" w:styleId="Char4">
    <w:name w:val="二级标题 Char"/>
    <w:basedOn w:val="Char3"/>
    <w:link w:val="a"/>
    <w:rsid w:val="002276AF"/>
    <w:rPr>
      <w:rFonts w:eastAsia="黑体"/>
      <w:kern w:val="2"/>
      <w:sz w:val="21"/>
      <w:szCs w:val="21"/>
    </w:rPr>
  </w:style>
  <w:style w:type="character" w:customStyle="1" w:styleId="2Char0">
    <w:name w:val="标题2 Char"/>
    <w:basedOn w:val="Char4"/>
    <w:link w:val="20"/>
    <w:rsid w:val="00BA1A7B"/>
    <w:rPr>
      <w:rFonts w:eastAsia="黑体"/>
      <w:kern w:val="2"/>
      <w:sz w:val="21"/>
      <w:szCs w:val="21"/>
    </w:rPr>
  </w:style>
  <w:style w:type="paragraph" w:customStyle="1" w:styleId="4">
    <w:name w:val="标题4"/>
    <w:basedOn w:val="a7"/>
    <w:link w:val="4Char0"/>
    <w:rsid w:val="00921324"/>
    <w:pPr>
      <w:numPr>
        <w:numId w:val="3"/>
      </w:numPr>
    </w:pPr>
  </w:style>
  <w:style w:type="character" w:customStyle="1" w:styleId="Char5">
    <w:name w:val="三级标题 Char"/>
    <w:basedOn w:val="Char4"/>
    <w:link w:val="a0"/>
    <w:rsid w:val="0076016B"/>
    <w:rPr>
      <w:rFonts w:eastAsia="黑体"/>
      <w:kern w:val="2"/>
      <w:sz w:val="21"/>
      <w:szCs w:val="21"/>
    </w:rPr>
  </w:style>
  <w:style w:type="character" w:customStyle="1" w:styleId="3Char0">
    <w:name w:val="标题3 Char"/>
    <w:basedOn w:val="Char5"/>
    <w:link w:val="30"/>
    <w:rsid w:val="00C25801"/>
    <w:rPr>
      <w:rFonts w:eastAsia="黑体"/>
      <w:kern w:val="2"/>
      <w:sz w:val="21"/>
      <w:szCs w:val="21"/>
    </w:rPr>
  </w:style>
  <w:style w:type="paragraph" w:customStyle="1" w:styleId="afb">
    <w:name w:val="论文正文"/>
    <w:basedOn w:val="af0"/>
    <w:link w:val="Charc"/>
    <w:qFormat/>
    <w:rsid w:val="002276AF"/>
  </w:style>
  <w:style w:type="character" w:customStyle="1" w:styleId="Char9">
    <w:name w:val="项目 Char"/>
    <w:basedOn w:val="a8"/>
    <w:link w:val="a7"/>
    <w:rsid w:val="00CC7695"/>
    <w:rPr>
      <w:sz w:val="21"/>
    </w:rPr>
  </w:style>
  <w:style w:type="paragraph" w:customStyle="1" w:styleId="afc">
    <w:name w:val="参考文献 论文"/>
    <w:basedOn w:val="a1"/>
    <w:link w:val="Chard"/>
    <w:qFormat/>
    <w:rsid w:val="002276AF"/>
  </w:style>
  <w:style w:type="character" w:customStyle="1" w:styleId="Char6">
    <w:name w:val="正文内容 Char"/>
    <w:basedOn w:val="a8"/>
    <w:link w:val="af0"/>
    <w:rsid w:val="002276AF"/>
    <w:rPr>
      <w:kern w:val="2"/>
      <w:sz w:val="21"/>
      <w:szCs w:val="21"/>
    </w:rPr>
  </w:style>
  <w:style w:type="character" w:customStyle="1" w:styleId="Charc">
    <w:name w:val="论文正文 Char"/>
    <w:basedOn w:val="Char6"/>
    <w:link w:val="afb"/>
    <w:rsid w:val="002276AF"/>
    <w:rPr>
      <w:kern w:val="2"/>
      <w:sz w:val="21"/>
      <w:szCs w:val="21"/>
    </w:rPr>
  </w:style>
  <w:style w:type="paragraph" w:styleId="afd">
    <w:name w:val="Title"/>
    <w:basedOn w:val="a5"/>
    <w:next w:val="a5"/>
    <w:link w:val="Chare"/>
    <w:qFormat/>
    <w:rsid w:val="00EB6C37"/>
    <w:pPr>
      <w:spacing w:before="240" w:after="60"/>
      <w:jc w:val="center"/>
      <w:outlineLvl w:val="0"/>
    </w:pPr>
    <w:rPr>
      <w:rFonts w:asciiTheme="majorHAnsi" w:eastAsia="黑体" w:hAnsiTheme="majorHAnsi" w:cstheme="majorBidi"/>
      <w:bCs/>
      <w:sz w:val="44"/>
      <w:szCs w:val="32"/>
    </w:rPr>
  </w:style>
  <w:style w:type="character" w:customStyle="1" w:styleId="Char7">
    <w:name w:val="参考文献 Char"/>
    <w:basedOn w:val="a8"/>
    <w:link w:val="a1"/>
    <w:rsid w:val="002276AF"/>
    <w:rPr>
      <w:kern w:val="2"/>
      <w:sz w:val="21"/>
      <w:szCs w:val="21"/>
    </w:rPr>
  </w:style>
  <w:style w:type="character" w:customStyle="1" w:styleId="Chard">
    <w:name w:val="参考文献 论文 Char"/>
    <w:basedOn w:val="Char7"/>
    <w:link w:val="afc"/>
    <w:rsid w:val="002276AF"/>
    <w:rPr>
      <w:kern w:val="2"/>
      <w:sz w:val="21"/>
      <w:szCs w:val="21"/>
    </w:rPr>
  </w:style>
  <w:style w:type="character" w:customStyle="1" w:styleId="Chare">
    <w:name w:val="标题 Char"/>
    <w:basedOn w:val="a8"/>
    <w:link w:val="afd"/>
    <w:rsid w:val="00EB6C37"/>
    <w:rPr>
      <w:rFonts w:asciiTheme="majorHAnsi" w:eastAsia="黑体" w:hAnsiTheme="majorHAnsi" w:cstheme="majorBidi"/>
      <w:bCs/>
      <w:kern w:val="2"/>
      <w:sz w:val="44"/>
      <w:szCs w:val="32"/>
    </w:rPr>
  </w:style>
  <w:style w:type="paragraph" w:customStyle="1" w:styleId="-0">
    <w:name w:val="正文-论文"/>
    <w:basedOn w:val="afb"/>
    <w:link w:val="-Char"/>
    <w:qFormat/>
    <w:rsid w:val="00E253FB"/>
    <w:pPr>
      <w:ind w:firstLineChars="0" w:firstLine="0"/>
    </w:pPr>
  </w:style>
  <w:style w:type="character" w:customStyle="1" w:styleId="-Char">
    <w:name w:val="正文-论文 Char"/>
    <w:basedOn w:val="a8"/>
    <w:link w:val="-0"/>
    <w:rsid w:val="00E253FB"/>
    <w:rPr>
      <w:kern w:val="2"/>
      <w:sz w:val="21"/>
      <w:szCs w:val="21"/>
    </w:rPr>
  </w:style>
  <w:style w:type="paragraph" w:customStyle="1" w:styleId="-">
    <w:name w:val="参考文献-论文"/>
    <w:basedOn w:val="a1"/>
    <w:link w:val="-Char0"/>
    <w:rsid w:val="00D312AE"/>
    <w:pPr>
      <w:numPr>
        <w:numId w:val="1"/>
      </w:numPr>
    </w:pPr>
  </w:style>
  <w:style w:type="character" w:customStyle="1" w:styleId="-Char0">
    <w:name w:val="参考文献-论文 Char"/>
    <w:basedOn w:val="a8"/>
    <w:link w:val="-"/>
    <w:rsid w:val="00D312AE"/>
    <w:rPr>
      <w:kern w:val="2"/>
      <w:sz w:val="21"/>
      <w:szCs w:val="21"/>
    </w:rPr>
  </w:style>
  <w:style w:type="character" w:styleId="afe">
    <w:name w:val="Hyperlink"/>
    <w:basedOn w:val="a8"/>
    <w:uiPriority w:val="99"/>
    <w:unhideWhenUsed/>
    <w:rsid w:val="00D312AE"/>
    <w:rPr>
      <w:color w:val="0000FF"/>
      <w:u w:val="single"/>
    </w:rPr>
  </w:style>
  <w:style w:type="character" w:customStyle="1" w:styleId="apple-converted-space">
    <w:name w:val="apple-converted-space"/>
    <w:basedOn w:val="a8"/>
    <w:rsid w:val="00D312AE"/>
  </w:style>
  <w:style w:type="character" w:customStyle="1" w:styleId="citation">
    <w:name w:val="citation"/>
    <w:basedOn w:val="a8"/>
    <w:rsid w:val="00D312AE"/>
  </w:style>
  <w:style w:type="character" w:customStyle="1" w:styleId="1Char">
    <w:name w:val="标题 1 Char"/>
    <w:basedOn w:val="a8"/>
    <w:link w:val="1"/>
    <w:rsid w:val="007D7C6B"/>
    <w:rPr>
      <w:rFonts w:eastAsia="黑体"/>
      <w:bCs/>
      <w:kern w:val="44"/>
      <w:sz w:val="28"/>
      <w:szCs w:val="44"/>
    </w:rPr>
  </w:style>
  <w:style w:type="paragraph" w:styleId="TOC">
    <w:name w:val="TOC Heading"/>
    <w:basedOn w:val="1"/>
    <w:next w:val="a5"/>
    <w:uiPriority w:val="39"/>
    <w:unhideWhenUsed/>
    <w:qFormat/>
    <w:rsid w:val="00E253FB"/>
    <w:pPr>
      <w:widowControl/>
      <w:adjustRightInd/>
      <w:spacing w:before="480" w:after="0" w:line="276" w:lineRule="auto"/>
      <w:jc w:val="left"/>
      <w:textAlignment w:val="auto"/>
      <w:outlineLvl w:val="9"/>
    </w:pPr>
    <w:rPr>
      <w:rFonts w:asciiTheme="majorHAnsi" w:eastAsiaTheme="majorEastAsia" w:hAnsiTheme="majorHAnsi" w:cstheme="majorBidi"/>
      <w:color w:val="365F91" w:themeColor="accent1" w:themeShade="BF"/>
      <w:kern w:val="0"/>
      <w:szCs w:val="28"/>
    </w:rPr>
  </w:style>
  <w:style w:type="paragraph" w:styleId="12">
    <w:name w:val="toc 1"/>
    <w:basedOn w:val="a5"/>
    <w:next w:val="a5"/>
    <w:autoRedefine/>
    <w:uiPriority w:val="39"/>
    <w:qFormat/>
    <w:rsid w:val="00E253FB"/>
  </w:style>
  <w:style w:type="character" w:customStyle="1" w:styleId="2Char">
    <w:name w:val="标题 2 Char"/>
    <w:basedOn w:val="Char4"/>
    <w:link w:val="2"/>
    <w:rsid w:val="00A60F8F"/>
    <w:rPr>
      <w:rFonts w:eastAsia="黑体"/>
      <w:kern w:val="2"/>
      <w:sz w:val="21"/>
      <w:szCs w:val="21"/>
    </w:rPr>
  </w:style>
  <w:style w:type="character" w:customStyle="1" w:styleId="3Char">
    <w:name w:val="标题 3 Char"/>
    <w:basedOn w:val="Char5"/>
    <w:link w:val="3"/>
    <w:rsid w:val="00A76B11"/>
    <w:rPr>
      <w:rFonts w:eastAsia="黑体"/>
      <w:bCs/>
      <w:kern w:val="2"/>
      <w:sz w:val="21"/>
      <w:szCs w:val="32"/>
    </w:rPr>
  </w:style>
  <w:style w:type="character" w:customStyle="1" w:styleId="4Char0">
    <w:name w:val="标题4 Char"/>
    <w:basedOn w:val="Char9"/>
    <w:link w:val="4"/>
    <w:rsid w:val="00921324"/>
    <w:rPr>
      <w:sz w:val="21"/>
    </w:rPr>
  </w:style>
  <w:style w:type="paragraph" w:styleId="50">
    <w:name w:val="List 5"/>
    <w:basedOn w:val="a5"/>
    <w:rsid w:val="00C25801"/>
    <w:pPr>
      <w:ind w:leftChars="800" w:left="100" w:hangingChars="200" w:hanging="200"/>
      <w:contextualSpacing/>
    </w:pPr>
  </w:style>
  <w:style w:type="paragraph" w:styleId="21">
    <w:name w:val="List 2"/>
    <w:basedOn w:val="a5"/>
    <w:rsid w:val="00C25801"/>
    <w:pPr>
      <w:ind w:leftChars="200" w:left="100" w:hangingChars="200" w:hanging="200"/>
      <w:contextualSpacing/>
    </w:pPr>
  </w:style>
  <w:style w:type="paragraph" w:styleId="aff">
    <w:name w:val="footnote text"/>
    <w:basedOn w:val="a5"/>
    <w:link w:val="Charf"/>
    <w:rsid w:val="00BA1A7B"/>
    <w:pPr>
      <w:snapToGrid w:val="0"/>
      <w:jc w:val="left"/>
    </w:pPr>
    <w:rPr>
      <w:sz w:val="18"/>
      <w:szCs w:val="18"/>
    </w:rPr>
  </w:style>
  <w:style w:type="character" w:customStyle="1" w:styleId="Charf">
    <w:name w:val="脚注文本 Char"/>
    <w:basedOn w:val="a8"/>
    <w:link w:val="aff"/>
    <w:rsid w:val="00BA1A7B"/>
    <w:rPr>
      <w:kern w:val="2"/>
      <w:sz w:val="18"/>
      <w:szCs w:val="18"/>
    </w:rPr>
  </w:style>
  <w:style w:type="character" w:styleId="aff0">
    <w:name w:val="footnote reference"/>
    <w:basedOn w:val="a8"/>
    <w:rsid w:val="00BA1A7B"/>
    <w:rPr>
      <w:vertAlign w:val="superscript"/>
    </w:rPr>
  </w:style>
  <w:style w:type="paragraph" w:styleId="aff1">
    <w:name w:val="endnote text"/>
    <w:basedOn w:val="a5"/>
    <w:link w:val="Charf0"/>
    <w:rsid w:val="00BA1A7B"/>
    <w:pPr>
      <w:snapToGrid w:val="0"/>
      <w:jc w:val="left"/>
    </w:pPr>
  </w:style>
  <w:style w:type="character" w:customStyle="1" w:styleId="Charf0">
    <w:name w:val="尾注文本 Char"/>
    <w:basedOn w:val="a8"/>
    <w:link w:val="aff1"/>
    <w:rsid w:val="00BA1A7B"/>
    <w:rPr>
      <w:kern w:val="2"/>
      <w:sz w:val="21"/>
      <w:szCs w:val="21"/>
    </w:rPr>
  </w:style>
  <w:style w:type="character" w:styleId="aff2">
    <w:name w:val="endnote reference"/>
    <w:basedOn w:val="a8"/>
    <w:rsid w:val="00BA1A7B"/>
    <w:rPr>
      <w:vertAlign w:val="superscript"/>
    </w:rPr>
  </w:style>
  <w:style w:type="paragraph" w:styleId="aff3">
    <w:name w:val="caption"/>
    <w:basedOn w:val="a5"/>
    <w:next w:val="a5"/>
    <w:unhideWhenUsed/>
    <w:qFormat/>
    <w:rsid w:val="00BA1A7B"/>
    <w:rPr>
      <w:rFonts w:asciiTheme="majorHAnsi" w:eastAsia="黑体" w:hAnsiTheme="majorHAnsi" w:cstheme="majorBidi"/>
      <w:sz w:val="20"/>
      <w:szCs w:val="20"/>
    </w:rPr>
  </w:style>
  <w:style w:type="character" w:customStyle="1" w:styleId="4Char">
    <w:name w:val="标题 4 Char"/>
    <w:basedOn w:val="Char9"/>
    <w:link w:val="40"/>
    <w:rsid w:val="001529BC"/>
    <w:rPr>
      <w:bCs/>
      <w:sz w:val="21"/>
      <w:szCs w:val="28"/>
    </w:rPr>
  </w:style>
  <w:style w:type="character" w:styleId="aff4">
    <w:name w:val="FollowedHyperlink"/>
    <w:basedOn w:val="a8"/>
    <w:rsid w:val="0087428A"/>
    <w:rPr>
      <w:color w:val="800080" w:themeColor="followedHyperlink"/>
      <w:u w:val="single"/>
    </w:rPr>
  </w:style>
  <w:style w:type="character" w:styleId="aff5">
    <w:name w:val="Placeholder Text"/>
    <w:basedOn w:val="a8"/>
    <w:uiPriority w:val="99"/>
    <w:semiHidden/>
    <w:rsid w:val="00671635"/>
    <w:rPr>
      <w:color w:val="808080"/>
    </w:rPr>
  </w:style>
  <w:style w:type="paragraph" w:styleId="aff6">
    <w:name w:val="header"/>
    <w:basedOn w:val="a5"/>
    <w:link w:val="Charf1"/>
    <w:rsid w:val="00443F49"/>
    <w:pPr>
      <w:pBdr>
        <w:bottom w:val="single" w:sz="6" w:space="1" w:color="auto"/>
      </w:pBdr>
      <w:tabs>
        <w:tab w:val="center" w:pos="4153"/>
        <w:tab w:val="right" w:pos="8306"/>
      </w:tabs>
      <w:snapToGrid w:val="0"/>
      <w:jc w:val="center"/>
    </w:pPr>
    <w:rPr>
      <w:sz w:val="18"/>
      <w:szCs w:val="18"/>
    </w:rPr>
  </w:style>
  <w:style w:type="character" w:customStyle="1" w:styleId="Charf1">
    <w:name w:val="页眉 Char"/>
    <w:basedOn w:val="a8"/>
    <w:link w:val="aff6"/>
    <w:rsid w:val="00443F49"/>
    <w:rPr>
      <w:kern w:val="2"/>
      <w:sz w:val="18"/>
      <w:szCs w:val="18"/>
    </w:rPr>
  </w:style>
  <w:style w:type="paragraph" w:styleId="22">
    <w:name w:val="toc 2"/>
    <w:basedOn w:val="a5"/>
    <w:next w:val="a5"/>
    <w:autoRedefine/>
    <w:uiPriority w:val="39"/>
    <w:qFormat/>
    <w:rsid w:val="00767350"/>
    <w:pPr>
      <w:ind w:leftChars="200" w:left="420"/>
    </w:pPr>
  </w:style>
  <w:style w:type="paragraph" w:styleId="31">
    <w:name w:val="toc 3"/>
    <w:basedOn w:val="a5"/>
    <w:next w:val="a5"/>
    <w:autoRedefine/>
    <w:uiPriority w:val="39"/>
    <w:qFormat/>
    <w:rsid w:val="00767350"/>
    <w:pPr>
      <w:ind w:leftChars="400" w:left="840"/>
    </w:pPr>
  </w:style>
  <w:style w:type="table" w:styleId="23">
    <w:name w:val="Table Colorful 2"/>
    <w:basedOn w:val="a9"/>
    <w:rsid w:val="00EB505E"/>
    <w:pPr>
      <w:widowControl w:val="0"/>
      <w:adjustRightInd w:val="0"/>
      <w:jc w:val="both"/>
      <w:textAlignment w:val="baseline"/>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numbering" w:customStyle="1" w:styleId="11">
    <w:name w:val="样式1"/>
    <w:uiPriority w:val="99"/>
    <w:rsid w:val="00ED3BEC"/>
    <w:pPr>
      <w:numPr>
        <w:numId w:val="7"/>
      </w:numPr>
    </w:pPr>
  </w:style>
  <w:style w:type="paragraph" w:styleId="aff7">
    <w:name w:val="List Paragraph"/>
    <w:basedOn w:val="a5"/>
    <w:link w:val="Charf2"/>
    <w:uiPriority w:val="34"/>
    <w:qFormat/>
    <w:rsid w:val="00D83F0D"/>
    <w:pPr>
      <w:ind w:firstLineChars="200" w:firstLine="420"/>
    </w:pPr>
  </w:style>
  <w:style w:type="paragraph" w:customStyle="1" w:styleId="a2">
    <w:name w:val="高亮"/>
    <w:basedOn w:val="aff7"/>
    <w:link w:val="Charf3"/>
    <w:qFormat/>
    <w:rsid w:val="006E44FE"/>
    <w:pPr>
      <w:numPr>
        <w:numId w:val="11"/>
      </w:numPr>
      <w:spacing w:beforeLines="50" w:before="50" w:afterLines="50" w:after="50"/>
      <w:ind w:left="426" w:firstLineChars="0"/>
    </w:pPr>
  </w:style>
  <w:style w:type="character" w:customStyle="1" w:styleId="Chara">
    <w:name w:val="页脚 Char"/>
    <w:basedOn w:val="a8"/>
    <w:link w:val="af3"/>
    <w:uiPriority w:val="99"/>
    <w:rsid w:val="005C1AC1"/>
    <w:rPr>
      <w:kern w:val="2"/>
      <w:sz w:val="18"/>
      <w:szCs w:val="18"/>
    </w:rPr>
  </w:style>
  <w:style w:type="character" w:customStyle="1" w:styleId="Charf2">
    <w:name w:val="列出段落 Char"/>
    <w:basedOn w:val="a8"/>
    <w:link w:val="aff7"/>
    <w:uiPriority w:val="34"/>
    <w:rsid w:val="00D83F0D"/>
    <w:rPr>
      <w:kern w:val="2"/>
      <w:sz w:val="21"/>
      <w:szCs w:val="21"/>
    </w:rPr>
  </w:style>
  <w:style w:type="character" w:customStyle="1" w:styleId="Charf3">
    <w:name w:val="高亮 Char"/>
    <w:basedOn w:val="Charf2"/>
    <w:link w:val="a2"/>
    <w:rsid w:val="006E44FE"/>
    <w:rPr>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304540">
      <w:bodyDiv w:val="1"/>
      <w:marLeft w:val="0"/>
      <w:marRight w:val="0"/>
      <w:marTop w:val="0"/>
      <w:marBottom w:val="0"/>
      <w:divBdr>
        <w:top w:val="none" w:sz="0" w:space="0" w:color="auto"/>
        <w:left w:val="none" w:sz="0" w:space="0" w:color="auto"/>
        <w:bottom w:val="none" w:sz="0" w:space="0" w:color="auto"/>
        <w:right w:val="none" w:sz="0" w:space="0" w:color="auto"/>
      </w:divBdr>
    </w:div>
    <w:div w:id="441456259">
      <w:bodyDiv w:val="1"/>
      <w:marLeft w:val="0"/>
      <w:marRight w:val="0"/>
      <w:marTop w:val="0"/>
      <w:marBottom w:val="0"/>
      <w:divBdr>
        <w:top w:val="none" w:sz="0" w:space="0" w:color="auto"/>
        <w:left w:val="none" w:sz="0" w:space="0" w:color="auto"/>
        <w:bottom w:val="none" w:sz="0" w:space="0" w:color="auto"/>
        <w:right w:val="none" w:sz="0" w:space="0" w:color="auto"/>
      </w:divBdr>
    </w:div>
    <w:div w:id="1331446458">
      <w:bodyDiv w:val="1"/>
      <w:marLeft w:val="0"/>
      <w:marRight w:val="0"/>
      <w:marTop w:val="0"/>
      <w:marBottom w:val="0"/>
      <w:divBdr>
        <w:top w:val="none" w:sz="0" w:space="0" w:color="auto"/>
        <w:left w:val="none" w:sz="0" w:space="0" w:color="auto"/>
        <w:bottom w:val="none" w:sz="0" w:space="0" w:color="auto"/>
        <w:right w:val="none" w:sz="0" w:space="0" w:color="auto"/>
      </w:divBdr>
      <w:divsChild>
        <w:div w:id="590310113">
          <w:marLeft w:val="0"/>
          <w:marRight w:val="0"/>
          <w:marTop w:val="0"/>
          <w:marBottom w:val="0"/>
          <w:divBdr>
            <w:top w:val="none" w:sz="0" w:space="0" w:color="auto"/>
            <w:left w:val="none" w:sz="0" w:space="0" w:color="auto"/>
            <w:bottom w:val="none" w:sz="0" w:space="0" w:color="auto"/>
            <w:right w:val="none" w:sz="0" w:space="0" w:color="auto"/>
          </w:divBdr>
          <w:divsChild>
            <w:div w:id="120073623">
              <w:marLeft w:val="0"/>
              <w:marRight w:val="0"/>
              <w:marTop w:val="0"/>
              <w:marBottom w:val="0"/>
              <w:divBdr>
                <w:top w:val="none" w:sz="0" w:space="0" w:color="auto"/>
                <w:left w:val="none" w:sz="0" w:space="0" w:color="auto"/>
                <w:bottom w:val="none" w:sz="0" w:space="0" w:color="auto"/>
                <w:right w:val="none" w:sz="0" w:space="0" w:color="auto"/>
              </w:divBdr>
            </w:div>
            <w:div w:id="2092041689">
              <w:marLeft w:val="0"/>
              <w:marRight w:val="0"/>
              <w:marTop w:val="0"/>
              <w:marBottom w:val="0"/>
              <w:divBdr>
                <w:top w:val="none" w:sz="0" w:space="0" w:color="auto"/>
                <w:left w:val="none" w:sz="0" w:space="0" w:color="auto"/>
                <w:bottom w:val="none" w:sz="0" w:space="0" w:color="auto"/>
                <w:right w:val="none" w:sz="0" w:space="0" w:color="auto"/>
              </w:divBdr>
            </w:div>
            <w:div w:id="1540707378">
              <w:marLeft w:val="0"/>
              <w:marRight w:val="0"/>
              <w:marTop w:val="0"/>
              <w:marBottom w:val="0"/>
              <w:divBdr>
                <w:top w:val="none" w:sz="0" w:space="0" w:color="auto"/>
                <w:left w:val="none" w:sz="0" w:space="0" w:color="auto"/>
                <w:bottom w:val="none" w:sz="0" w:space="0" w:color="auto"/>
                <w:right w:val="none" w:sz="0" w:space="0" w:color="auto"/>
              </w:divBdr>
            </w:div>
            <w:div w:id="604535410">
              <w:marLeft w:val="0"/>
              <w:marRight w:val="0"/>
              <w:marTop w:val="0"/>
              <w:marBottom w:val="0"/>
              <w:divBdr>
                <w:top w:val="none" w:sz="0" w:space="0" w:color="auto"/>
                <w:left w:val="none" w:sz="0" w:space="0" w:color="auto"/>
                <w:bottom w:val="none" w:sz="0" w:space="0" w:color="auto"/>
                <w:right w:val="none" w:sz="0" w:space="0" w:color="auto"/>
              </w:divBdr>
            </w:div>
            <w:div w:id="1109742940">
              <w:marLeft w:val="0"/>
              <w:marRight w:val="0"/>
              <w:marTop w:val="0"/>
              <w:marBottom w:val="0"/>
              <w:divBdr>
                <w:top w:val="none" w:sz="0" w:space="0" w:color="auto"/>
                <w:left w:val="none" w:sz="0" w:space="0" w:color="auto"/>
                <w:bottom w:val="none" w:sz="0" w:space="0" w:color="auto"/>
                <w:right w:val="none" w:sz="0" w:space="0" w:color="auto"/>
              </w:divBdr>
              <w:divsChild>
                <w:div w:id="1991713229">
                  <w:marLeft w:val="0"/>
                  <w:marRight w:val="0"/>
                  <w:marTop w:val="0"/>
                  <w:marBottom w:val="0"/>
                  <w:divBdr>
                    <w:top w:val="none" w:sz="0" w:space="0" w:color="auto"/>
                    <w:left w:val="none" w:sz="0" w:space="0" w:color="auto"/>
                    <w:bottom w:val="none" w:sz="0" w:space="0" w:color="auto"/>
                    <w:right w:val="none" w:sz="0" w:space="0" w:color="auto"/>
                  </w:divBdr>
                </w:div>
              </w:divsChild>
            </w:div>
            <w:div w:id="1566455131">
              <w:marLeft w:val="0"/>
              <w:marRight w:val="0"/>
              <w:marTop w:val="0"/>
              <w:marBottom w:val="0"/>
              <w:divBdr>
                <w:top w:val="none" w:sz="0" w:space="0" w:color="auto"/>
                <w:left w:val="none" w:sz="0" w:space="0" w:color="auto"/>
                <w:bottom w:val="none" w:sz="0" w:space="0" w:color="auto"/>
                <w:right w:val="none" w:sz="0" w:space="0" w:color="auto"/>
              </w:divBdr>
            </w:div>
            <w:div w:id="1996034471">
              <w:marLeft w:val="0"/>
              <w:marRight w:val="0"/>
              <w:marTop w:val="0"/>
              <w:marBottom w:val="0"/>
              <w:divBdr>
                <w:top w:val="none" w:sz="0" w:space="0" w:color="auto"/>
                <w:left w:val="none" w:sz="0" w:space="0" w:color="auto"/>
                <w:bottom w:val="none" w:sz="0" w:space="0" w:color="auto"/>
                <w:right w:val="none" w:sz="0" w:space="0" w:color="auto"/>
              </w:divBdr>
            </w:div>
            <w:div w:id="2061401225">
              <w:marLeft w:val="0"/>
              <w:marRight w:val="0"/>
              <w:marTop w:val="0"/>
              <w:marBottom w:val="0"/>
              <w:divBdr>
                <w:top w:val="none" w:sz="0" w:space="0" w:color="auto"/>
                <w:left w:val="none" w:sz="0" w:space="0" w:color="auto"/>
                <w:bottom w:val="none" w:sz="0" w:space="0" w:color="auto"/>
                <w:right w:val="none" w:sz="0" w:space="0" w:color="auto"/>
              </w:divBdr>
              <w:divsChild>
                <w:div w:id="965547600">
                  <w:marLeft w:val="0"/>
                  <w:marRight w:val="0"/>
                  <w:marTop w:val="0"/>
                  <w:marBottom w:val="0"/>
                  <w:divBdr>
                    <w:top w:val="none" w:sz="0" w:space="0" w:color="auto"/>
                    <w:left w:val="none" w:sz="0" w:space="0" w:color="auto"/>
                    <w:bottom w:val="none" w:sz="0" w:space="0" w:color="auto"/>
                    <w:right w:val="none" w:sz="0" w:space="0" w:color="auto"/>
                  </w:divBdr>
                </w:div>
              </w:divsChild>
            </w:div>
            <w:div w:id="1228347845">
              <w:marLeft w:val="0"/>
              <w:marRight w:val="0"/>
              <w:marTop w:val="0"/>
              <w:marBottom w:val="0"/>
              <w:divBdr>
                <w:top w:val="none" w:sz="0" w:space="0" w:color="auto"/>
                <w:left w:val="none" w:sz="0" w:space="0" w:color="auto"/>
                <w:bottom w:val="none" w:sz="0" w:space="0" w:color="auto"/>
                <w:right w:val="none" w:sz="0" w:space="0" w:color="auto"/>
              </w:divBdr>
            </w:div>
            <w:div w:id="658339878">
              <w:marLeft w:val="0"/>
              <w:marRight w:val="0"/>
              <w:marTop w:val="0"/>
              <w:marBottom w:val="0"/>
              <w:divBdr>
                <w:top w:val="none" w:sz="0" w:space="0" w:color="auto"/>
                <w:left w:val="none" w:sz="0" w:space="0" w:color="auto"/>
                <w:bottom w:val="none" w:sz="0" w:space="0" w:color="auto"/>
                <w:right w:val="none" w:sz="0" w:space="0" w:color="auto"/>
              </w:divBdr>
            </w:div>
            <w:div w:id="26952785">
              <w:marLeft w:val="0"/>
              <w:marRight w:val="0"/>
              <w:marTop w:val="0"/>
              <w:marBottom w:val="0"/>
              <w:divBdr>
                <w:top w:val="none" w:sz="0" w:space="0" w:color="auto"/>
                <w:left w:val="none" w:sz="0" w:space="0" w:color="auto"/>
                <w:bottom w:val="none" w:sz="0" w:space="0" w:color="auto"/>
                <w:right w:val="none" w:sz="0" w:space="0" w:color="auto"/>
              </w:divBdr>
            </w:div>
            <w:div w:id="1643806060">
              <w:marLeft w:val="0"/>
              <w:marRight w:val="0"/>
              <w:marTop w:val="0"/>
              <w:marBottom w:val="0"/>
              <w:divBdr>
                <w:top w:val="none" w:sz="0" w:space="0" w:color="auto"/>
                <w:left w:val="none" w:sz="0" w:space="0" w:color="auto"/>
                <w:bottom w:val="none" w:sz="0" w:space="0" w:color="auto"/>
                <w:right w:val="none" w:sz="0" w:space="0" w:color="auto"/>
              </w:divBdr>
              <w:divsChild>
                <w:div w:id="320624011">
                  <w:marLeft w:val="0"/>
                  <w:marRight w:val="0"/>
                  <w:marTop w:val="0"/>
                  <w:marBottom w:val="0"/>
                  <w:divBdr>
                    <w:top w:val="none" w:sz="0" w:space="0" w:color="auto"/>
                    <w:left w:val="none" w:sz="0" w:space="0" w:color="auto"/>
                    <w:bottom w:val="none" w:sz="0" w:space="0" w:color="auto"/>
                    <w:right w:val="none" w:sz="0" w:space="0" w:color="auto"/>
                  </w:divBdr>
                </w:div>
              </w:divsChild>
            </w:div>
            <w:div w:id="1103263400">
              <w:marLeft w:val="0"/>
              <w:marRight w:val="0"/>
              <w:marTop w:val="0"/>
              <w:marBottom w:val="0"/>
              <w:divBdr>
                <w:top w:val="none" w:sz="0" w:space="0" w:color="auto"/>
                <w:left w:val="none" w:sz="0" w:space="0" w:color="auto"/>
                <w:bottom w:val="none" w:sz="0" w:space="0" w:color="auto"/>
                <w:right w:val="none" w:sz="0" w:space="0" w:color="auto"/>
              </w:divBdr>
            </w:div>
            <w:div w:id="1163397029">
              <w:marLeft w:val="0"/>
              <w:marRight w:val="0"/>
              <w:marTop w:val="0"/>
              <w:marBottom w:val="0"/>
              <w:divBdr>
                <w:top w:val="none" w:sz="0" w:space="0" w:color="auto"/>
                <w:left w:val="none" w:sz="0" w:space="0" w:color="auto"/>
                <w:bottom w:val="none" w:sz="0" w:space="0" w:color="auto"/>
                <w:right w:val="none" w:sz="0" w:space="0" w:color="auto"/>
              </w:divBdr>
            </w:div>
            <w:div w:id="615402875">
              <w:marLeft w:val="0"/>
              <w:marRight w:val="0"/>
              <w:marTop w:val="0"/>
              <w:marBottom w:val="0"/>
              <w:divBdr>
                <w:top w:val="none" w:sz="0" w:space="0" w:color="auto"/>
                <w:left w:val="none" w:sz="0" w:space="0" w:color="auto"/>
                <w:bottom w:val="none" w:sz="0" w:space="0" w:color="auto"/>
                <w:right w:val="none" w:sz="0" w:space="0" w:color="auto"/>
              </w:divBdr>
              <w:divsChild>
                <w:div w:id="311642855">
                  <w:marLeft w:val="0"/>
                  <w:marRight w:val="0"/>
                  <w:marTop w:val="0"/>
                  <w:marBottom w:val="0"/>
                  <w:divBdr>
                    <w:top w:val="none" w:sz="0" w:space="0" w:color="auto"/>
                    <w:left w:val="none" w:sz="0" w:space="0" w:color="auto"/>
                    <w:bottom w:val="none" w:sz="0" w:space="0" w:color="auto"/>
                    <w:right w:val="none" w:sz="0" w:space="0" w:color="auto"/>
                  </w:divBdr>
                </w:div>
              </w:divsChild>
            </w:div>
            <w:div w:id="148057205">
              <w:marLeft w:val="0"/>
              <w:marRight w:val="0"/>
              <w:marTop w:val="0"/>
              <w:marBottom w:val="0"/>
              <w:divBdr>
                <w:top w:val="none" w:sz="0" w:space="0" w:color="auto"/>
                <w:left w:val="none" w:sz="0" w:space="0" w:color="auto"/>
                <w:bottom w:val="none" w:sz="0" w:space="0" w:color="auto"/>
                <w:right w:val="none" w:sz="0" w:space="0" w:color="auto"/>
              </w:divBdr>
            </w:div>
            <w:div w:id="1472863816">
              <w:marLeft w:val="0"/>
              <w:marRight w:val="0"/>
              <w:marTop w:val="0"/>
              <w:marBottom w:val="0"/>
              <w:divBdr>
                <w:top w:val="none" w:sz="0" w:space="0" w:color="auto"/>
                <w:left w:val="none" w:sz="0" w:space="0" w:color="auto"/>
                <w:bottom w:val="none" w:sz="0" w:space="0" w:color="auto"/>
                <w:right w:val="none" w:sz="0" w:space="0" w:color="auto"/>
              </w:divBdr>
              <w:divsChild>
                <w:div w:id="377438662">
                  <w:marLeft w:val="0"/>
                  <w:marRight w:val="0"/>
                  <w:marTop w:val="0"/>
                  <w:marBottom w:val="0"/>
                  <w:divBdr>
                    <w:top w:val="none" w:sz="0" w:space="0" w:color="auto"/>
                    <w:left w:val="none" w:sz="0" w:space="0" w:color="auto"/>
                    <w:bottom w:val="none" w:sz="0" w:space="0" w:color="auto"/>
                    <w:right w:val="none" w:sz="0" w:space="0" w:color="auto"/>
                  </w:divBdr>
                </w:div>
              </w:divsChild>
            </w:div>
            <w:div w:id="1740666666">
              <w:marLeft w:val="0"/>
              <w:marRight w:val="0"/>
              <w:marTop w:val="0"/>
              <w:marBottom w:val="0"/>
              <w:divBdr>
                <w:top w:val="none" w:sz="0" w:space="0" w:color="auto"/>
                <w:left w:val="none" w:sz="0" w:space="0" w:color="auto"/>
                <w:bottom w:val="none" w:sz="0" w:space="0" w:color="auto"/>
                <w:right w:val="none" w:sz="0" w:space="0" w:color="auto"/>
              </w:divBdr>
              <w:divsChild>
                <w:div w:id="1586911771">
                  <w:marLeft w:val="0"/>
                  <w:marRight w:val="0"/>
                  <w:marTop w:val="0"/>
                  <w:marBottom w:val="0"/>
                  <w:divBdr>
                    <w:top w:val="none" w:sz="0" w:space="0" w:color="auto"/>
                    <w:left w:val="none" w:sz="0" w:space="0" w:color="auto"/>
                    <w:bottom w:val="none" w:sz="0" w:space="0" w:color="auto"/>
                    <w:right w:val="none" w:sz="0" w:space="0" w:color="auto"/>
                  </w:divBdr>
                </w:div>
              </w:divsChild>
            </w:div>
            <w:div w:id="988485308">
              <w:marLeft w:val="0"/>
              <w:marRight w:val="0"/>
              <w:marTop w:val="0"/>
              <w:marBottom w:val="0"/>
              <w:divBdr>
                <w:top w:val="none" w:sz="0" w:space="0" w:color="auto"/>
                <w:left w:val="none" w:sz="0" w:space="0" w:color="auto"/>
                <w:bottom w:val="none" w:sz="0" w:space="0" w:color="auto"/>
                <w:right w:val="none" w:sz="0" w:space="0" w:color="auto"/>
              </w:divBdr>
            </w:div>
            <w:div w:id="1686134741">
              <w:marLeft w:val="0"/>
              <w:marRight w:val="0"/>
              <w:marTop w:val="0"/>
              <w:marBottom w:val="0"/>
              <w:divBdr>
                <w:top w:val="none" w:sz="0" w:space="0" w:color="auto"/>
                <w:left w:val="none" w:sz="0" w:space="0" w:color="auto"/>
                <w:bottom w:val="none" w:sz="0" w:space="0" w:color="auto"/>
                <w:right w:val="none" w:sz="0" w:space="0" w:color="auto"/>
              </w:divBdr>
              <w:divsChild>
                <w:div w:id="614596944">
                  <w:marLeft w:val="0"/>
                  <w:marRight w:val="0"/>
                  <w:marTop w:val="0"/>
                  <w:marBottom w:val="0"/>
                  <w:divBdr>
                    <w:top w:val="none" w:sz="0" w:space="0" w:color="auto"/>
                    <w:left w:val="none" w:sz="0" w:space="0" w:color="auto"/>
                    <w:bottom w:val="none" w:sz="0" w:space="0" w:color="auto"/>
                    <w:right w:val="none" w:sz="0" w:space="0" w:color="auto"/>
                  </w:divBdr>
                </w:div>
              </w:divsChild>
            </w:div>
            <w:div w:id="1643928249">
              <w:marLeft w:val="0"/>
              <w:marRight w:val="0"/>
              <w:marTop w:val="0"/>
              <w:marBottom w:val="0"/>
              <w:divBdr>
                <w:top w:val="none" w:sz="0" w:space="0" w:color="auto"/>
                <w:left w:val="none" w:sz="0" w:space="0" w:color="auto"/>
                <w:bottom w:val="none" w:sz="0" w:space="0" w:color="auto"/>
                <w:right w:val="none" w:sz="0" w:space="0" w:color="auto"/>
              </w:divBdr>
              <w:divsChild>
                <w:div w:id="611013303">
                  <w:marLeft w:val="0"/>
                  <w:marRight w:val="0"/>
                  <w:marTop w:val="0"/>
                  <w:marBottom w:val="0"/>
                  <w:divBdr>
                    <w:top w:val="none" w:sz="0" w:space="0" w:color="auto"/>
                    <w:left w:val="none" w:sz="0" w:space="0" w:color="auto"/>
                    <w:bottom w:val="none" w:sz="0" w:space="0" w:color="auto"/>
                    <w:right w:val="none" w:sz="0" w:space="0" w:color="auto"/>
                  </w:divBdr>
                </w:div>
              </w:divsChild>
            </w:div>
            <w:div w:id="349843581">
              <w:marLeft w:val="0"/>
              <w:marRight w:val="0"/>
              <w:marTop w:val="0"/>
              <w:marBottom w:val="0"/>
              <w:divBdr>
                <w:top w:val="none" w:sz="0" w:space="0" w:color="auto"/>
                <w:left w:val="none" w:sz="0" w:space="0" w:color="auto"/>
                <w:bottom w:val="none" w:sz="0" w:space="0" w:color="auto"/>
                <w:right w:val="none" w:sz="0" w:space="0" w:color="auto"/>
              </w:divBdr>
            </w:div>
            <w:div w:id="1578782835">
              <w:marLeft w:val="0"/>
              <w:marRight w:val="0"/>
              <w:marTop w:val="0"/>
              <w:marBottom w:val="0"/>
              <w:divBdr>
                <w:top w:val="none" w:sz="0" w:space="0" w:color="auto"/>
                <w:left w:val="none" w:sz="0" w:space="0" w:color="auto"/>
                <w:bottom w:val="none" w:sz="0" w:space="0" w:color="auto"/>
                <w:right w:val="none" w:sz="0" w:space="0" w:color="auto"/>
              </w:divBdr>
              <w:divsChild>
                <w:div w:id="392000149">
                  <w:marLeft w:val="0"/>
                  <w:marRight w:val="0"/>
                  <w:marTop w:val="0"/>
                  <w:marBottom w:val="0"/>
                  <w:divBdr>
                    <w:top w:val="none" w:sz="0" w:space="0" w:color="auto"/>
                    <w:left w:val="none" w:sz="0" w:space="0" w:color="auto"/>
                    <w:bottom w:val="none" w:sz="0" w:space="0" w:color="auto"/>
                    <w:right w:val="none" w:sz="0" w:space="0" w:color="auto"/>
                  </w:divBdr>
                </w:div>
              </w:divsChild>
            </w:div>
            <w:div w:id="1545944768">
              <w:marLeft w:val="0"/>
              <w:marRight w:val="0"/>
              <w:marTop w:val="0"/>
              <w:marBottom w:val="0"/>
              <w:divBdr>
                <w:top w:val="none" w:sz="0" w:space="0" w:color="auto"/>
                <w:left w:val="none" w:sz="0" w:space="0" w:color="auto"/>
                <w:bottom w:val="none" w:sz="0" w:space="0" w:color="auto"/>
                <w:right w:val="none" w:sz="0" w:space="0" w:color="auto"/>
              </w:divBdr>
            </w:div>
            <w:div w:id="1219826262">
              <w:marLeft w:val="0"/>
              <w:marRight w:val="0"/>
              <w:marTop w:val="0"/>
              <w:marBottom w:val="0"/>
              <w:divBdr>
                <w:top w:val="none" w:sz="0" w:space="0" w:color="auto"/>
                <w:left w:val="none" w:sz="0" w:space="0" w:color="auto"/>
                <w:bottom w:val="none" w:sz="0" w:space="0" w:color="auto"/>
                <w:right w:val="none" w:sz="0" w:space="0" w:color="auto"/>
              </w:divBdr>
              <w:divsChild>
                <w:div w:id="1986083819">
                  <w:marLeft w:val="0"/>
                  <w:marRight w:val="0"/>
                  <w:marTop w:val="0"/>
                  <w:marBottom w:val="0"/>
                  <w:divBdr>
                    <w:top w:val="none" w:sz="0" w:space="0" w:color="auto"/>
                    <w:left w:val="none" w:sz="0" w:space="0" w:color="auto"/>
                    <w:bottom w:val="none" w:sz="0" w:space="0" w:color="auto"/>
                    <w:right w:val="none" w:sz="0" w:space="0" w:color="auto"/>
                  </w:divBdr>
                </w:div>
              </w:divsChild>
            </w:div>
            <w:div w:id="2121289951">
              <w:marLeft w:val="0"/>
              <w:marRight w:val="0"/>
              <w:marTop w:val="0"/>
              <w:marBottom w:val="0"/>
              <w:divBdr>
                <w:top w:val="none" w:sz="0" w:space="0" w:color="auto"/>
                <w:left w:val="none" w:sz="0" w:space="0" w:color="auto"/>
                <w:bottom w:val="none" w:sz="0" w:space="0" w:color="auto"/>
                <w:right w:val="none" w:sz="0" w:space="0" w:color="auto"/>
              </w:divBdr>
            </w:div>
            <w:div w:id="716592278">
              <w:marLeft w:val="0"/>
              <w:marRight w:val="0"/>
              <w:marTop w:val="0"/>
              <w:marBottom w:val="0"/>
              <w:divBdr>
                <w:top w:val="none" w:sz="0" w:space="0" w:color="auto"/>
                <w:left w:val="none" w:sz="0" w:space="0" w:color="auto"/>
                <w:bottom w:val="none" w:sz="0" w:space="0" w:color="auto"/>
                <w:right w:val="none" w:sz="0" w:space="0" w:color="auto"/>
              </w:divBdr>
            </w:div>
            <w:div w:id="607586186">
              <w:marLeft w:val="0"/>
              <w:marRight w:val="0"/>
              <w:marTop w:val="0"/>
              <w:marBottom w:val="0"/>
              <w:divBdr>
                <w:top w:val="none" w:sz="0" w:space="0" w:color="auto"/>
                <w:left w:val="none" w:sz="0" w:space="0" w:color="auto"/>
                <w:bottom w:val="none" w:sz="0" w:space="0" w:color="auto"/>
                <w:right w:val="none" w:sz="0" w:space="0" w:color="auto"/>
              </w:divBdr>
            </w:div>
            <w:div w:id="930358607">
              <w:marLeft w:val="0"/>
              <w:marRight w:val="0"/>
              <w:marTop w:val="0"/>
              <w:marBottom w:val="0"/>
              <w:divBdr>
                <w:top w:val="none" w:sz="0" w:space="0" w:color="auto"/>
                <w:left w:val="none" w:sz="0" w:space="0" w:color="auto"/>
                <w:bottom w:val="none" w:sz="0" w:space="0" w:color="auto"/>
                <w:right w:val="none" w:sz="0" w:space="0" w:color="auto"/>
              </w:divBdr>
            </w:div>
            <w:div w:id="1835952637">
              <w:marLeft w:val="0"/>
              <w:marRight w:val="0"/>
              <w:marTop w:val="0"/>
              <w:marBottom w:val="0"/>
              <w:divBdr>
                <w:top w:val="none" w:sz="0" w:space="0" w:color="auto"/>
                <w:left w:val="none" w:sz="0" w:space="0" w:color="auto"/>
                <w:bottom w:val="none" w:sz="0" w:space="0" w:color="auto"/>
                <w:right w:val="none" w:sz="0" w:space="0" w:color="auto"/>
              </w:divBdr>
            </w:div>
            <w:div w:id="1365211114">
              <w:marLeft w:val="0"/>
              <w:marRight w:val="0"/>
              <w:marTop w:val="0"/>
              <w:marBottom w:val="0"/>
              <w:divBdr>
                <w:top w:val="none" w:sz="0" w:space="0" w:color="auto"/>
                <w:left w:val="none" w:sz="0" w:space="0" w:color="auto"/>
                <w:bottom w:val="none" w:sz="0" w:space="0" w:color="auto"/>
                <w:right w:val="none" w:sz="0" w:space="0" w:color="auto"/>
              </w:divBdr>
              <w:divsChild>
                <w:div w:id="884561461">
                  <w:marLeft w:val="0"/>
                  <w:marRight w:val="0"/>
                  <w:marTop w:val="0"/>
                  <w:marBottom w:val="0"/>
                  <w:divBdr>
                    <w:top w:val="none" w:sz="0" w:space="0" w:color="auto"/>
                    <w:left w:val="none" w:sz="0" w:space="0" w:color="auto"/>
                    <w:bottom w:val="none" w:sz="0" w:space="0" w:color="auto"/>
                    <w:right w:val="none" w:sz="0" w:space="0" w:color="auto"/>
                  </w:divBdr>
                </w:div>
              </w:divsChild>
            </w:div>
            <w:div w:id="129826995">
              <w:marLeft w:val="0"/>
              <w:marRight w:val="0"/>
              <w:marTop w:val="0"/>
              <w:marBottom w:val="0"/>
              <w:divBdr>
                <w:top w:val="none" w:sz="0" w:space="0" w:color="auto"/>
                <w:left w:val="none" w:sz="0" w:space="0" w:color="auto"/>
                <w:bottom w:val="none" w:sz="0" w:space="0" w:color="auto"/>
                <w:right w:val="none" w:sz="0" w:space="0" w:color="auto"/>
              </w:divBdr>
            </w:div>
            <w:div w:id="1333409326">
              <w:marLeft w:val="0"/>
              <w:marRight w:val="0"/>
              <w:marTop w:val="0"/>
              <w:marBottom w:val="0"/>
              <w:divBdr>
                <w:top w:val="none" w:sz="0" w:space="0" w:color="auto"/>
                <w:left w:val="none" w:sz="0" w:space="0" w:color="auto"/>
                <w:bottom w:val="none" w:sz="0" w:space="0" w:color="auto"/>
                <w:right w:val="none" w:sz="0" w:space="0" w:color="auto"/>
              </w:divBdr>
            </w:div>
            <w:div w:id="341052096">
              <w:marLeft w:val="0"/>
              <w:marRight w:val="0"/>
              <w:marTop w:val="0"/>
              <w:marBottom w:val="0"/>
              <w:divBdr>
                <w:top w:val="none" w:sz="0" w:space="0" w:color="auto"/>
                <w:left w:val="none" w:sz="0" w:space="0" w:color="auto"/>
                <w:bottom w:val="none" w:sz="0" w:space="0" w:color="auto"/>
                <w:right w:val="none" w:sz="0" w:space="0" w:color="auto"/>
              </w:divBdr>
            </w:div>
            <w:div w:id="1993946526">
              <w:marLeft w:val="0"/>
              <w:marRight w:val="0"/>
              <w:marTop w:val="0"/>
              <w:marBottom w:val="0"/>
              <w:divBdr>
                <w:top w:val="none" w:sz="0" w:space="0" w:color="auto"/>
                <w:left w:val="none" w:sz="0" w:space="0" w:color="auto"/>
                <w:bottom w:val="none" w:sz="0" w:space="0" w:color="auto"/>
                <w:right w:val="none" w:sz="0" w:space="0" w:color="auto"/>
              </w:divBdr>
            </w:div>
            <w:div w:id="255678382">
              <w:marLeft w:val="0"/>
              <w:marRight w:val="0"/>
              <w:marTop w:val="0"/>
              <w:marBottom w:val="0"/>
              <w:divBdr>
                <w:top w:val="none" w:sz="0" w:space="0" w:color="auto"/>
                <w:left w:val="none" w:sz="0" w:space="0" w:color="auto"/>
                <w:bottom w:val="none" w:sz="0" w:space="0" w:color="auto"/>
                <w:right w:val="none" w:sz="0" w:space="0" w:color="auto"/>
              </w:divBdr>
            </w:div>
            <w:div w:id="1230388313">
              <w:marLeft w:val="0"/>
              <w:marRight w:val="0"/>
              <w:marTop w:val="0"/>
              <w:marBottom w:val="0"/>
              <w:divBdr>
                <w:top w:val="none" w:sz="0" w:space="0" w:color="auto"/>
                <w:left w:val="none" w:sz="0" w:space="0" w:color="auto"/>
                <w:bottom w:val="none" w:sz="0" w:space="0" w:color="auto"/>
                <w:right w:val="none" w:sz="0" w:space="0" w:color="auto"/>
              </w:divBdr>
            </w:div>
            <w:div w:id="1031108257">
              <w:marLeft w:val="0"/>
              <w:marRight w:val="0"/>
              <w:marTop w:val="0"/>
              <w:marBottom w:val="0"/>
              <w:divBdr>
                <w:top w:val="none" w:sz="0" w:space="0" w:color="auto"/>
                <w:left w:val="none" w:sz="0" w:space="0" w:color="auto"/>
                <w:bottom w:val="none" w:sz="0" w:space="0" w:color="auto"/>
                <w:right w:val="none" w:sz="0" w:space="0" w:color="auto"/>
              </w:divBdr>
            </w:div>
            <w:div w:id="702563218">
              <w:marLeft w:val="0"/>
              <w:marRight w:val="0"/>
              <w:marTop w:val="0"/>
              <w:marBottom w:val="0"/>
              <w:divBdr>
                <w:top w:val="none" w:sz="0" w:space="0" w:color="auto"/>
                <w:left w:val="none" w:sz="0" w:space="0" w:color="auto"/>
                <w:bottom w:val="none" w:sz="0" w:space="0" w:color="auto"/>
                <w:right w:val="none" w:sz="0" w:space="0" w:color="auto"/>
              </w:divBdr>
            </w:div>
            <w:div w:id="1712337323">
              <w:marLeft w:val="0"/>
              <w:marRight w:val="0"/>
              <w:marTop w:val="0"/>
              <w:marBottom w:val="0"/>
              <w:divBdr>
                <w:top w:val="none" w:sz="0" w:space="0" w:color="auto"/>
                <w:left w:val="none" w:sz="0" w:space="0" w:color="auto"/>
                <w:bottom w:val="none" w:sz="0" w:space="0" w:color="auto"/>
                <w:right w:val="none" w:sz="0" w:space="0" w:color="auto"/>
              </w:divBdr>
            </w:div>
            <w:div w:id="306134498">
              <w:marLeft w:val="0"/>
              <w:marRight w:val="0"/>
              <w:marTop w:val="0"/>
              <w:marBottom w:val="0"/>
              <w:divBdr>
                <w:top w:val="none" w:sz="0" w:space="0" w:color="auto"/>
                <w:left w:val="none" w:sz="0" w:space="0" w:color="auto"/>
                <w:bottom w:val="none" w:sz="0" w:space="0" w:color="auto"/>
                <w:right w:val="none" w:sz="0" w:space="0" w:color="auto"/>
              </w:divBdr>
            </w:div>
            <w:div w:id="314798621">
              <w:marLeft w:val="0"/>
              <w:marRight w:val="0"/>
              <w:marTop w:val="0"/>
              <w:marBottom w:val="0"/>
              <w:divBdr>
                <w:top w:val="none" w:sz="0" w:space="0" w:color="auto"/>
                <w:left w:val="none" w:sz="0" w:space="0" w:color="auto"/>
                <w:bottom w:val="none" w:sz="0" w:space="0" w:color="auto"/>
                <w:right w:val="none" w:sz="0" w:space="0" w:color="auto"/>
              </w:divBdr>
            </w:div>
            <w:div w:id="1569802829">
              <w:marLeft w:val="0"/>
              <w:marRight w:val="0"/>
              <w:marTop w:val="0"/>
              <w:marBottom w:val="0"/>
              <w:divBdr>
                <w:top w:val="none" w:sz="0" w:space="0" w:color="auto"/>
                <w:left w:val="none" w:sz="0" w:space="0" w:color="auto"/>
                <w:bottom w:val="none" w:sz="0" w:space="0" w:color="auto"/>
                <w:right w:val="none" w:sz="0" w:space="0" w:color="auto"/>
              </w:divBdr>
            </w:div>
            <w:div w:id="58602056">
              <w:marLeft w:val="0"/>
              <w:marRight w:val="0"/>
              <w:marTop w:val="0"/>
              <w:marBottom w:val="0"/>
              <w:divBdr>
                <w:top w:val="none" w:sz="0" w:space="0" w:color="auto"/>
                <w:left w:val="none" w:sz="0" w:space="0" w:color="auto"/>
                <w:bottom w:val="none" w:sz="0" w:space="0" w:color="auto"/>
                <w:right w:val="none" w:sz="0" w:space="0" w:color="auto"/>
              </w:divBdr>
            </w:div>
            <w:div w:id="41028385">
              <w:marLeft w:val="0"/>
              <w:marRight w:val="0"/>
              <w:marTop w:val="0"/>
              <w:marBottom w:val="0"/>
              <w:divBdr>
                <w:top w:val="none" w:sz="0" w:space="0" w:color="auto"/>
                <w:left w:val="none" w:sz="0" w:space="0" w:color="auto"/>
                <w:bottom w:val="none" w:sz="0" w:space="0" w:color="auto"/>
                <w:right w:val="none" w:sz="0" w:space="0" w:color="auto"/>
              </w:divBdr>
            </w:div>
            <w:div w:id="102262245">
              <w:marLeft w:val="0"/>
              <w:marRight w:val="0"/>
              <w:marTop w:val="0"/>
              <w:marBottom w:val="0"/>
              <w:divBdr>
                <w:top w:val="none" w:sz="0" w:space="0" w:color="auto"/>
                <w:left w:val="none" w:sz="0" w:space="0" w:color="auto"/>
                <w:bottom w:val="none" w:sz="0" w:space="0" w:color="auto"/>
                <w:right w:val="none" w:sz="0" w:space="0" w:color="auto"/>
              </w:divBdr>
            </w:div>
            <w:div w:id="559441519">
              <w:marLeft w:val="0"/>
              <w:marRight w:val="0"/>
              <w:marTop w:val="0"/>
              <w:marBottom w:val="0"/>
              <w:divBdr>
                <w:top w:val="none" w:sz="0" w:space="0" w:color="auto"/>
                <w:left w:val="none" w:sz="0" w:space="0" w:color="auto"/>
                <w:bottom w:val="none" w:sz="0" w:space="0" w:color="auto"/>
                <w:right w:val="none" w:sz="0" w:space="0" w:color="auto"/>
              </w:divBdr>
            </w:div>
            <w:div w:id="1282302374">
              <w:marLeft w:val="0"/>
              <w:marRight w:val="0"/>
              <w:marTop w:val="0"/>
              <w:marBottom w:val="0"/>
              <w:divBdr>
                <w:top w:val="none" w:sz="0" w:space="0" w:color="auto"/>
                <w:left w:val="none" w:sz="0" w:space="0" w:color="auto"/>
                <w:bottom w:val="none" w:sz="0" w:space="0" w:color="auto"/>
                <w:right w:val="none" w:sz="0" w:space="0" w:color="auto"/>
              </w:divBdr>
            </w:div>
            <w:div w:id="1184131392">
              <w:marLeft w:val="0"/>
              <w:marRight w:val="0"/>
              <w:marTop w:val="0"/>
              <w:marBottom w:val="0"/>
              <w:divBdr>
                <w:top w:val="none" w:sz="0" w:space="0" w:color="auto"/>
                <w:left w:val="none" w:sz="0" w:space="0" w:color="auto"/>
                <w:bottom w:val="none" w:sz="0" w:space="0" w:color="auto"/>
                <w:right w:val="none" w:sz="0" w:space="0" w:color="auto"/>
              </w:divBdr>
            </w:div>
            <w:div w:id="1863543827">
              <w:marLeft w:val="0"/>
              <w:marRight w:val="0"/>
              <w:marTop w:val="0"/>
              <w:marBottom w:val="0"/>
              <w:divBdr>
                <w:top w:val="none" w:sz="0" w:space="0" w:color="auto"/>
                <w:left w:val="none" w:sz="0" w:space="0" w:color="auto"/>
                <w:bottom w:val="none" w:sz="0" w:space="0" w:color="auto"/>
                <w:right w:val="none" w:sz="0" w:space="0" w:color="auto"/>
              </w:divBdr>
            </w:div>
            <w:div w:id="746733005">
              <w:marLeft w:val="0"/>
              <w:marRight w:val="0"/>
              <w:marTop w:val="0"/>
              <w:marBottom w:val="0"/>
              <w:divBdr>
                <w:top w:val="none" w:sz="0" w:space="0" w:color="auto"/>
                <w:left w:val="none" w:sz="0" w:space="0" w:color="auto"/>
                <w:bottom w:val="none" w:sz="0" w:space="0" w:color="auto"/>
                <w:right w:val="none" w:sz="0" w:space="0" w:color="auto"/>
              </w:divBdr>
            </w:div>
            <w:div w:id="2078085795">
              <w:marLeft w:val="0"/>
              <w:marRight w:val="0"/>
              <w:marTop w:val="0"/>
              <w:marBottom w:val="0"/>
              <w:divBdr>
                <w:top w:val="none" w:sz="0" w:space="0" w:color="auto"/>
                <w:left w:val="none" w:sz="0" w:space="0" w:color="auto"/>
                <w:bottom w:val="none" w:sz="0" w:space="0" w:color="auto"/>
                <w:right w:val="none" w:sz="0" w:space="0" w:color="auto"/>
              </w:divBdr>
            </w:div>
            <w:div w:id="2636578">
              <w:marLeft w:val="0"/>
              <w:marRight w:val="0"/>
              <w:marTop w:val="0"/>
              <w:marBottom w:val="0"/>
              <w:divBdr>
                <w:top w:val="none" w:sz="0" w:space="0" w:color="auto"/>
                <w:left w:val="none" w:sz="0" w:space="0" w:color="auto"/>
                <w:bottom w:val="none" w:sz="0" w:space="0" w:color="auto"/>
                <w:right w:val="none" w:sz="0" w:space="0" w:color="auto"/>
              </w:divBdr>
            </w:div>
            <w:div w:id="298993276">
              <w:marLeft w:val="0"/>
              <w:marRight w:val="0"/>
              <w:marTop w:val="0"/>
              <w:marBottom w:val="0"/>
              <w:divBdr>
                <w:top w:val="none" w:sz="0" w:space="0" w:color="auto"/>
                <w:left w:val="none" w:sz="0" w:space="0" w:color="auto"/>
                <w:bottom w:val="none" w:sz="0" w:space="0" w:color="auto"/>
                <w:right w:val="none" w:sz="0" w:space="0" w:color="auto"/>
              </w:divBdr>
            </w:div>
            <w:div w:id="339426769">
              <w:marLeft w:val="0"/>
              <w:marRight w:val="0"/>
              <w:marTop w:val="0"/>
              <w:marBottom w:val="0"/>
              <w:divBdr>
                <w:top w:val="none" w:sz="0" w:space="0" w:color="auto"/>
                <w:left w:val="none" w:sz="0" w:space="0" w:color="auto"/>
                <w:bottom w:val="none" w:sz="0" w:space="0" w:color="auto"/>
                <w:right w:val="none" w:sz="0" w:space="0" w:color="auto"/>
              </w:divBdr>
            </w:div>
            <w:div w:id="624240604">
              <w:marLeft w:val="0"/>
              <w:marRight w:val="0"/>
              <w:marTop w:val="0"/>
              <w:marBottom w:val="0"/>
              <w:divBdr>
                <w:top w:val="none" w:sz="0" w:space="0" w:color="auto"/>
                <w:left w:val="none" w:sz="0" w:space="0" w:color="auto"/>
                <w:bottom w:val="none" w:sz="0" w:space="0" w:color="auto"/>
                <w:right w:val="none" w:sz="0" w:space="0" w:color="auto"/>
              </w:divBdr>
            </w:div>
            <w:div w:id="1067073264">
              <w:marLeft w:val="0"/>
              <w:marRight w:val="0"/>
              <w:marTop w:val="0"/>
              <w:marBottom w:val="0"/>
              <w:divBdr>
                <w:top w:val="none" w:sz="0" w:space="0" w:color="auto"/>
                <w:left w:val="none" w:sz="0" w:space="0" w:color="auto"/>
                <w:bottom w:val="none" w:sz="0" w:space="0" w:color="auto"/>
                <w:right w:val="none" w:sz="0" w:space="0" w:color="auto"/>
              </w:divBdr>
            </w:div>
            <w:div w:id="149827934">
              <w:marLeft w:val="0"/>
              <w:marRight w:val="0"/>
              <w:marTop w:val="0"/>
              <w:marBottom w:val="0"/>
              <w:divBdr>
                <w:top w:val="none" w:sz="0" w:space="0" w:color="auto"/>
                <w:left w:val="none" w:sz="0" w:space="0" w:color="auto"/>
                <w:bottom w:val="none" w:sz="0" w:space="0" w:color="auto"/>
                <w:right w:val="none" w:sz="0" w:space="0" w:color="auto"/>
              </w:divBdr>
            </w:div>
            <w:div w:id="43801444">
              <w:marLeft w:val="0"/>
              <w:marRight w:val="0"/>
              <w:marTop w:val="0"/>
              <w:marBottom w:val="0"/>
              <w:divBdr>
                <w:top w:val="none" w:sz="0" w:space="0" w:color="auto"/>
                <w:left w:val="none" w:sz="0" w:space="0" w:color="auto"/>
                <w:bottom w:val="none" w:sz="0" w:space="0" w:color="auto"/>
                <w:right w:val="none" w:sz="0" w:space="0" w:color="auto"/>
              </w:divBdr>
            </w:div>
            <w:div w:id="978146926">
              <w:marLeft w:val="0"/>
              <w:marRight w:val="0"/>
              <w:marTop w:val="0"/>
              <w:marBottom w:val="0"/>
              <w:divBdr>
                <w:top w:val="none" w:sz="0" w:space="0" w:color="auto"/>
                <w:left w:val="none" w:sz="0" w:space="0" w:color="auto"/>
                <w:bottom w:val="none" w:sz="0" w:space="0" w:color="auto"/>
                <w:right w:val="none" w:sz="0" w:space="0" w:color="auto"/>
              </w:divBdr>
            </w:div>
            <w:div w:id="1241913140">
              <w:marLeft w:val="0"/>
              <w:marRight w:val="0"/>
              <w:marTop w:val="0"/>
              <w:marBottom w:val="0"/>
              <w:divBdr>
                <w:top w:val="none" w:sz="0" w:space="0" w:color="auto"/>
                <w:left w:val="none" w:sz="0" w:space="0" w:color="auto"/>
                <w:bottom w:val="none" w:sz="0" w:space="0" w:color="auto"/>
                <w:right w:val="none" w:sz="0" w:space="0" w:color="auto"/>
              </w:divBdr>
            </w:div>
            <w:div w:id="68697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83414">
      <w:bodyDiv w:val="1"/>
      <w:marLeft w:val="0"/>
      <w:marRight w:val="0"/>
      <w:marTop w:val="0"/>
      <w:marBottom w:val="0"/>
      <w:divBdr>
        <w:top w:val="none" w:sz="0" w:space="0" w:color="auto"/>
        <w:left w:val="none" w:sz="0" w:space="0" w:color="auto"/>
        <w:bottom w:val="none" w:sz="0" w:space="0" w:color="auto"/>
        <w:right w:val="none" w:sz="0" w:space="0" w:color="auto"/>
      </w:divBdr>
    </w:div>
    <w:div w:id="1724718227">
      <w:bodyDiv w:val="1"/>
      <w:marLeft w:val="0"/>
      <w:marRight w:val="0"/>
      <w:marTop w:val="0"/>
      <w:marBottom w:val="0"/>
      <w:divBdr>
        <w:top w:val="none" w:sz="0" w:space="0" w:color="auto"/>
        <w:left w:val="none" w:sz="0" w:space="0" w:color="auto"/>
        <w:bottom w:val="none" w:sz="0" w:space="0" w:color="auto"/>
        <w:right w:val="none" w:sz="0" w:space="0" w:color="auto"/>
      </w:divBdr>
    </w:div>
    <w:div w:id="1793983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Dropbox\&#27605;&#19994;&#35774;&#35745;\lwbjmb.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30337E4-959E-4EE9-B830-BE1B86468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lwbjmb.dot</Template>
  <TotalTime>7647</TotalTime>
  <Pages>8</Pages>
  <Words>1093</Words>
  <Characters>6232</Characters>
  <Application>Microsoft Office Word</Application>
  <DocSecurity>0</DocSecurity>
  <Lines>51</Lines>
  <Paragraphs>14</Paragraphs>
  <ScaleCrop>false</ScaleCrop>
  <Company/>
  <LinksUpToDate>false</LinksUpToDate>
  <CharactersWithSpaces>7311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此处为标题</dc:title>
  <dc:creator>luochen</dc:creator>
  <cp:lastModifiedBy>luochen</cp:lastModifiedBy>
  <cp:revision>2650</cp:revision>
  <cp:lastPrinted>1900-12-31T16:00:00Z</cp:lastPrinted>
  <dcterms:created xsi:type="dcterms:W3CDTF">2013-04-22T03:21:00Z</dcterms:created>
  <dcterms:modified xsi:type="dcterms:W3CDTF">2013-05-16T09:33:00Z</dcterms:modified>
</cp:coreProperties>
</file>