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3C1BC2" w:rsidRDefault="001B387B" w:rsidP="0099536A">
      <w:pPr>
        <w:pStyle w:val="afc"/>
      </w:pPr>
      <w:r w:rsidRPr="003C1BC2">
        <w:rPr>
          <w:rFonts w:hint="eastAsia"/>
        </w:rPr>
        <w:t>基于</w:t>
      </w:r>
      <w:r w:rsidRPr="003C1BC2">
        <w:rPr>
          <w:rFonts w:hint="eastAsia"/>
        </w:rPr>
        <w:t>key-value</w:t>
      </w:r>
      <w:r w:rsidRPr="003C1BC2">
        <w:rPr>
          <w:rFonts w:hint="eastAsia"/>
        </w:rPr>
        <w:t>的</w:t>
      </w:r>
      <w:r w:rsidRPr="003C1BC2">
        <w:rPr>
          <w:rFonts w:hint="eastAsia"/>
        </w:rPr>
        <w:t>NoSQL</w:t>
      </w:r>
      <w:r w:rsidRPr="003C1BC2">
        <w:rPr>
          <w:rFonts w:hint="eastAsia"/>
        </w:rPr>
        <w:t>数据存储系统的设计与实现</w:t>
      </w:r>
    </w:p>
    <w:p w:rsidR="001B387B" w:rsidRP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罗晨</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B46F1E" w:rsidRPr="0008051B" w:rsidRDefault="00B46F1E" w:rsidP="00E77B81">
      <w:pPr>
        <w:pStyle w:val="af0"/>
      </w:pPr>
      <w:r w:rsidRPr="0008051B">
        <w:rPr>
          <w:rFonts w:hint="eastAsia"/>
        </w:rPr>
        <w:t xml:space="preserve">【摘要】 </w:t>
      </w:r>
      <w:r w:rsidRPr="00E77B81">
        <w:rPr>
          <w:rStyle w:val="Char2"/>
        </w:rPr>
        <w:t>数字家庭将改变人们的生活方式，为人们提供方便、安全、智能化、舒适的数字化生活。数字家庭产业的发展是关系到国民生活信息化能否实现的关键问题。数字家庭建设是推动国民经济发展的一个重要着力点，也是一项关系信息化建设前途的战略任务。</w:t>
      </w:r>
      <w:r w:rsidRPr="00E77B81">
        <w:rPr>
          <w:rStyle w:val="Char2"/>
          <w:rFonts w:hint="eastAsia"/>
        </w:rPr>
        <w:t>本设计所指的数字家庭的解决方案立足于近二、三年内可实现的终端产品。主要包括四件产品：家庭网关（数字家庭的控制中心）、与之相配的蓝牙手柄（可打蓝牙电话）、机顶盒、机顶盒遥控器（可用作游戏手柄），同时还有个附属的无限摄像头。除了对终端本身的功能和家电功能方面的考虑，还因涉及到进入普通家庭的产品能否和原先的家庭环境有着一定的融合性，而不是以一个孤立在外的高科技产品的形象存在。这样就要求产品的平民化和生活化，也就是说，最终体现在终端产品上的数字家庭概念能更快地融入普通消费者的生活，它和家庭的环境也能更快地融合。</w:t>
      </w:r>
    </w:p>
    <w:p w:rsidR="00B46F1E" w:rsidRPr="0008051B" w:rsidRDefault="00B46F1E" w:rsidP="00E77B81">
      <w:pPr>
        <w:pStyle w:val="af0"/>
      </w:pPr>
      <w:r w:rsidRPr="0008051B">
        <w:rPr>
          <w:rFonts w:hint="eastAsia"/>
        </w:rPr>
        <w:t xml:space="preserve">【关键词】 </w:t>
      </w:r>
      <w:r w:rsidRPr="00E77B81">
        <w:rPr>
          <w:rStyle w:val="Char2"/>
          <w:rFonts w:hint="eastAsia"/>
        </w:rPr>
        <w:t>环境</w:t>
      </w:r>
      <w:r w:rsidR="00E77B81">
        <w:rPr>
          <w:rStyle w:val="Char2"/>
          <w:rFonts w:hint="eastAsia"/>
        </w:rPr>
        <w:t xml:space="preserve">  </w:t>
      </w:r>
      <w:r w:rsidRPr="00E77B81">
        <w:rPr>
          <w:rStyle w:val="Char2"/>
          <w:rFonts w:hint="eastAsia"/>
        </w:rPr>
        <w:t>终端</w:t>
      </w:r>
      <w:r w:rsidR="00E77B81">
        <w:rPr>
          <w:rStyle w:val="Char2"/>
          <w:rFonts w:hint="eastAsia"/>
        </w:rPr>
        <w:t xml:space="preserve">  </w:t>
      </w:r>
      <w:r w:rsidRPr="00E77B81">
        <w:rPr>
          <w:rStyle w:val="Char2"/>
          <w:rFonts w:hint="eastAsia"/>
        </w:rPr>
        <w:t>平民化</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E77B81" w:rsidRPr="00E77B81">
        <w:rPr>
          <w:rStyle w:val="Char2"/>
          <w:rFonts w:hint="eastAsia"/>
        </w:rPr>
        <w:t>（略）</w:t>
      </w:r>
    </w:p>
    <w:p w:rsidR="00E253FB" w:rsidRPr="00F74FC6" w:rsidRDefault="00B46F1E" w:rsidP="00E77B81">
      <w:pPr>
        <w:pStyle w:val="af0"/>
        <w:rPr>
          <w:rFonts w:ascii="宋体" w:eastAsia="宋体"/>
          <w:szCs w:val="24"/>
        </w:rPr>
      </w:pPr>
      <w:r w:rsidRPr="0008051B">
        <w:rPr>
          <w:rFonts w:hint="eastAsia"/>
        </w:rPr>
        <w:t>【Keywords】</w:t>
      </w:r>
      <w:r w:rsidR="00E77B81">
        <w:rPr>
          <w:rFonts w:hint="eastAsia"/>
        </w:rPr>
        <w:t xml:space="preserve"> </w:t>
      </w:r>
      <w:r w:rsidR="00E77B81" w:rsidRPr="00E77B81">
        <w:rPr>
          <w:rStyle w:val="Char2"/>
          <w:rFonts w:hint="eastAsia"/>
        </w:rPr>
        <w:t>（略）</w:t>
      </w:r>
    </w:p>
    <w:p w:rsidR="001B387B" w:rsidRPr="00BD08C1" w:rsidRDefault="001B387B" w:rsidP="00BD08C1">
      <w:pPr>
        <w:pStyle w:val="10"/>
        <w:spacing w:before="312" w:after="156"/>
        <w:rPr>
          <w:b/>
        </w:rPr>
      </w:pPr>
      <w:r w:rsidRPr="001B387B">
        <w:rPr>
          <w:rFonts w:hint="eastAsia"/>
        </w:rPr>
        <w:t>引言</w:t>
      </w:r>
    </w:p>
    <w:p w:rsidR="001B387B" w:rsidRPr="00BD08C1" w:rsidRDefault="001B387B" w:rsidP="00BD08C1">
      <w:pPr>
        <w:pStyle w:val="20"/>
        <w:spacing w:before="156" w:after="156"/>
      </w:pPr>
      <w:r w:rsidRPr="00BD08C1">
        <w:rPr>
          <w:rFonts w:hint="eastAsia"/>
        </w:rPr>
        <w:t>概述</w:t>
      </w:r>
    </w:p>
    <w:p w:rsidR="001B387B" w:rsidRPr="00BD08C1" w:rsidRDefault="001B387B" w:rsidP="00BD08C1">
      <w:pPr>
        <w:pStyle w:val="20"/>
        <w:spacing w:before="156" w:after="156"/>
      </w:pPr>
      <w:r w:rsidRPr="00BD08C1">
        <w:rPr>
          <w:rFonts w:hint="eastAsia"/>
        </w:rPr>
        <w:t>课题背景</w:t>
      </w:r>
    </w:p>
    <w:p w:rsidR="001B387B" w:rsidRPr="00BD08C1" w:rsidRDefault="001B387B" w:rsidP="00BD08C1">
      <w:pPr>
        <w:pStyle w:val="20"/>
        <w:spacing w:before="156" w:after="156"/>
      </w:pPr>
      <w:r w:rsidRPr="00BD08C1">
        <w:rPr>
          <w:rFonts w:hint="eastAsia"/>
        </w:rPr>
        <w:t>研究目标</w:t>
      </w:r>
    </w:p>
    <w:p w:rsidR="001B387B" w:rsidRPr="00BD08C1" w:rsidRDefault="001B387B" w:rsidP="00BD08C1">
      <w:pPr>
        <w:pStyle w:val="20"/>
        <w:spacing w:before="156" w:after="156"/>
      </w:pPr>
      <w:r w:rsidRPr="00BD08C1">
        <w:rPr>
          <w:rFonts w:hint="eastAsia"/>
        </w:rPr>
        <w:t>论文结构</w:t>
      </w:r>
    </w:p>
    <w:p w:rsidR="00C42258" w:rsidRDefault="00B807A3" w:rsidP="00BD08C1">
      <w:pPr>
        <w:pStyle w:val="10"/>
        <w:spacing w:before="312" w:after="156"/>
      </w:pPr>
      <w:r>
        <w:rPr>
          <w:rFonts w:hint="eastAsia"/>
        </w:rPr>
        <w:t>相关概念</w:t>
      </w:r>
    </w:p>
    <w:p w:rsidR="00C42258" w:rsidRPr="00BD08C1" w:rsidRDefault="00C42258" w:rsidP="00BD08C1">
      <w:pPr>
        <w:pStyle w:val="20"/>
        <w:spacing w:before="156" w:after="156"/>
      </w:pPr>
      <w:r w:rsidRPr="00BD08C1">
        <w:rPr>
          <w:rFonts w:hint="eastAsia"/>
        </w:rPr>
        <w:t>数据存储系统</w:t>
      </w:r>
    </w:p>
    <w:p w:rsidR="00C42258" w:rsidRPr="005C0DEC" w:rsidRDefault="00C42258" w:rsidP="005C0DEC">
      <w:pPr>
        <w:pStyle w:val="afa"/>
      </w:pPr>
      <w:r w:rsidRPr="005C0DEC">
        <w:rPr>
          <w:rFonts w:hint="eastAsia"/>
        </w:rPr>
        <w:t>数据存储系统也可被称作数据库管理系统，由一个互相关联的数据的集合和一组用以访问这些数据的程序组成</w:t>
      </w:r>
      <w:r w:rsidRPr="005C0DEC">
        <w:fldChar w:fldCharType="begin"/>
      </w:r>
      <w:r w:rsidRPr="005C0DEC">
        <w:instrText xml:space="preserve"> </w:instrText>
      </w:r>
      <w:r w:rsidRPr="005C0DEC">
        <w:rPr>
          <w:rFonts w:hint="eastAsia"/>
        </w:rPr>
        <w:instrText>REF _Ref354233964 \r \h</w:instrText>
      </w:r>
      <w:r w:rsidRPr="005C0DEC">
        <w:instrText xml:space="preserve">  \* MERGEFORMAT </w:instrText>
      </w:r>
      <w:r w:rsidRPr="005C0DEC">
        <w:fldChar w:fldCharType="separate"/>
      </w:r>
      <w:r w:rsidR="007A3D5C">
        <w:t xml:space="preserve">[1] </w:t>
      </w:r>
      <w:r w:rsidRPr="005C0DEC">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Pr="005C0DEC">
        <w:rPr>
          <w:rFonts w:hint="eastAsia"/>
        </w:rPr>
        <w:t>。尤其是在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Pr="005C0DEC">
        <w:t>”A Relational Model of Data for Large Shared Data Banks”</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7A3D5C">
        <w:t xml:space="preserve">[2] </w:t>
      </w:r>
      <w:r w:rsidRPr="005C0DEC">
        <w:fldChar w:fldCharType="end"/>
      </w:r>
      <w:r w:rsidRPr="005C0DEC">
        <w:rPr>
          <w:rFonts w:hint="eastAsia"/>
        </w:rPr>
        <w:t>奠定了现代关系数据库的基础。</w:t>
      </w:r>
      <w:r w:rsidRPr="005C0DEC">
        <w:t>关系数据库是创建在</w:t>
      </w:r>
      <w:hyperlink r:id="rId9" w:tooltip="关系模型" w:history="1">
        <w:r w:rsidRPr="005C0DEC">
          <w:t>关系模型</w:t>
        </w:r>
      </w:hyperlink>
      <w:r w:rsidRPr="005C0DEC">
        <w:t>基础上的</w:t>
      </w:r>
      <w:hyperlink r:id="rId10" w:tooltip="数据库" w:history="1">
        <w:r w:rsidRPr="005C0DEC">
          <w:t>数据库</w:t>
        </w:r>
      </w:hyperlink>
      <w:r w:rsidRPr="005C0DEC">
        <w:t>，借助于</w:t>
      </w:r>
      <w:hyperlink r:id="rId11" w:tooltip="集合代数" w:history="1">
        <w:r w:rsidRPr="005C0DEC">
          <w:t>集合代数</w:t>
        </w:r>
      </w:hyperlink>
      <w:r w:rsidRPr="005C0DEC">
        <w:t>等</w:t>
      </w:r>
      <w:hyperlink r:id="rId12" w:tooltip="数学" w:history="1">
        <w:r w:rsidRPr="005C0DEC">
          <w:t>数学</w:t>
        </w:r>
      </w:hyperlink>
      <w:r w:rsidRPr="005C0DEC">
        <w:t>概念和方法来处理数据库中的数据。</w:t>
      </w:r>
      <w:r w:rsidRPr="005C0DEC">
        <w:rPr>
          <w:rFonts w:hint="eastAsia"/>
        </w:rPr>
        <w:t>关系数据库提供完整的关系操作（增、删、改、查等），完整性约束（实体完整性、参照完整性和用户定义完整性）以及关系数据语言</w:t>
      </w:r>
      <w:r w:rsidRPr="005C0DEC">
        <w:rPr>
          <w:rFonts w:hint="eastAsia"/>
        </w:rPr>
        <w:t>SQL</w:t>
      </w:r>
      <w:r w:rsidRPr="005C0DEC">
        <w:rPr>
          <w:rFonts w:hint="eastAsia"/>
        </w:rPr>
        <w:t>。关系数据库中的数据通过关系（表）来组成，结构清晰，并且功能强大，因此被广为使用。目前比较流行的关系数据库有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lastRenderedPageBreak/>
        <w:t>除了关系数据库之外，目前业界比较流行的被称为数据库有对象数据库。对象数据库是人们为了适配当前面向对象语言（如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0E10A9">
      <w:pPr>
        <w:pStyle w:val="20"/>
        <w:spacing w:before="156" w:after="156"/>
      </w:pPr>
      <w:r w:rsidRPr="006A1BEE">
        <w:rPr>
          <w:rFonts w:hint="eastAsia"/>
        </w:rPr>
        <w:t>传统数据库瓶颈</w:t>
      </w:r>
    </w:p>
    <w:p w:rsidR="006A1BEE" w:rsidRPr="005C0DEC" w:rsidRDefault="006A1BEE" w:rsidP="005C0DEC">
      <w:pPr>
        <w:pStyle w:val="afa"/>
      </w:pPr>
      <w:r w:rsidRPr="005C0DEC">
        <w:rPr>
          <w:rFonts w:hint="eastAsia"/>
        </w:rPr>
        <w:t>由于</w:t>
      </w:r>
      <w:r w:rsidRPr="005C0DEC">
        <w:rPr>
          <w:rFonts w:hint="eastAsia"/>
        </w:rPr>
        <w:t>SQL</w:t>
      </w:r>
      <w:r w:rsidRPr="005C0DEC">
        <w:rPr>
          <w:rFonts w:hint="eastAsia"/>
        </w:rPr>
        <w:t>数据库对数据的存储与操作提供了强大的支持，人们也因此普遍采用关系数据库作为应用的数据存储系统。但随着互联网的发展和互联网用户的增多导致了数据集的急剧膨胀以及高并发的数据访问，例如</w:t>
      </w:r>
      <w:r w:rsidRPr="005C0DEC">
        <w:rPr>
          <w:rFonts w:hint="eastAsia"/>
        </w:rPr>
        <w:t>Google</w:t>
      </w:r>
      <w:r w:rsidRPr="005C0DEC">
        <w:rPr>
          <w:rFonts w:hint="eastAsia"/>
        </w:rPr>
        <w:t>、</w:t>
      </w:r>
      <w:r w:rsidRPr="005C0DEC">
        <w:rPr>
          <w:rFonts w:hint="eastAsia"/>
        </w:rPr>
        <w:t>Facebook</w:t>
      </w:r>
      <w:r w:rsidRPr="005C0DEC">
        <w:rPr>
          <w:rFonts w:hint="eastAsia"/>
        </w:rPr>
        <w:t>此类网站。传统的关系数据库在这种环境下开始成为应用的瓶颈之一：</w:t>
      </w:r>
    </w:p>
    <w:p w:rsidR="006A1BEE" w:rsidRPr="00CC7695" w:rsidRDefault="006A1BEE" w:rsidP="00CC7695">
      <w:pPr>
        <w:pStyle w:val="40"/>
      </w:pPr>
      <w:r w:rsidRPr="00CC7695">
        <w:rPr>
          <w:rFonts w:hint="eastAsia"/>
        </w:rPr>
        <w:t>随着数据集的增大和高并发的访问，单机数据库难以处理大规模的数据存储与访问；</w:t>
      </w:r>
    </w:p>
    <w:p w:rsidR="006A1BEE" w:rsidRPr="00CC7695" w:rsidRDefault="00B45B3B" w:rsidP="00CC7695">
      <w:pPr>
        <w:pStyle w:val="4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CC7695">
      <w:pPr>
        <w:pStyle w:val="4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7A3D5C">
        <w:t xml:space="preserve">[3] </w:t>
      </w:r>
      <w:r w:rsidRPr="00CC7695">
        <w:fldChar w:fldCharType="end"/>
      </w:r>
      <w:r w:rsidRPr="00CC7695">
        <w:rPr>
          <w:rFonts w:hint="eastAsia"/>
        </w:rPr>
        <w:t>技术来实现分布式事务，但通常会涉及集群中的所有机器，同样限制了集群的规模；</w:t>
      </w:r>
    </w:p>
    <w:p w:rsidR="006A1BEE" w:rsidRPr="00CC7695" w:rsidRDefault="006A1BEE" w:rsidP="00CC7695">
      <w:pPr>
        <w:pStyle w:val="40"/>
      </w:pPr>
      <w:r w:rsidRPr="00CC7695">
        <w:rPr>
          <w:rFonts w:hint="eastAsia"/>
        </w:rPr>
        <w:t>关系数据库提供存储过程以实现数据的业务逻辑，但随着</w:t>
      </w:r>
      <w:r w:rsidRPr="00CC7695">
        <w:rPr>
          <w:rFonts w:hint="eastAsia"/>
        </w:rPr>
        <w:t>SOA</w:t>
      </w:r>
      <w:r w:rsidRPr="00CC7695">
        <w:rPr>
          <w:rFonts w:hint="eastAsia"/>
        </w:rPr>
        <w:t>架构的流行，人们逐渐开始将数据操作与数据存储解耦，即数据操作放在业务层以</w:t>
      </w:r>
      <w:r w:rsidRPr="00CC7695">
        <w:rPr>
          <w:rFonts w:hint="eastAsia"/>
        </w:rPr>
        <w:t>web</w:t>
      </w:r>
      <w:r w:rsidRPr="00CC7695">
        <w:rPr>
          <w:rFonts w:hint="eastAsia"/>
        </w:rPr>
        <w:t>服务的方式提供，而数据库中只负责存储数据。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虽然关系数据库比较难以实现分布式，但目前仍有一些公司通过放松数据一致性的要求以及关系数据库中的某些特性（如表连接查询）实现了关系数据库的分布式集群，并得到了较好的应用。以此为代表的是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7A3D5C">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分配到对应的表或数据库中，同时也失去了数据的强一致性保证。</w:t>
      </w:r>
    </w:p>
    <w:p w:rsidR="00DA2A1E" w:rsidRPr="00DA2A1E" w:rsidRDefault="00DA2A1E" w:rsidP="000E10A9">
      <w:pPr>
        <w:pStyle w:val="20"/>
        <w:spacing w:before="156" w:after="156"/>
      </w:pPr>
      <w:r w:rsidRPr="00DA2A1E">
        <w:t>N</w:t>
      </w:r>
      <w:r w:rsidRPr="00DA2A1E">
        <w:rPr>
          <w:rFonts w:hint="eastAsia"/>
        </w:rPr>
        <w:t>oSQL</w:t>
      </w:r>
      <w:r w:rsidRPr="00DA2A1E">
        <w:rPr>
          <w:rFonts w:hint="eastAsia"/>
        </w:rPr>
        <w:t>数据库</w:t>
      </w:r>
    </w:p>
    <w:p w:rsidR="00DA2A1E" w:rsidRPr="005C0DEC" w:rsidRDefault="00DA2A1E" w:rsidP="005C0DEC">
      <w:pPr>
        <w:pStyle w:val="afa"/>
      </w:pPr>
      <w:r w:rsidRPr="005C0DEC">
        <w:t>NoSQL</w:t>
      </w:r>
      <w:r w:rsidRPr="005C0DEC">
        <w:rPr>
          <w:rFonts w:hint="eastAsia"/>
        </w:rPr>
        <w:t>通常也称为</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Pr="005C0DEC">
        <w:rPr>
          <w:rFonts w:hint="eastAsia"/>
        </w:rPr>
        <w:t>数据库不使用</w:t>
      </w:r>
      <w:r w:rsidRPr="005C0DEC">
        <w:rPr>
          <w:rFonts w:hint="eastAsia"/>
        </w:rPr>
        <w:t>SQL</w:t>
      </w:r>
      <w:r w:rsidRPr="005C0DEC">
        <w:rPr>
          <w:rFonts w:hint="eastAsia"/>
        </w:rPr>
        <w:t>作为查询语言，并且数据存储不采用固定的表格模式，因而也更加灵活，并具有良好的水平扩展性。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7A3D5C">
        <w:t xml:space="preserve">[5] </w:t>
      </w:r>
      <w:r w:rsidRPr="00DA2A1E">
        <w:fldChar w:fldCharType="end"/>
      </w:r>
      <w:r w:rsidRPr="00DA2A1E">
        <w:rPr>
          <w:rFonts w:hint="eastAsia"/>
        </w:rPr>
        <w:t>：</w:t>
      </w:r>
    </w:p>
    <w:p w:rsidR="00B45B3B" w:rsidRPr="00CC7695" w:rsidRDefault="00DA2A1E" w:rsidP="00B92601">
      <w:pPr>
        <w:pStyle w:val="40"/>
        <w:numPr>
          <w:ilvl w:val="0"/>
          <w:numId w:val="7"/>
        </w:numPr>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值存储就像一个哈希表，但是通常提供了额外的功能，例如复制，版本控制，加锁，事务，排序等。键</w:t>
      </w:r>
      <w:r w:rsidRPr="00CC7695">
        <w:rPr>
          <w:rFonts w:hint="eastAsia"/>
        </w:rPr>
        <w:t>-</w:t>
      </w:r>
      <w:r w:rsidRPr="00CC7695">
        <w:rPr>
          <w:rFonts w:hint="eastAsia"/>
        </w:rPr>
        <w:t>值存储系统的代表有</w:t>
      </w:r>
      <w:r w:rsidRPr="00CC7695">
        <w:rPr>
          <w:rFonts w:hint="eastAsia"/>
        </w:rPr>
        <w:t>Redis(</w:t>
      </w:r>
      <w:hyperlink r:id="rId13"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7A3D5C">
        <w:t xml:space="preserve">[6] </w:t>
      </w:r>
      <w:r w:rsidRPr="00CC7695">
        <w:fldChar w:fldCharType="end"/>
      </w:r>
      <w:r w:rsidRPr="00CC7695">
        <w:rPr>
          <w:rFonts w:hint="eastAsia"/>
        </w:rPr>
        <w:t>等。</w:t>
      </w:r>
    </w:p>
    <w:p w:rsidR="00B45B3B" w:rsidRPr="00CC7695" w:rsidRDefault="00DA2A1E" w:rsidP="00CC7695">
      <w:pPr>
        <w:pStyle w:val="40"/>
        <w:ind w:firstLine="420"/>
      </w:pPr>
      <w:r w:rsidRPr="00CC7695">
        <w:rPr>
          <w:rFonts w:hint="eastAsia"/>
        </w:rPr>
        <w:t>文档存储：系统存储定义好的文档，并提供索引和简单的检索机制。与键值存储不</w:t>
      </w:r>
      <w:r w:rsidRPr="00CC7695">
        <w:rPr>
          <w:rFonts w:hint="eastAsia"/>
        </w:rPr>
        <w:lastRenderedPageBreak/>
        <w:t>同的是，这类系统通常提供二级索引，多种类型的文档以及嵌套文档。文档存储系统的代表有</w:t>
      </w:r>
      <w:r w:rsidRPr="00CC7695">
        <w:rPr>
          <w:rFonts w:hint="eastAsia"/>
        </w:rPr>
        <w:t>MongoDB</w:t>
      </w:r>
      <w:r w:rsidRPr="00CC7695">
        <w:rPr>
          <w:rFonts w:hint="eastAsia"/>
        </w:rPr>
        <w:t>（</w:t>
      </w:r>
      <w:hyperlink r:id="rId14" w:history="1">
        <w:r w:rsidRPr="00CC7695">
          <w:t>http://www.mongodb.org/</w:t>
        </w:r>
      </w:hyperlink>
      <w:r w:rsidRPr="00CC7695">
        <w:rPr>
          <w:rFonts w:hint="eastAsia"/>
        </w:rPr>
        <w:t>）。</w:t>
      </w:r>
    </w:p>
    <w:p w:rsidR="00DA2A1E" w:rsidRPr="00CC7695" w:rsidRDefault="00DA2A1E" w:rsidP="00CC7695">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好的组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7A3D5C">
        <w:t xml:space="preserve">[7] </w:t>
      </w:r>
      <w:r w:rsidRPr="00CC7695">
        <w:fldChar w:fldCharType="end"/>
      </w:r>
      <w:r w:rsidRPr="00CC7695">
        <w:rPr>
          <w:rFonts w:hint="eastAsia"/>
        </w:rPr>
        <w:t>，</w:t>
      </w:r>
      <w:r w:rsidRPr="00CC7695">
        <w:rPr>
          <w:rFonts w:hint="eastAsia"/>
        </w:rPr>
        <w:t>Cassandra</w:t>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7A3D5C">
        <w:t xml:space="preserve">[8]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A2A1E" w:rsidRPr="00DA2A1E">
        <w:rPr>
          <w:rFonts w:hint="eastAsia"/>
        </w:rPr>
        <w:t>数据库也在这些大型的互联网公司的推动下以及大数据的背景下不断发展，与关系数据库进行更好的互补。</w:t>
      </w:r>
    </w:p>
    <w:p w:rsidR="00E51498" w:rsidRPr="00E51498" w:rsidRDefault="00E51498" w:rsidP="000E10A9">
      <w:pPr>
        <w:pStyle w:val="20"/>
        <w:spacing w:before="156" w:after="156"/>
      </w:pPr>
      <w:r w:rsidRPr="00E51498">
        <w:rPr>
          <w:rFonts w:hint="eastAsia"/>
        </w:rPr>
        <w:t>系统扩展性</w:t>
      </w:r>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0E10A9">
      <w:pPr>
        <w:pStyle w:val="30"/>
        <w:ind w:firstLine="420"/>
      </w:pPr>
      <w:r w:rsidRPr="00E51498">
        <w:rPr>
          <w:rFonts w:hint="eastAsia"/>
        </w:rPr>
        <w:t>垂直扩展</w:t>
      </w:r>
    </w:p>
    <w:p w:rsidR="00E51498" w:rsidRPr="005C0DEC" w:rsidRDefault="00E51498" w:rsidP="005C0DEC">
      <w:pPr>
        <w:pStyle w:val="afa"/>
      </w:pPr>
      <w:r w:rsidRPr="005C0DEC">
        <w:rPr>
          <w:rFonts w:hint="eastAsia"/>
        </w:rPr>
        <w:t>垂直扩展即对一个物理实体增加资源而提高计算实体的性能。例如使用更多核的</w:t>
      </w:r>
      <w:r w:rsidRPr="005C0DEC">
        <w:rPr>
          <w:rFonts w:hint="eastAsia"/>
        </w:rPr>
        <w:t>CPU</w:t>
      </w:r>
      <w:r w:rsidRPr="005C0DEC">
        <w:rPr>
          <w:rFonts w:hint="eastAsia"/>
        </w:rPr>
        <w:t>，添加更多的内存和硬盘等。垂直扩展的优点是简单方便，而且无需对软件系统的代码进行修改。目前市场上许多服务器厂商如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Pr="005C0DEC">
        <w:rPr>
          <w:rFonts w:hint="eastAsia"/>
        </w:rPr>
        <w:t>SAP</w:t>
      </w:r>
      <w:r w:rsidRPr="005C0DEC">
        <w:rPr>
          <w:rFonts w:hint="eastAsia"/>
        </w:rPr>
        <w:t>的</w:t>
      </w:r>
      <w:r w:rsidRPr="005C0DEC">
        <w:rPr>
          <w:rFonts w:hint="eastAsia"/>
        </w:rPr>
        <w:t>HANA</w:t>
      </w:r>
      <w:r w:rsidRPr="005C0DEC">
        <w:rPr>
          <w:rFonts w:hint="eastAsia"/>
        </w:rPr>
        <w:t>数据库可支持</w:t>
      </w:r>
      <w:r w:rsidRPr="005C0DEC">
        <w:rPr>
          <w:rFonts w:hint="eastAsia"/>
        </w:rPr>
        <w:t>TB</w:t>
      </w:r>
      <w:r w:rsidRPr="005C0DEC">
        <w:rPr>
          <w:rFonts w:hint="eastAsia"/>
        </w:rPr>
        <w:t>级的内存计算。然而垂直扩展的缺点也是显而易见，首先超高性能服务器的价格远远高于普通机器，其次服务器很难无限制的扩展，容易达到瓶颈，并且当前性能越高，进一步扩展的开销也就越大。因此垂直扩展的架构方案并没有被广泛的采用。</w:t>
      </w:r>
    </w:p>
    <w:p w:rsidR="00E51498" w:rsidRPr="00E51498" w:rsidRDefault="00E51498" w:rsidP="000E10A9">
      <w:pPr>
        <w:pStyle w:val="30"/>
        <w:ind w:firstLine="420"/>
      </w:pPr>
      <w:r w:rsidRPr="00E51498">
        <w:rPr>
          <w:rFonts w:hint="eastAsia"/>
        </w:rPr>
        <w:t>水平扩展</w:t>
      </w:r>
    </w:p>
    <w:p w:rsidR="00E51498" w:rsidRPr="00E51498" w:rsidRDefault="00E51498" w:rsidP="00E51498">
      <w:pPr>
        <w:pStyle w:val="afa"/>
      </w:pPr>
      <w:r w:rsidRPr="00E51498">
        <w:rPr>
          <w:rFonts w:hint="eastAsia"/>
        </w:rPr>
        <w:t>水平扩展也被称作横向扩展。与垂直扩展相反，水平扩展将多台计算实体通过特定的软硬件连接成为一个逻辑的实体以提供更强大的计算能力。水平扩展通常采用性能普通的服务器甚至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7A3D5C">
        <w:t xml:space="preserve">[7] </w:t>
      </w:r>
      <w:r w:rsidRPr="00E51498">
        <w:fldChar w:fldCharType="end"/>
      </w:r>
      <w:r w:rsidRPr="00E51498">
        <w:rPr>
          <w:rFonts w:hint="eastAsia"/>
        </w:rPr>
        <w:t>存储系统就已经实现了上千台机器组成的集群中。水平扩展的优点显而易见，即价格低廉，使用普通的机器便可获得强大的集群，而且集群的总体性能也不受单台机器性能的限制，因而也受到许多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B92601">
      <w:pPr>
        <w:pStyle w:val="40"/>
        <w:numPr>
          <w:ilvl w:val="0"/>
          <w:numId w:val="8"/>
        </w:numPr>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7A3D5C">
        <w:t xml:space="preserve">[4] </w:t>
      </w:r>
      <w:r w:rsidRPr="00941570">
        <w:fldChar w:fldCharType="end"/>
      </w:r>
      <w:r w:rsidRPr="00941570">
        <w:rPr>
          <w:rFonts w:hint="eastAsia"/>
        </w:rPr>
        <w:t>，即需要专门的路由</w:t>
      </w:r>
      <w:r w:rsidR="006B0F15" w:rsidRPr="00941570">
        <w:rPr>
          <w:rFonts w:hint="eastAsia"/>
        </w:rPr>
        <w:t>程序的支持，以将数据根据主键或特定的业务属性分配到对应的机器中</w:t>
      </w:r>
    </w:p>
    <w:p w:rsidR="006B0F15" w:rsidRPr="00941570" w:rsidRDefault="00E51498" w:rsidP="000E10A9">
      <w:pPr>
        <w:pStyle w:val="40"/>
      </w:pPr>
      <w:r w:rsidRPr="00941570">
        <w:rPr>
          <w:rFonts w:hint="eastAsia"/>
        </w:rPr>
        <w:t>集群需要较高的维护难度和成本。随着机器数量的增加，集群的维护成本也相应的增加，并且需要自动化工具的支持以实现日常的维护工作。</w:t>
      </w:r>
    </w:p>
    <w:p w:rsidR="00E51498" w:rsidRPr="00941570" w:rsidRDefault="00E51498" w:rsidP="000E10A9">
      <w:pPr>
        <w:pStyle w:val="40"/>
      </w:pPr>
      <w:r w:rsidRPr="00941570">
        <w:rPr>
          <w:rFonts w:hint="eastAsia"/>
        </w:rPr>
        <w:t>分布式集群为系统提出了额外的问题和复杂性，例如网络分区问题，节点失效问题，节点间协调问题等等，都需要专门的算法进行解决。</w:t>
      </w:r>
    </w:p>
    <w:p w:rsidR="00DA2A1E" w:rsidRPr="006A1BEE" w:rsidRDefault="00E51498" w:rsidP="00E51498">
      <w:pPr>
        <w:adjustRightInd/>
        <w:jc w:val="left"/>
        <w:textAlignment w:val="auto"/>
        <w:rPr>
          <w:kern w:val="0"/>
          <w:szCs w:val="20"/>
        </w:rPr>
      </w:pPr>
      <w:r w:rsidRPr="00E51498">
        <w:rPr>
          <w:rFonts w:hint="eastAsia"/>
        </w:rPr>
        <w:t>由于垂直扩展与水平扩展各自的优缺点，二者适应的场景也有所不同。垂直扩展的简单方便比较受非</w:t>
      </w:r>
      <w:r w:rsidRPr="00E51498">
        <w:rPr>
          <w:rFonts w:hint="eastAsia"/>
        </w:rPr>
        <w:t>IT</w:t>
      </w:r>
      <w:r w:rsidRPr="00E51498">
        <w:rPr>
          <w:rFonts w:hint="eastAsia"/>
        </w:rPr>
        <w:t>企业的青睐，如电信、金融、能源等领域的公司，并且垂直扩展带来的性能</w:t>
      </w:r>
      <w:r w:rsidR="00F23DEB">
        <w:rPr>
          <w:rFonts w:hint="eastAsia"/>
        </w:rPr>
        <w:t>也可</w:t>
      </w:r>
      <w:r w:rsidR="00F23DEB">
        <w:rPr>
          <w:rFonts w:hint="eastAsia"/>
        </w:rPr>
        <w:lastRenderedPageBreak/>
        <w:t>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927C12">
      <w:pPr>
        <w:pStyle w:val="20"/>
        <w:spacing w:before="156" w:after="156"/>
      </w:pPr>
      <w:r w:rsidRPr="00B02F20">
        <w:rPr>
          <w:rFonts w:hint="eastAsia"/>
        </w:rPr>
        <w:t>CAP</w:t>
      </w:r>
      <w:r w:rsidRPr="00B02F20">
        <w:rPr>
          <w:rFonts w:hint="eastAsia"/>
        </w:rPr>
        <w:t>理论</w:t>
      </w:r>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B92601">
      <w:pPr>
        <w:pStyle w:val="40"/>
        <w:numPr>
          <w:ilvl w:val="0"/>
          <w:numId w:val="9"/>
        </w:numPr>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927C12">
      <w:pPr>
        <w:pStyle w:val="4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927C12">
      <w:pPr>
        <w:pStyle w:val="4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7A3D5C">
        <w:t xml:space="preserve">[10]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Pr="00CC41A1">
        <w:t>” Brewer's conjecture and the feasibility of consistent, available, partition-tolerant web services”</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7A3D5C">
        <w:t xml:space="preserve">[11]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7A3D5C">
        <w:t xml:space="preserve">[12]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7A3D5C">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7A3D5C">
        <w:t xml:space="preserve">[12]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7A3D5C">
        <w:t xml:space="preserve">[6] </w:t>
      </w:r>
      <w:r w:rsidRPr="00CC41A1">
        <w:fldChar w:fldCharType="end"/>
      </w:r>
      <w:r w:rsidRPr="00CC41A1">
        <w:rPr>
          <w:rFonts w:hint="eastAsia"/>
        </w:rPr>
        <w:t>系统则通过版本号机制和数据多备份等实现了较高的一致性，然而应用程序则需要解决有可能读取不到最新数据的问题。而另一类系统如</w:t>
      </w:r>
      <w:r w:rsidRPr="00CC41A1">
        <w:rPr>
          <w:rFonts w:hint="eastAsia"/>
        </w:rPr>
        <w:t>Cassandra</w:t>
      </w:r>
      <w:r w:rsidRPr="00CC41A1">
        <w:rPr>
          <w:rFonts w:hint="eastAsia"/>
        </w:rPr>
        <w:t>（</w:t>
      </w:r>
      <w:hyperlink r:id="rId15" w:history="1">
        <w:r w:rsidRPr="00CC41A1">
          <w:t>http://cassandra.apache.org/</w:t>
        </w:r>
      </w:hyperlink>
      <w:r w:rsidRPr="00CC41A1">
        <w:rPr>
          <w:rFonts w:hint="eastAsia"/>
        </w:rPr>
        <w:t>）则允许用户配置成功写操作的最小节点数（</w:t>
      </w:r>
      <w:r w:rsidRPr="00CC41A1">
        <w:rPr>
          <w:rFonts w:hint="eastAsia"/>
        </w:rPr>
        <w:t>W</w:t>
      </w:r>
      <w:r w:rsidRPr="00CC41A1">
        <w:rPr>
          <w:rFonts w:hint="eastAsia"/>
        </w:rPr>
        <w:t>）、成功读操作的最小节点数（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3B6196" w:rsidRDefault="003B6196" w:rsidP="00E74E50">
      <w:pPr>
        <w:pStyle w:val="10"/>
        <w:spacing w:before="312" w:after="156"/>
      </w:pPr>
      <w:r>
        <w:rPr>
          <w:rFonts w:hint="eastAsia"/>
        </w:rPr>
        <w:t>系统编程接口</w:t>
      </w:r>
    </w:p>
    <w:p w:rsidR="005E18D3" w:rsidRDefault="003B6196" w:rsidP="00E74E50">
      <w:pPr>
        <w:pStyle w:val="20"/>
        <w:spacing w:before="156" w:after="156"/>
        <w:rPr>
          <w:rFonts w:hint="eastAsia"/>
        </w:rPr>
      </w:pPr>
      <w:r>
        <w:rPr>
          <w:rFonts w:hint="eastAsia"/>
        </w:rPr>
        <w:t>数据模型</w:t>
      </w:r>
    </w:p>
    <w:p w:rsidR="003B6196" w:rsidRDefault="003B6196" w:rsidP="00E74E50">
      <w:pPr>
        <w:pStyle w:val="30"/>
        <w:ind w:firstLine="420"/>
        <w:rPr>
          <w:rFonts w:hint="eastAsia"/>
        </w:rPr>
      </w:pPr>
      <w:r>
        <w:rPr>
          <w:rFonts w:hint="eastAsia"/>
        </w:rPr>
        <w:t>键值结构</w:t>
      </w:r>
    </w:p>
    <w:p w:rsidR="0077249E" w:rsidRPr="00A57D7D" w:rsidRDefault="0077249E" w:rsidP="0077249E">
      <w:pPr>
        <w:pStyle w:val="afa"/>
        <w:rPr>
          <w:rFonts w:hint="eastAsia"/>
        </w:rPr>
      </w:pPr>
      <w:r>
        <w:t>K</w:t>
      </w:r>
      <w:r>
        <w:rPr>
          <w:rFonts w:hint="eastAsia"/>
        </w:rPr>
        <w:t>vstore</w:t>
      </w:r>
      <w:r>
        <w:rPr>
          <w:rFonts w:hint="eastAsia"/>
        </w:rPr>
        <w:t>采用键值模型作为数据模型结构，类似于一个分布在集群中的哈希表。</w:t>
      </w:r>
      <w:r>
        <w:rPr>
          <w:rFonts w:hint="eastAsia"/>
        </w:rPr>
        <w:t>每一个键都唯一确定了一个值，并且不允许有重复的键以及空值出现。</w:t>
      </w:r>
      <w:r w:rsidR="000959D7">
        <w:rPr>
          <w:rFonts w:hint="eastAsia"/>
        </w:rPr>
        <w:t>另外键和值在系统中都存储为字节数组，而由应用程序开发者来负责解释键值的含义，例如可以是字符串、序列化的对象或者其他任意的结构。</w:t>
      </w:r>
    </w:p>
    <w:p w:rsidR="00BA67AD" w:rsidRDefault="00BA1A7B" w:rsidP="00BA1A7B">
      <w:pPr>
        <w:pStyle w:val="-0"/>
        <w:jc w:val="center"/>
        <w:rPr>
          <w:rFonts w:hint="eastAsia"/>
        </w:rPr>
      </w:pPr>
      <w:r>
        <w:rPr>
          <w:noProof/>
        </w:rPr>
        <w:lastRenderedPageBreak/>
        <w:drawing>
          <wp:inline distT="0" distB="0" distL="0" distR="0" wp14:anchorId="5F2718BB" wp14:editId="79ECAB53">
            <wp:extent cx="4743450" cy="1914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43450" cy="1914525"/>
                    </a:xfrm>
                    <a:prstGeom prst="rect">
                      <a:avLst/>
                    </a:prstGeom>
                  </pic:spPr>
                </pic:pic>
              </a:graphicData>
            </a:graphic>
          </wp:inline>
        </w:drawing>
      </w:r>
    </w:p>
    <w:p w:rsidR="00E94737" w:rsidRDefault="00E94737" w:rsidP="00E94737">
      <w:pPr>
        <w:pStyle w:val="aff2"/>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p>
    <w:p w:rsidR="00A42AF0" w:rsidRPr="00A42AF0" w:rsidRDefault="00A42AF0" w:rsidP="00A42AF0">
      <w:r>
        <w:rPr>
          <w:rFonts w:hint="eastAsia"/>
        </w:rPr>
        <w:tab/>
      </w:r>
      <w:r>
        <w:rPr>
          <w:rFonts w:hint="eastAsia"/>
        </w:rPr>
        <w:t>如</w:t>
      </w:r>
      <w:r>
        <w:fldChar w:fldCharType="begin"/>
      </w:r>
      <w:r>
        <w:instrText xml:space="preserve"> </w:instrText>
      </w:r>
      <w:r>
        <w:rPr>
          <w:rFonts w:hint="eastAsia"/>
        </w:rPr>
        <w:instrText>REF _Ref354422719 \h</w:instrText>
      </w:r>
      <w:r>
        <w:instrText xml:space="preserve"> </w:instrText>
      </w:r>
      <w:r>
        <w:fldChar w:fldCharType="separate"/>
      </w:r>
      <w:r w:rsidR="007A3D5C">
        <w:rPr>
          <w:rFonts w:hint="eastAsia"/>
        </w:rPr>
        <w:t>图表</w:t>
      </w:r>
      <w:r w:rsidR="007A3D5C">
        <w:rPr>
          <w:rFonts w:hint="eastAsia"/>
        </w:rPr>
        <w:t xml:space="preserve"> </w:t>
      </w:r>
      <w:r w:rsidR="007A3D5C">
        <w:rPr>
          <w:noProof/>
        </w:rPr>
        <w:t>3</w:t>
      </w:r>
      <w:r w:rsidR="007A3D5C">
        <w:noBreakHyphen/>
      </w:r>
      <w:r w:rsidR="007A3D5C">
        <w:rPr>
          <w:noProof/>
        </w:rPr>
        <w:t>1</w:t>
      </w:r>
      <w:r>
        <w:fldChar w:fldCharType="end"/>
      </w:r>
      <w:r>
        <w:rPr>
          <w:rFonts w:hint="eastAsia"/>
        </w:rPr>
        <w:t>所示，</w:t>
      </w:r>
      <w:r w:rsidR="00D26843">
        <w:rPr>
          <w:rFonts w:hint="eastAsia"/>
        </w:rPr>
        <w:t>每个键分别唯一对应了一个值和失效时间。</w:t>
      </w:r>
      <w:r w:rsidR="005033C3">
        <w:rPr>
          <w:rFonts w:hint="eastAsia"/>
        </w:rPr>
        <w:t>失效时间为</w:t>
      </w:r>
      <w:r w:rsidR="005033C3">
        <w:rPr>
          <w:rFonts w:hint="eastAsia"/>
        </w:rPr>
        <w:t>long</w:t>
      </w:r>
      <w:r w:rsidR="005033C3">
        <w:rPr>
          <w:rFonts w:hint="eastAsia"/>
        </w:rPr>
        <w:t>型的时间戳，</w:t>
      </w:r>
      <w:r w:rsidR="004052DA">
        <w:rPr>
          <w:rFonts w:hint="eastAsia"/>
        </w:rPr>
        <w:t>如果服务器的当前时间超过了失效时间，</w:t>
      </w:r>
      <w:r w:rsidR="00012C41">
        <w:rPr>
          <w:rFonts w:hint="eastAsia"/>
        </w:rPr>
        <w:t>那么该键值对将会被自动删除，</w:t>
      </w:r>
      <w:r w:rsidR="00EE4D3C">
        <w:rPr>
          <w:rFonts w:hint="eastAsia"/>
        </w:rPr>
        <w:t>即用户再也无法通过键取得对应值。</w:t>
      </w:r>
    </w:p>
    <w:p w:rsidR="003B6196" w:rsidRDefault="003B6196" w:rsidP="00E74E50">
      <w:pPr>
        <w:pStyle w:val="30"/>
        <w:ind w:firstLine="420"/>
        <w:rPr>
          <w:rFonts w:hint="eastAsia"/>
        </w:rPr>
      </w:pPr>
      <w:r>
        <w:rPr>
          <w:rFonts w:hint="eastAsia"/>
        </w:rPr>
        <w:t>Region</w:t>
      </w:r>
      <w:r>
        <w:rPr>
          <w:rFonts w:hint="eastAsia"/>
        </w:rPr>
        <w:t>结构</w:t>
      </w:r>
    </w:p>
    <w:p w:rsidR="00621C33" w:rsidRDefault="00621C33" w:rsidP="00BF633C">
      <w:pPr>
        <w:ind w:firstLine="420"/>
        <w:rPr>
          <w:rFonts w:hint="eastAsia"/>
        </w:rPr>
      </w:pPr>
      <w:r>
        <w:rPr>
          <w:rFonts w:hint="eastAsia"/>
        </w:rPr>
        <w:t>Region</w:t>
      </w:r>
      <w:r>
        <w:rPr>
          <w:rFonts w:hint="eastAsia"/>
        </w:rPr>
        <w:t>是从开始键到结束键的所有键值对的集合，也是系统负载均衡的基本单位。</w:t>
      </w:r>
      <w:r w:rsidR="00693841">
        <w:rPr>
          <w:rFonts w:hint="eastAsia"/>
        </w:rPr>
        <w:t>如</w:t>
      </w:r>
      <w:r w:rsidR="00693841">
        <w:fldChar w:fldCharType="begin"/>
      </w:r>
      <w:r w:rsidR="00693841">
        <w:instrText xml:space="preserve"> </w:instrText>
      </w:r>
      <w:r w:rsidR="00693841">
        <w:rPr>
          <w:rFonts w:hint="eastAsia"/>
        </w:rPr>
        <w:instrText>REF _Ref354424791 \h</w:instrText>
      </w:r>
      <w:r w:rsidR="00693841">
        <w:instrText xml:space="preserve"> </w:instrText>
      </w:r>
      <w:r w:rsidR="00693841">
        <w:fldChar w:fldCharType="separate"/>
      </w:r>
      <w:r w:rsidR="00693841">
        <w:rPr>
          <w:rFonts w:hint="eastAsia"/>
        </w:rPr>
        <w:t>图表</w:t>
      </w:r>
      <w:r w:rsidR="00693841">
        <w:rPr>
          <w:rFonts w:hint="eastAsia"/>
        </w:rPr>
        <w:t xml:space="preserve"> </w:t>
      </w:r>
      <w:r w:rsidR="00693841">
        <w:rPr>
          <w:noProof/>
        </w:rPr>
        <w:t>3</w:t>
      </w:r>
      <w:r w:rsidR="00693841">
        <w:noBreakHyphen/>
      </w:r>
      <w:r w:rsidR="00693841">
        <w:rPr>
          <w:noProof/>
        </w:rPr>
        <w:t>2</w:t>
      </w:r>
      <w:r w:rsidR="00693841">
        <w:fldChar w:fldCharType="end"/>
      </w:r>
      <w:r w:rsidR="00693841">
        <w:rPr>
          <w:rFonts w:hint="eastAsia"/>
        </w:rPr>
        <w:t>所示，</w:t>
      </w:r>
      <w:r w:rsidR="00BF633C">
        <w:rPr>
          <w:rFonts w:hint="eastAsia"/>
        </w:rPr>
        <w:t>Region</w:t>
      </w:r>
      <w:r w:rsidR="00BF633C">
        <w:rPr>
          <w:rFonts w:hint="eastAsia"/>
        </w:rPr>
        <w:t>会被</w:t>
      </w:r>
      <w:r w:rsidR="00CF2F38">
        <w:rPr>
          <w:rFonts w:hint="eastAsia"/>
        </w:rPr>
        <w:t>分配到某个唯一的服务器中，之后所有对该区域内的键值对的请求都会由该服务器所负责。</w:t>
      </w:r>
    </w:p>
    <w:p w:rsidR="007A3D5C" w:rsidRDefault="007A3D5C" w:rsidP="00BF633C">
      <w:pPr>
        <w:ind w:firstLine="420"/>
        <w:rPr>
          <w:rFonts w:hint="eastAsia"/>
        </w:rPr>
      </w:pPr>
      <w:r>
        <w:rPr>
          <w:noProof/>
        </w:rPr>
        <w:drawing>
          <wp:inline distT="0" distB="0" distL="0" distR="0" wp14:anchorId="0E8CCF5E" wp14:editId="4AFBF535">
            <wp:extent cx="5400040" cy="29568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956897"/>
                    </a:xfrm>
                    <a:prstGeom prst="rect">
                      <a:avLst/>
                    </a:prstGeom>
                  </pic:spPr>
                </pic:pic>
              </a:graphicData>
            </a:graphic>
          </wp:inline>
        </w:drawing>
      </w:r>
    </w:p>
    <w:p w:rsidR="00E94737" w:rsidRDefault="00E94737" w:rsidP="00E94737">
      <w:pPr>
        <w:pStyle w:val="aff2"/>
        <w:jc w:val="center"/>
        <w:rPr>
          <w:rFonts w:hint="eastAsia"/>
        </w:rPr>
      </w:pPr>
      <w:bookmarkStart w:id="0" w:name="_Ref35442479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bookmarkEnd w:id="0"/>
    </w:p>
    <w:p w:rsidR="005D7E06" w:rsidRDefault="005D7E06" w:rsidP="005D7E06">
      <w:pPr>
        <w:rPr>
          <w:rFonts w:hint="eastAsia"/>
        </w:rPr>
      </w:pPr>
      <w:r>
        <w:rPr>
          <w:rFonts w:hint="eastAsia"/>
        </w:rPr>
        <w:tab/>
        <w:t>Region</w:t>
      </w:r>
      <w:r>
        <w:rPr>
          <w:rFonts w:hint="eastAsia"/>
        </w:rPr>
        <w:t>中包含如下的属性：开始键，结束键，</w:t>
      </w:r>
      <w:r w:rsidR="0030185D">
        <w:rPr>
          <w:rFonts w:hint="eastAsia"/>
        </w:rPr>
        <w:t>以及由主服务器分配的唯一的</w:t>
      </w:r>
      <w:r w:rsidR="0030185D">
        <w:rPr>
          <w:rFonts w:hint="eastAsia"/>
        </w:rPr>
        <w:t>Id</w:t>
      </w:r>
      <w:r w:rsidR="0030185D">
        <w:rPr>
          <w:rFonts w:hint="eastAsia"/>
        </w:rPr>
        <w:t>。另外每个</w:t>
      </w:r>
      <w:r w:rsidR="0030185D">
        <w:rPr>
          <w:rFonts w:hint="eastAsia"/>
        </w:rPr>
        <w:t>Region</w:t>
      </w:r>
      <w:r w:rsidR="0030185D">
        <w:rPr>
          <w:rFonts w:hint="eastAsia"/>
        </w:rPr>
        <w:t>还对应了统计信息，统计的数据项包括键值对数量、大小、读次数和写次数。这些统计信息会作为负载均衡的依据供主服务器使用。</w:t>
      </w:r>
      <w:r>
        <w:rPr>
          <w:rFonts w:hint="eastAsia"/>
        </w:rPr>
        <w:t xml:space="preserve"> </w:t>
      </w:r>
      <w:r w:rsidR="0030185D">
        <w:rPr>
          <w:rFonts w:hint="eastAsia"/>
        </w:rPr>
        <w:t>键的比较会按照字节顺序，</w:t>
      </w:r>
      <w:r w:rsidR="00C46D0F">
        <w:rPr>
          <w:rFonts w:hint="eastAsia"/>
        </w:rPr>
        <w:t>首先按照数组的长度，长度短者小；如果长度相等，这依次按无符号字节的格式比较数组的每一位，首先出现小</w:t>
      </w:r>
      <w:r w:rsidR="00F64A24">
        <w:rPr>
          <w:rFonts w:hint="eastAsia"/>
        </w:rPr>
        <w:t>字节</w:t>
      </w:r>
      <w:r w:rsidR="00C46D0F">
        <w:rPr>
          <w:rFonts w:hint="eastAsia"/>
        </w:rPr>
        <w:t>的字节数组小。</w:t>
      </w:r>
    </w:p>
    <w:p w:rsidR="003B6196" w:rsidRDefault="003B6196" w:rsidP="00E74E50">
      <w:pPr>
        <w:pStyle w:val="20"/>
        <w:spacing w:before="156" w:after="156"/>
        <w:rPr>
          <w:rFonts w:hint="eastAsia"/>
        </w:rPr>
      </w:pPr>
      <w:r>
        <w:rPr>
          <w:rFonts w:hint="eastAsia"/>
        </w:rPr>
        <w:lastRenderedPageBreak/>
        <w:t>键值操作</w:t>
      </w:r>
    </w:p>
    <w:p w:rsidR="00ED120B" w:rsidRPr="00ED120B" w:rsidRDefault="00ED120B" w:rsidP="00ED120B">
      <w:pPr>
        <w:pStyle w:val="-0"/>
        <w:ind w:firstLine="420"/>
      </w:pPr>
      <w:r>
        <w:t>K</w:t>
      </w:r>
      <w:r>
        <w:rPr>
          <w:rFonts w:hint="eastAsia"/>
        </w:rPr>
        <w:t>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w:t>
      </w:r>
      <w:r w:rsidR="00BB19BE">
        <w:rPr>
          <w:rFonts w:hint="eastAsia"/>
        </w:rPr>
        <w:t>各个操作语义</w:t>
      </w:r>
      <w:r>
        <w:rPr>
          <w:rFonts w:hint="eastAsia"/>
        </w:rPr>
        <w:t>，其中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3B6196" w:rsidRDefault="003B6196" w:rsidP="00E74E50">
      <w:pPr>
        <w:pStyle w:val="30"/>
        <w:ind w:firstLine="420"/>
        <w:rPr>
          <w:rFonts w:hint="eastAsia"/>
        </w:rPr>
      </w:pPr>
      <w:r w:rsidRPr="007B5B6B">
        <w:rPr>
          <w:rFonts w:hint="eastAsia"/>
        </w:rPr>
        <w:t>set</w:t>
      </w:r>
      <w:r w:rsidRPr="007B5B6B">
        <w:rPr>
          <w:rFonts w:hint="eastAsia"/>
        </w:rPr>
        <w:t>操作</w:t>
      </w:r>
    </w:p>
    <w:p w:rsidR="00F93BDE" w:rsidRPr="00F93BDE" w:rsidRDefault="00670457" w:rsidP="00EE4C36">
      <w:pPr>
        <w:ind w:firstLine="420"/>
      </w:pPr>
      <w:r>
        <w:rPr>
          <w:rFonts w:hint="eastAsia"/>
        </w:rPr>
        <w:t>Set</w:t>
      </w:r>
      <w:r>
        <w:rPr>
          <w:rFonts w:hint="eastAsia"/>
        </w:rPr>
        <w:t>操作的语义为设置某个键值对，即将一个键值对存储到系统当中。</w:t>
      </w:r>
      <w:r w:rsidR="00BB19BE">
        <w:rPr>
          <w:rFonts w:hint="eastAsia"/>
        </w:rPr>
        <w:t>Set</w:t>
      </w:r>
      <w:r w:rsidR="00BB19BE">
        <w:rPr>
          <w:rFonts w:hint="eastAsia"/>
        </w:rPr>
        <w:t>操作的</w:t>
      </w:r>
      <w:r w:rsidR="00EE4C36">
        <w:rPr>
          <w:rFonts w:hint="eastAsia"/>
        </w:rPr>
        <w:t>指令为：</w:t>
      </w:r>
      <w:r w:rsidR="00EE4C36">
        <w:rPr>
          <w:rFonts w:hint="eastAsia"/>
        </w:rPr>
        <w:t>set key value [ttl=0]</w:t>
      </w:r>
      <w:r w:rsidR="00EE4C36">
        <w:rPr>
          <w:rFonts w:hint="eastAsia"/>
        </w:rPr>
        <w:t>。其中</w:t>
      </w:r>
      <w:r w:rsidR="00EE4C36">
        <w:rPr>
          <w:rFonts w:hint="eastAsia"/>
        </w:rPr>
        <w:t>key</w:t>
      </w:r>
      <w:r w:rsidR="00EE4C36">
        <w:rPr>
          <w:rFonts w:hint="eastAsia"/>
        </w:rPr>
        <w:t>、</w:t>
      </w:r>
      <w:r w:rsidR="00EE4C36">
        <w:rPr>
          <w:rFonts w:hint="eastAsia"/>
        </w:rPr>
        <w:t>value</w:t>
      </w:r>
      <w:r w:rsidR="00EE4C36">
        <w:rPr>
          <w:rFonts w:hint="eastAsia"/>
        </w:rPr>
        <w:t>都为二进制数组，</w:t>
      </w:r>
      <w:r w:rsidR="00EE4C36">
        <w:rPr>
          <w:rFonts w:hint="eastAsia"/>
        </w:rPr>
        <w:t>ttl</w:t>
      </w:r>
      <w:r w:rsidR="00EE4C36">
        <w:rPr>
          <w:rFonts w:hint="eastAsia"/>
        </w:rPr>
        <w:t>为整形，表明该键值对应</w:t>
      </w:r>
      <w:r w:rsidR="005347FB">
        <w:rPr>
          <w:rFonts w:hint="eastAsia"/>
        </w:rPr>
        <w:t>存活</w:t>
      </w:r>
      <w:r w:rsidR="00EE4C36">
        <w:rPr>
          <w:rFonts w:hint="eastAsia"/>
        </w:rPr>
        <w:t>的毫秒值，默认为</w:t>
      </w:r>
      <w:r w:rsidR="00EE4C36">
        <w:rPr>
          <w:rFonts w:hint="eastAsia"/>
        </w:rPr>
        <w:t>0</w:t>
      </w:r>
      <w:r w:rsidR="00EE4C36">
        <w:rPr>
          <w:rFonts w:hint="eastAsia"/>
        </w:rPr>
        <w:t>，即永久保存。</w:t>
      </w:r>
    </w:p>
    <w:p w:rsidR="003B6196" w:rsidRDefault="003B6196" w:rsidP="00E74E50">
      <w:pPr>
        <w:pStyle w:val="30"/>
        <w:ind w:firstLine="420"/>
        <w:rPr>
          <w:rFonts w:hint="eastAsia"/>
        </w:rPr>
      </w:pPr>
      <w:r w:rsidRPr="007B5B6B">
        <w:rPr>
          <w:rFonts w:hint="eastAsia"/>
        </w:rPr>
        <w:t>get</w:t>
      </w:r>
      <w:r w:rsidRPr="007B5B6B">
        <w:rPr>
          <w:rFonts w:hint="eastAsia"/>
        </w:rPr>
        <w:t>操作</w:t>
      </w:r>
    </w:p>
    <w:p w:rsidR="005347FB" w:rsidRPr="005347FB" w:rsidRDefault="005347FB" w:rsidP="001B6F8E">
      <w:pPr>
        <w:ind w:firstLine="420"/>
      </w:pPr>
      <w:r>
        <w:rPr>
          <w:rFonts w:hint="eastAsia"/>
        </w:rPr>
        <w:t>Get</w:t>
      </w:r>
      <w:r>
        <w:rPr>
          <w:rFonts w:hint="eastAsia"/>
        </w:rPr>
        <w:t>操作的语义为获取某个键对应的值以及存活时间的毫秒值，如果键不存在，则返回空。</w:t>
      </w:r>
      <w:r w:rsidR="001B6F8E">
        <w:rPr>
          <w:rFonts w:hint="eastAsia"/>
        </w:rPr>
        <w:t>Get</w:t>
      </w:r>
      <w:r w:rsidR="001B6F8E">
        <w:rPr>
          <w:rFonts w:hint="eastAsia"/>
        </w:rPr>
        <w:t>操作的指令为：</w:t>
      </w:r>
      <w:r w:rsidR="00F215DC">
        <w:rPr>
          <w:rFonts w:hint="eastAsia"/>
        </w:rPr>
        <w:t>get key</w:t>
      </w:r>
      <w:r w:rsidR="00F215DC">
        <w:rPr>
          <w:rFonts w:hint="eastAsia"/>
        </w:rPr>
        <w:t>。其中</w:t>
      </w:r>
      <w:r w:rsidR="00F215DC">
        <w:rPr>
          <w:rFonts w:hint="eastAsia"/>
        </w:rPr>
        <w:t>key</w:t>
      </w:r>
      <w:r w:rsidR="00F215DC">
        <w:rPr>
          <w:rFonts w:hint="eastAsia"/>
        </w:rPr>
        <w:t>为二进制数组。</w:t>
      </w:r>
    </w:p>
    <w:p w:rsidR="003B6196" w:rsidRDefault="003B6196" w:rsidP="00E74E50">
      <w:pPr>
        <w:pStyle w:val="30"/>
        <w:ind w:firstLine="420"/>
        <w:rPr>
          <w:rFonts w:hint="eastAsia"/>
        </w:rPr>
      </w:pPr>
      <w:r w:rsidRPr="007B5B6B">
        <w:rPr>
          <w:rFonts w:hint="eastAsia"/>
        </w:rPr>
        <w:t>incr</w:t>
      </w:r>
      <w:r w:rsidRPr="007B5B6B">
        <w:rPr>
          <w:rFonts w:hint="eastAsia"/>
        </w:rPr>
        <w:t>操作</w:t>
      </w:r>
    </w:p>
    <w:p w:rsidR="0066792E" w:rsidRPr="0066792E" w:rsidRDefault="0066792E" w:rsidP="00FE2290">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sidR="00F90732">
        <w:rPr>
          <w:rFonts w:hint="eastAsia"/>
        </w:rPr>
        <w:t>Incr</w:t>
      </w:r>
      <w:r w:rsidR="00F90732">
        <w:rPr>
          <w:rFonts w:hint="eastAsia"/>
        </w:rPr>
        <w:t>操作的指令为</w:t>
      </w:r>
      <w:r w:rsidR="00F90732">
        <w:rPr>
          <w:rFonts w:hint="eastAsia"/>
        </w:rPr>
        <w:t>incr key [incremental = 1] [initValue=0] [ttl=0]</w:t>
      </w:r>
      <w:r w:rsidR="00F90732">
        <w:rPr>
          <w:rFonts w:hint="eastAsia"/>
        </w:rPr>
        <w:t>。</w:t>
      </w:r>
      <w:r w:rsidR="00FE2290">
        <w:rPr>
          <w:rFonts w:hint="eastAsia"/>
        </w:rPr>
        <w:t>其中</w:t>
      </w:r>
      <w:r w:rsidR="00FE2290">
        <w:rPr>
          <w:rFonts w:hint="eastAsia"/>
        </w:rPr>
        <w:t>key</w:t>
      </w:r>
      <w:r w:rsidR="00FE2290">
        <w:rPr>
          <w:rFonts w:hint="eastAsia"/>
        </w:rPr>
        <w:t>为二进制数组，</w:t>
      </w:r>
      <w:r w:rsidR="00FE2290">
        <w:rPr>
          <w:rFonts w:hint="eastAsia"/>
        </w:rPr>
        <w:t>incremental</w:t>
      </w:r>
      <w:r w:rsidR="00FE2290">
        <w:rPr>
          <w:rFonts w:hint="eastAsia"/>
        </w:rPr>
        <w:t>为要为计数器增加的整数值，默认为</w:t>
      </w:r>
      <w:r w:rsidR="00FE2290">
        <w:rPr>
          <w:rFonts w:hint="eastAsia"/>
        </w:rPr>
        <w:t>1</w:t>
      </w:r>
      <w:r w:rsidR="00FE2290">
        <w:rPr>
          <w:rFonts w:hint="eastAsia"/>
        </w:rPr>
        <w:t>；</w:t>
      </w:r>
      <w:r w:rsidR="00FE2290">
        <w:rPr>
          <w:rFonts w:hint="eastAsia"/>
        </w:rPr>
        <w:t>initValue</w:t>
      </w:r>
      <w:r w:rsidR="00FE2290">
        <w:rPr>
          <w:rFonts w:hint="eastAsia"/>
        </w:rPr>
        <w:t>为计数器的初始值，默认为</w:t>
      </w:r>
      <w:r w:rsidR="00FE2290">
        <w:rPr>
          <w:rFonts w:hint="eastAsia"/>
        </w:rPr>
        <w:t>0</w:t>
      </w:r>
      <w:r w:rsidR="00FE2290">
        <w:rPr>
          <w:rFonts w:hint="eastAsia"/>
        </w:rPr>
        <w:t>；</w:t>
      </w:r>
      <w:r w:rsidR="00FE2290">
        <w:rPr>
          <w:rFonts w:hint="eastAsia"/>
        </w:rPr>
        <w:t>ttl</w:t>
      </w:r>
      <w:r w:rsidR="00FE2290">
        <w:rPr>
          <w:rFonts w:hint="eastAsia"/>
        </w:rPr>
        <w:t>为计数器存活的时间毫秒值，默认为</w:t>
      </w:r>
      <w:r w:rsidR="00FE2290">
        <w:rPr>
          <w:rFonts w:hint="eastAsia"/>
        </w:rPr>
        <w:t>0</w:t>
      </w:r>
      <w:r w:rsidR="00FE2290">
        <w:rPr>
          <w:rFonts w:hint="eastAsia"/>
        </w:rPr>
        <w:t>，即永久保存。</w:t>
      </w:r>
      <w:r w:rsidR="00204575">
        <w:rPr>
          <w:rFonts w:hint="eastAsia"/>
        </w:rPr>
        <w:t>另外计数器实际上在系统中对应了一个长度为</w:t>
      </w:r>
      <w:r w:rsidR="00204575">
        <w:rPr>
          <w:rFonts w:hint="eastAsia"/>
        </w:rPr>
        <w:t>4</w:t>
      </w:r>
      <w:r w:rsidR="00204575">
        <w:rPr>
          <w:rFonts w:hint="eastAsia"/>
        </w:rPr>
        <w:t>的二进制数组，如果尝试为一个值长度不为</w:t>
      </w:r>
      <w:r w:rsidR="00204575">
        <w:rPr>
          <w:rFonts w:hint="eastAsia"/>
        </w:rPr>
        <w:t>4</w:t>
      </w:r>
      <w:r w:rsidR="00204575">
        <w:rPr>
          <w:rFonts w:hint="eastAsia"/>
        </w:rPr>
        <w:t>的键执行</w:t>
      </w:r>
      <w:r w:rsidR="00204575">
        <w:rPr>
          <w:rFonts w:hint="eastAsia"/>
        </w:rPr>
        <w:t>incr</w:t>
      </w:r>
      <w:r w:rsidR="00204575">
        <w:rPr>
          <w:rFonts w:hint="eastAsia"/>
        </w:rPr>
        <w:t>操作，那么系统将返回错误</w:t>
      </w:r>
      <w:r w:rsidR="002F7202">
        <w:rPr>
          <w:rFonts w:hint="eastAsia"/>
        </w:rPr>
        <w:t>信息。</w:t>
      </w:r>
    </w:p>
    <w:p w:rsidR="003B6196" w:rsidRDefault="003B6196" w:rsidP="00E74E50">
      <w:pPr>
        <w:pStyle w:val="30"/>
        <w:ind w:firstLine="420"/>
        <w:rPr>
          <w:rFonts w:hint="eastAsia"/>
        </w:rPr>
      </w:pPr>
      <w:r w:rsidRPr="007B5B6B">
        <w:rPr>
          <w:rFonts w:hint="eastAsia"/>
        </w:rPr>
        <w:t>delete</w:t>
      </w:r>
      <w:r w:rsidRPr="007B5B6B">
        <w:rPr>
          <w:rFonts w:hint="eastAsia"/>
        </w:rPr>
        <w:t>操作</w:t>
      </w:r>
    </w:p>
    <w:p w:rsidR="00FF15C9" w:rsidRPr="00FF15C9" w:rsidRDefault="00FF15C9" w:rsidP="00FF15C9">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3B6196" w:rsidRDefault="003B6196" w:rsidP="00E74E50">
      <w:pPr>
        <w:pStyle w:val="30"/>
        <w:ind w:firstLine="420"/>
        <w:rPr>
          <w:rFonts w:hint="eastAsia"/>
        </w:rPr>
      </w:pPr>
      <w:r w:rsidRPr="007B5B6B">
        <w:rPr>
          <w:rFonts w:hint="eastAsia"/>
        </w:rPr>
        <w:t>stat</w:t>
      </w:r>
      <w:r w:rsidRPr="007B5B6B">
        <w:rPr>
          <w:rFonts w:hint="eastAsia"/>
        </w:rPr>
        <w:t>操作</w:t>
      </w:r>
    </w:p>
    <w:p w:rsidR="00C1740F" w:rsidRPr="00C1740F" w:rsidRDefault="007F67E4" w:rsidP="00F31845">
      <w:pPr>
        <w:ind w:firstLine="420"/>
      </w:pPr>
      <w:r>
        <w:rPr>
          <w:rFonts w:hint="eastAsia"/>
        </w:rPr>
        <w:t>Stat</w:t>
      </w:r>
      <w:r>
        <w:rPr>
          <w:rFonts w:hint="eastAsia"/>
        </w:rPr>
        <w:t>是</w:t>
      </w:r>
      <w:r>
        <w:rPr>
          <w:rFonts w:hint="eastAsia"/>
        </w:rPr>
        <w:t>statistics</w:t>
      </w:r>
      <w:r>
        <w:rPr>
          <w:rFonts w:hint="eastAsia"/>
        </w:rPr>
        <w:t>的简写，用户将获得数据结构体的数组，其中每个数组结构体包含了当前服务器</w:t>
      </w:r>
      <w:r w:rsidR="00290EA5">
        <w:rPr>
          <w:rFonts w:hint="eastAsia"/>
        </w:rPr>
        <w:t>的地址，权值，</w:t>
      </w:r>
      <w:r>
        <w:rPr>
          <w:rFonts w:hint="eastAsia"/>
        </w:rPr>
        <w:t>使用情况，以及其中所包含的</w:t>
      </w:r>
      <w:r>
        <w:rPr>
          <w:rFonts w:hint="eastAsia"/>
        </w:rPr>
        <w:t>Region</w:t>
      </w:r>
      <w:r>
        <w:rPr>
          <w:rFonts w:hint="eastAsia"/>
        </w:rPr>
        <w:t>情况。</w:t>
      </w:r>
      <w:r w:rsidR="006D687A">
        <w:rPr>
          <w:rFonts w:hint="eastAsia"/>
        </w:rPr>
        <w:t>服务器的权值为用户指定的整数</w:t>
      </w:r>
      <w:r w:rsidR="007A785F">
        <w:rPr>
          <w:rFonts w:hint="eastAsia"/>
        </w:rPr>
        <w:t>值，会在主服务器进行负载均衡时使用。</w:t>
      </w:r>
      <w:r w:rsidR="00917C22">
        <w:rPr>
          <w:rFonts w:hint="eastAsia"/>
        </w:rPr>
        <w:t>服务器的使用情况包括服务器总的内存、当前剩余的内存以及</w:t>
      </w:r>
      <w:r w:rsidR="00917C22">
        <w:rPr>
          <w:rFonts w:hint="eastAsia"/>
        </w:rPr>
        <w:t>CPU</w:t>
      </w:r>
      <w:r w:rsidR="00917C22">
        <w:rPr>
          <w:rFonts w:hint="eastAsia"/>
        </w:rPr>
        <w:t>的使用率。</w:t>
      </w:r>
      <w:r w:rsidR="00477C29">
        <w:rPr>
          <w:rFonts w:hint="eastAsia"/>
        </w:rPr>
        <w:t>由于</w:t>
      </w:r>
      <w:r w:rsidR="00477C29">
        <w:rPr>
          <w:rFonts w:hint="eastAsia"/>
        </w:rPr>
        <w:t>kvstore</w:t>
      </w:r>
      <w:r w:rsidR="00477C29">
        <w:rPr>
          <w:rFonts w:hint="eastAsia"/>
        </w:rPr>
        <w:t>基于分布式的文件系统，</w:t>
      </w:r>
      <w:r w:rsidR="009C13F5">
        <w:rPr>
          <w:rFonts w:hint="eastAsia"/>
        </w:rPr>
        <w:t>因此</w:t>
      </w:r>
      <w:r w:rsidR="001A39D5">
        <w:rPr>
          <w:rFonts w:hint="eastAsia"/>
        </w:rPr>
        <w:t>这里</w:t>
      </w:r>
      <w:bookmarkStart w:id="1" w:name="_GoBack"/>
      <w:bookmarkEnd w:id="1"/>
      <w:r w:rsidR="009C13F5">
        <w:rPr>
          <w:rFonts w:hint="eastAsia"/>
        </w:rPr>
        <w:t>并未统计真实文件系统的使用情况。</w:t>
      </w:r>
      <w:r w:rsidR="00AA4226">
        <w:rPr>
          <w:rFonts w:hint="eastAsia"/>
        </w:rPr>
        <w:t>用户可以通过</w:t>
      </w:r>
      <w:r w:rsidR="00AA4226">
        <w:rPr>
          <w:rFonts w:hint="eastAsia"/>
        </w:rPr>
        <w:t>HDFS</w:t>
      </w:r>
      <w:r w:rsidR="00AA4226">
        <w:rPr>
          <w:rFonts w:hint="eastAsia"/>
        </w:rPr>
        <w:t>的管理页面进行查看。</w:t>
      </w:r>
    </w:p>
    <w:p w:rsidR="00661956" w:rsidRDefault="00661956" w:rsidP="00E74E50">
      <w:pPr>
        <w:pStyle w:val="10"/>
        <w:spacing w:before="312" w:after="156"/>
      </w:pPr>
      <w:r>
        <w:rPr>
          <w:rFonts w:hint="eastAsia"/>
        </w:rPr>
        <w:t>系统依赖</w:t>
      </w:r>
    </w:p>
    <w:p w:rsidR="00661956" w:rsidRDefault="00661956" w:rsidP="00E74E50">
      <w:pPr>
        <w:pStyle w:val="20"/>
        <w:spacing w:before="156" w:after="156"/>
      </w:pPr>
      <w:r>
        <w:rPr>
          <w:rFonts w:hint="eastAsia"/>
        </w:rPr>
        <w:t>分布式文件系统</w:t>
      </w:r>
    </w:p>
    <w:p w:rsidR="00661956" w:rsidRDefault="00661956" w:rsidP="00E74E50">
      <w:pPr>
        <w:pStyle w:val="20"/>
        <w:spacing w:before="156" w:after="156"/>
      </w:pPr>
      <w:r>
        <w:rPr>
          <w:rFonts w:hint="eastAsia"/>
        </w:rPr>
        <w:t>分布式协调系统</w:t>
      </w:r>
    </w:p>
    <w:p w:rsidR="00661956" w:rsidRDefault="00661956" w:rsidP="00E74E50">
      <w:pPr>
        <w:pStyle w:val="20"/>
        <w:spacing w:before="156" w:after="156"/>
      </w:pPr>
      <w:r>
        <w:rPr>
          <w:rFonts w:hint="eastAsia"/>
        </w:rPr>
        <w:t>异步网络通信框架</w:t>
      </w:r>
    </w:p>
    <w:p w:rsidR="005E1EEB" w:rsidRDefault="005E1EEB" w:rsidP="00E74E50">
      <w:pPr>
        <w:pStyle w:val="10"/>
        <w:spacing w:before="312" w:after="156"/>
      </w:pPr>
      <w:r>
        <w:rPr>
          <w:rFonts w:hint="eastAsia"/>
        </w:rPr>
        <w:t>系统架构</w:t>
      </w:r>
    </w:p>
    <w:p w:rsidR="005E1EEB" w:rsidRDefault="005E1EEB" w:rsidP="00E74E50">
      <w:pPr>
        <w:pStyle w:val="20"/>
        <w:spacing w:before="156" w:after="156"/>
      </w:pPr>
      <w:r>
        <w:rPr>
          <w:rFonts w:hint="eastAsia"/>
        </w:rPr>
        <w:t>架构概览</w:t>
      </w:r>
    </w:p>
    <w:p w:rsidR="005E1EEB" w:rsidRPr="005E1EEB" w:rsidRDefault="005E1EEB" w:rsidP="00E74E50">
      <w:pPr>
        <w:pStyle w:val="30"/>
        <w:ind w:firstLine="420"/>
      </w:pPr>
      <w:r w:rsidRPr="005E1EEB">
        <w:rPr>
          <w:rFonts w:hint="eastAsia"/>
        </w:rPr>
        <w:lastRenderedPageBreak/>
        <w:t>设计风格</w:t>
      </w:r>
    </w:p>
    <w:p w:rsidR="005E1EEB" w:rsidRPr="005E1EEB" w:rsidRDefault="005E1EEB" w:rsidP="00E74E50">
      <w:pPr>
        <w:pStyle w:val="30"/>
        <w:ind w:firstLine="420"/>
      </w:pPr>
      <w:r w:rsidRPr="005E1EEB">
        <w:rPr>
          <w:rFonts w:hint="eastAsia"/>
        </w:rPr>
        <w:t>主从式架构</w:t>
      </w:r>
    </w:p>
    <w:p w:rsidR="005E1EEB" w:rsidRPr="005E1EEB" w:rsidRDefault="005E1EEB" w:rsidP="00E74E50">
      <w:pPr>
        <w:pStyle w:val="30"/>
        <w:ind w:firstLine="420"/>
      </w:pPr>
      <w:r w:rsidRPr="005E1EEB">
        <w:rPr>
          <w:rFonts w:hint="eastAsia"/>
        </w:rPr>
        <w:t>网络通信</w:t>
      </w:r>
    </w:p>
    <w:p w:rsidR="005E1EEB" w:rsidRDefault="005E1EEB" w:rsidP="00E74E50">
      <w:pPr>
        <w:pStyle w:val="20"/>
        <w:spacing w:before="156" w:after="156"/>
      </w:pPr>
      <w:r>
        <w:t>M</w:t>
      </w:r>
      <w:r>
        <w:rPr>
          <w:rFonts w:hint="eastAsia"/>
        </w:rPr>
        <w:t>aster</w:t>
      </w:r>
      <w:r>
        <w:rPr>
          <w:rFonts w:hint="eastAsia"/>
        </w:rPr>
        <w:t>服务器</w:t>
      </w:r>
    </w:p>
    <w:p w:rsidR="005E1EEB" w:rsidRPr="005E1EEB" w:rsidRDefault="005E1EEB" w:rsidP="00E74E50">
      <w:pPr>
        <w:pStyle w:val="30"/>
        <w:ind w:firstLine="420"/>
      </w:pPr>
      <w:r w:rsidRPr="005E1EEB">
        <w:rPr>
          <w:rFonts w:hint="eastAsia"/>
        </w:rPr>
        <w:t>集群状态监听</w:t>
      </w:r>
    </w:p>
    <w:p w:rsidR="005E1EEB" w:rsidRPr="005E1EEB" w:rsidRDefault="005E1EEB" w:rsidP="00E74E50">
      <w:pPr>
        <w:pStyle w:val="30"/>
        <w:ind w:firstLine="420"/>
      </w:pPr>
      <w:r w:rsidRPr="005E1EEB">
        <w:rPr>
          <w:rFonts w:hint="eastAsia"/>
        </w:rPr>
        <w:t>定时任务</w:t>
      </w:r>
    </w:p>
    <w:p w:rsidR="005E1EEB" w:rsidRDefault="005E1EEB" w:rsidP="00E74E50">
      <w:pPr>
        <w:pStyle w:val="20"/>
        <w:spacing w:before="156" w:after="156"/>
      </w:pPr>
      <w:r>
        <w:rPr>
          <w:rFonts w:hint="eastAsia"/>
        </w:rPr>
        <w:t>Data</w:t>
      </w:r>
      <w:r>
        <w:rPr>
          <w:rFonts w:hint="eastAsia"/>
        </w:rPr>
        <w:t>服务器</w:t>
      </w:r>
    </w:p>
    <w:p w:rsidR="005E1EEB" w:rsidRPr="005E1EEB" w:rsidRDefault="005E1EEB" w:rsidP="00E74E50">
      <w:pPr>
        <w:pStyle w:val="30"/>
        <w:ind w:firstLine="420"/>
      </w:pPr>
      <w:r w:rsidRPr="005E1EEB">
        <w:rPr>
          <w:rFonts w:hint="eastAsia"/>
        </w:rPr>
        <w:t>内存存储引擎</w:t>
      </w:r>
    </w:p>
    <w:p w:rsidR="005E1EEB" w:rsidRPr="005E1EEB" w:rsidRDefault="005E1EEB" w:rsidP="00E74E50">
      <w:pPr>
        <w:pStyle w:val="30"/>
        <w:ind w:firstLine="420"/>
      </w:pPr>
      <w:r w:rsidRPr="005E1EEB">
        <w:rPr>
          <w:rFonts w:hint="eastAsia"/>
        </w:rPr>
        <w:t>持久化存储引擎</w:t>
      </w:r>
    </w:p>
    <w:p w:rsidR="005E1EEB" w:rsidRPr="005E1EEB" w:rsidRDefault="005E1EEB" w:rsidP="00E74E50">
      <w:pPr>
        <w:pStyle w:val="30"/>
        <w:ind w:firstLine="420"/>
      </w:pPr>
      <w:r w:rsidRPr="005E1EEB">
        <w:rPr>
          <w:rFonts w:hint="eastAsia"/>
        </w:rPr>
        <w:t>文件格式</w:t>
      </w:r>
    </w:p>
    <w:p w:rsidR="005E1EEB" w:rsidRPr="005E1EEB" w:rsidRDefault="005E1EEB" w:rsidP="00E74E50">
      <w:pPr>
        <w:pStyle w:val="30"/>
        <w:ind w:firstLine="420"/>
      </w:pPr>
      <w:r w:rsidRPr="005E1EEB">
        <w:rPr>
          <w:rFonts w:hint="eastAsia"/>
        </w:rPr>
        <w:t>索引结构</w:t>
      </w:r>
    </w:p>
    <w:p w:rsidR="005E1EEB" w:rsidRPr="005E1EEB" w:rsidRDefault="005E1EEB" w:rsidP="00E74E50">
      <w:pPr>
        <w:pStyle w:val="30"/>
        <w:ind w:firstLine="420"/>
      </w:pPr>
      <w:r w:rsidRPr="005E1EEB">
        <w:rPr>
          <w:rFonts w:hint="eastAsia"/>
        </w:rPr>
        <w:t>任务线程</w:t>
      </w:r>
    </w:p>
    <w:p w:rsidR="005E1EEB" w:rsidRDefault="005E1EEB" w:rsidP="00E74E50">
      <w:pPr>
        <w:pStyle w:val="20"/>
        <w:spacing w:before="156" w:after="156"/>
      </w:pPr>
      <w:r>
        <w:rPr>
          <w:rFonts w:hint="eastAsia"/>
        </w:rPr>
        <w:t>客户端</w:t>
      </w:r>
    </w:p>
    <w:p w:rsidR="005E1EEB" w:rsidRPr="005E1EEB" w:rsidRDefault="005E1EEB" w:rsidP="00E74E50">
      <w:pPr>
        <w:pStyle w:val="30"/>
        <w:ind w:firstLine="420"/>
      </w:pPr>
      <w:r w:rsidRPr="005E1EEB">
        <w:rPr>
          <w:rFonts w:hint="eastAsia"/>
        </w:rPr>
        <w:t>消息格式</w:t>
      </w:r>
    </w:p>
    <w:p w:rsidR="005E1EEB" w:rsidRPr="005E1EEB" w:rsidRDefault="005E1EEB" w:rsidP="00E74E50">
      <w:pPr>
        <w:pStyle w:val="30"/>
        <w:ind w:firstLine="420"/>
      </w:pPr>
      <w:r w:rsidRPr="005E1EEB">
        <w:rPr>
          <w:rFonts w:hint="eastAsia"/>
        </w:rPr>
        <w:t>同步模型</w:t>
      </w:r>
    </w:p>
    <w:p w:rsidR="005E1EEB" w:rsidRPr="005E1EEB" w:rsidRDefault="005E1EEB" w:rsidP="00E74E50">
      <w:pPr>
        <w:pStyle w:val="30"/>
        <w:ind w:firstLine="420"/>
      </w:pPr>
      <w:r w:rsidRPr="005E1EEB">
        <w:rPr>
          <w:rFonts w:hint="eastAsia"/>
        </w:rPr>
        <w:t>异步模型</w:t>
      </w:r>
    </w:p>
    <w:p w:rsidR="005E4917" w:rsidRDefault="005E4917" w:rsidP="00E74E50">
      <w:pPr>
        <w:pStyle w:val="10"/>
        <w:spacing w:before="312" w:after="156"/>
      </w:pPr>
      <w:r>
        <w:rPr>
          <w:rFonts w:hint="eastAsia"/>
        </w:rPr>
        <w:t>功能实现</w:t>
      </w:r>
    </w:p>
    <w:p w:rsidR="005E4917" w:rsidRDefault="005E4917" w:rsidP="00E74E50">
      <w:pPr>
        <w:pStyle w:val="20"/>
        <w:spacing w:before="156" w:after="156"/>
      </w:pPr>
      <w:r>
        <w:rPr>
          <w:rFonts w:hint="eastAsia"/>
        </w:rPr>
        <w:t>集群启动与关闭</w:t>
      </w:r>
    </w:p>
    <w:p w:rsidR="005E4917" w:rsidRPr="005E4917" w:rsidRDefault="005E4917" w:rsidP="00E74E50">
      <w:pPr>
        <w:pStyle w:val="30"/>
        <w:ind w:firstLine="420"/>
      </w:pPr>
      <w:r w:rsidRPr="005E4917">
        <w:rPr>
          <w:rFonts w:hint="eastAsia"/>
        </w:rPr>
        <w:t>启动顺序</w:t>
      </w:r>
    </w:p>
    <w:p w:rsidR="005E4917" w:rsidRPr="005E4917" w:rsidRDefault="005E4917" w:rsidP="00E74E50">
      <w:pPr>
        <w:pStyle w:val="30"/>
        <w:ind w:firstLine="420"/>
      </w:pPr>
      <w:r w:rsidRPr="005E4917">
        <w:rPr>
          <w:rFonts w:hint="eastAsia"/>
        </w:rPr>
        <w:t>动态添加</w:t>
      </w:r>
      <w:r w:rsidRPr="005E4917">
        <w:rPr>
          <w:rFonts w:hint="eastAsia"/>
        </w:rPr>
        <w:t>Data</w:t>
      </w:r>
      <w:r w:rsidRPr="005E4917">
        <w:rPr>
          <w:rFonts w:hint="eastAsia"/>
        </w:rPr>
        <w:t>服务器</w:t>
      </w:r>
    </w:p>
    <w:p w:rsidR="005E4917" w:rsidRDefault="005E4917" w:rsidP="00E74E50">
      <w:pPr>
        <w:pStyle w:val="20"/>
        <w:spacing w:before="156" w:after="156"/>
      </w:pPr>
      <w:r>
        <w:rPr>
          <w:rFonts w:hint="eastAsia"/>
        </w:rPr>
        <w:t>故障恢复</w:t>
      </w:r>
    </w:p>
    <w:p w:rsidR="005E4917" w:rsidRPr="005E4917" w:rsidRDefault="005E4917" w:rsidP="00E74E50">
      <w:pPr>
        <w:pStyle w:val="30"/>
        <w:ind w:firstLine="420"/>
      </w:pPr>
      <w:r w:rsidRPr="005E4917">
        <w:rPr>
          <w:rFonts w:hint="eastAsia"/>
        </w:rPr>
        <w:t>Master</w:t>
      </w:r>
      <w:r w:rsidRPr="005E4917">
        <w:rPr>
          <w:rFonts w:hint="eastAsia"/>
        </w:rPr>
        <w:t>服务器故障</w:t>
      </w:r>
    </w:p>
    <w:p w:rsidR="005E4917" w:rsidRPr="005E4917" w:rsidRDefault="005E4917" w:rsidP="00E74E50">
      <w:pPr>
        <w:pStyle w:val="30"/>
        <w:ind w:firstLine="420"/>
      </w:pPr>
      <w:r w:rsidRPr="005E4917">
        <w:rPr>
          <w:rFonts w:hint="eastAsia"/>
        </w:rPr>
        <w:t>Data</w:t>
      </w:r>
      <w:r w:rsidRPr="005E4917">
        <w:rPr>
          <w:rFonts w:hint="eastAsia"/>
        </w:rPr>
        <w:t>服务器故障</w:t>
      </w:r>
    </w:p>
    <w:p w:rsidR="005E4917" w:rsidRDefault="005E4917" w:rsidP="00E74E50">
      <w:pPr>
        <w:pStyle w:val="20"/>
        <w:spacing w:before="156" w:after="156"/>
      </w:pPr>
      <w:r>
        <w:rPr>
          <w:rFonts w:hint="eastAsia"/>
        </w:rPr>
        <w:t>负载均衡</w:t>
      </w:r>
    </w:p>
    <w:p w:rsidR="005E4917" w:rsidRPr="005E4917" w:rsidRDefault="005E4917" w:rsidP="00E74E50">
      <w:pPr>
        <w:pStyle w:val="30"/>
        <w:ind w:firstLine="420"/>
      </w:pPr>
      <w:r w:rsidRPr="005E4917">
        <w:rPr>
          <w:rFonts w:hint="eastAsia"/>
        </w:rPr>
        <w:t>自动路由</w:t>
      </w:r>
    </w:p>
    <w:p w:rsidR="005E4917" w:rsidRPr="005E4917" w:rsidRDefault="005E4917" w:rsidP="00E74E50">
      <w:pPr>
        <w:pStyle w:val="30"/>
        <w:ind w:firstLine="420"/>
      </w:pPr>
      <w:r w:rsidRPr="005E4917">
        <w:rPr>
          <w:rFonts w:hint="eastAsia"/>
        </w:rPr>
        <w:t>Region</w:t>
      </w:r>
      <w:r w:rsidRPr="005E4917">
        <w:rPr>
          <w:rFonts w:hint="eastAsia"/>
        </w:rPr>
        <w:t>转移</w:t>
      </w:r>
    </w:p>
    <w:p w:rsidR="005E4917" w:rsidRPr="005E4917" w:rsidRDefault="005E4917" w:rsidP="00E74E50">
      <w:pPr>
        <w:pStyle w:val="30"/>
        <w:ind w:firstLine="420"/>
      </w:pPr>
      <w:r w:rsidRPr="005E4917">
        <w:rPr>
          <w:rFonts w:hint="eastAsia"/>
        </w:rPr>
        <w:t>Region</w:t>
      </w:r>
      <w:r w:rsidRPr="005E4917">
        <w:rPr>
          <w:rFonts w:hint="eastAsia"/>
        </w:rPr>
        <w:t>拆分与合并</w:t>
      </w:r>
    </w:p>
    <w:p w:rsidR="005E4917" w:rsidRDefault="005E4917" w:rsidP="00E74E50">
      <w:pPr>
        <w:pStyle w:val="20"/>
        <w:spacing w:before="156" w:after="156"/>
      </w:pPr>
      <w:r>
        <w:rPr>
          <w:rFonts w:hint="eastAsia"/>
        </w:rPr>
        <w:t>响应请求</w:t>
      </w:r>
    </w:p>
    <w:p w:rsidR="005E4917" w:rsidRPr="004606DF" w:rsidRDefault="005E4917" w:rsidP="00E74E50">
      <w:pPr>
        <w:pStyle w:val="20"/>
        <w:spacing w:before="156" w:after="156"/>
      </w:pPr>
      <w:r>
        <w:rPr>
          <w:rFonts w:hint="eastAsia"/>
        </w:rPr>
        <w:t>系统监控</w:t>
      </w:r>
    </w:p>
    <w:p w:rsidR="005E4917" w:rsidRDefault="005E4917" w:rsidP="00E74E50">
      <w:pPr>
        <w:pStyle w:val="10"/>
        <w:spacing w:before="312" w:after="156"/>
      </w:pPr>
      <w:r>
        <w:rPr>
          <w:rFonts w:hint="eastAsia"/>
        </w:rPr>
        <w:lastRenderedPageBreak/>
        <w:t>性能数据</w:t>
      </w:r>
    </w:p>
    <w:p w:rsidR="005E4917" w:rsidRPr="00E74E50" w:rsidRDefault="005E4917" w:rsidP="00E74E50">
      <w:pPr>
        <w:pStyle w:val="20"/>
        <w:spacing w:before="156" w:after="156"/>
      </w:pPr>
      <w:r w:rsidRPr="00E74E50">
        <w:rPr>
          <w:rFonts w:hint="eastAsia"/>
        </w:rPr>
        <w:t>测试环境</w:t>
      </w:r>
    </w:p>
    <w:p w:rsidR="005E4917" w:rsidRPr="00E74E50" w:rsidRDefault="005E4917" w:rsidP="00E74E50">
      <w:pPr>
        <w:pStyle w:val="20"/>
        <w:spacing w:before="156" w:after="156"/>
      </w:pPr>
      <w:r w:rsidRPr="00E74E50">
        <w:rPr>
          <w:rFonts w:hint="eastAsia"/>
        </w:rPr>
        <w:t>测试方法</w:t>
      </w:r>
    </w:p>
    <w:p w:rsidR="005E4917" w:rsidRPr="00E74E50" w:rsidRDefault="005E4917" w:rsidP="00E74E50">
      <w:pPr>
        <w:pStyle w:val="20"/>
        <w:spacing w:before="156" w:after="156"/>
      </w:pPr>
      <w:r w:rsidRPr="00E74E50">
        <w:rPr>
          <w:rFonts w:hint="eastAsia"/>
        </w:rPr>
        <w:t>性能结果</w:t>
      </w:r>
    </w:p>
    <w:p w:rsidR="005E4917" w:rsidRDefault="005E4917" w:rsidP="00E74E50">
      <w:pPr>
        <w:pStyle w:val="10"/>
        <w:spacing w:before="312" w:after="156"/>
      </w:pPr>
      <w:r>
        <w:rPr>
          <w:rFonts w:hint="eastAsia"/>
        </w:rPr>
        <w:t>相关工作</w:t>
      </w:r>
    </w:p>
    <w:p w:rsidR="005E4917" w:rsidRPr="004606DF" w:rsidRDefault="005E4917" w:rsidP="00E74E50">
      <w:pPr>
        <w:pStyle w:val="10"/>
        <w:spacing w:before="312" w:after="156"/>
      </w:pPr>
      <w:r>
        <w:rPr>
          <w:rFonts w:hint="eastAsia"/>
        </w:rPr>
        <w:t>结论与展望</w:t>
      </w:r>
    </w:p>
    <w:p w:rsidR="00B46F1E" w:rsidRPr="0008051B" w:rsidRDefault="00F2201A" w:rsidP="00147D11">
      <w:pPr>
        <w:pStyle w:val="af1"/>
      </w:pPr>
      <w:r>
        <w:rPr>
          <w:rFonts w:hint="eastAsia"/>
        </w:rPr>
        <w:t>主要</w:t>
      </w:r>
      <w:r w:rsidR="00B46F1E" w:rsidRPr="0008051B">
        <w:rPr>
          <w:rFonts w:hint="eastAsia"/>
        </w:rPr>
        <w:t>参考文献</w:t>
      </w:r>
    </w:p>
    <w:p w:rsidR="00D312AE" w:rsidRPr="00E253FB" w:rsidRDefault="00D312AE" w:rsidP="00E253FB">
      <w:pPr>
        <w:pStyle w:val="afb"/>
      </w:pPr>
      <w:bookmarkStart w:id="2" w:name="_Ref354233964"/>
      <w:r w:rsidRPr="00E253FB">
        <w:rPr>
          <w:rFonts w:hint="eastAsia"/>
        </w:rPr>
        <w:t>《数据库系统概念</w:t>
      </w:r>
      <w:r w:rsidRPr="00E253FB">
        <w:rPr>
          <w:rFonts w:hint="eastAsia"/>
        </w:rPr>
        <w:t>-</w:t>
      </w:r>
      <w:r w:rsidRPr="00E253FB">
        <w:rPr>
          <w:rFonts w:hint="eastAsia"/>
        </w:rPr>
        <w:t>第五版》</w:t>
      </w:r>
      <w:bookmarkEnd w:id="2"/>
    </w:p>
    <w:p w:rsidR="00D312AE" w:rsidRPr="00E253FB" w:rsidRDefault="00D312AE" w:rsidP="00E253FB">
      <w:pPr>
        <w:pStyle w:val="afb"/>
        <w:rPr>
          <w:rStyle w:val="citation"/>
        </w:rPr>
      </w:pPr>
      <w:bookmarkStart w:id="3"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18" w:tooltip="Digital object identifier" w:history="1">
        <w:r w:rsidRPr="00E253FB">
          <w:rPr>
            <w:rStyle w:val="afd"/>
            <w:color w:val="auto"/>
            <w:u w:val="none"/>
          </w:rPr>
          <w:t>doi</w:t>
        </w:r>
      </w:hyperlink>
      <w:r w:rsidRPr="00E253FB">
        <w:rPr>
          <w:rStyle w:val="citation"/>
        </w:rPr>
        <w:t>:10.1145/362384.362685</w:t>
      </w:r>
      <w:bookmarkEnd w:id="3"/>
    </w:p>
    <w:p w:rsidR="00D312AE" w:rsidRPr="00E253FB" w:rsidRDefault="00D312AE" w:rsidP="00E253FB">
      <w:pPr>
        <w:pStyle w:val="afb"/>
      </w:pPr>
      <w:bookmarkStart w:id="4" w:name="_Ref354238726"/>
      <w:r w:rsidRPr="00E253FB">
        <w:t xml:space="preserve">Bernstein P A, Hadzilacos V, Goodman N. Concurrency control and recovery in database systems[M]. New York: </w:t>
      </w:r>
      <w:r w:rsidRPr="00E74E50">
        <w:rPr>
          <w:u w:val="single"/>
        </w:rPr>
        <w:t>Addison</w:t>
      </w:r>
      <w:r w:rsidRPr="00E253FB">
        <w:t>-wesley, 1987.</w:t>
      </w:r>
      <w:bookmarkEnd w:id="4"/>
    </w:p>
    <w:p w:rsidR="00D312AE" w:rsidRPr="00E253FB" w:rsidRDefault="00D312AE" w:rsidP="00E253FB">
      <w:pPr>
        <w:pStyle w:val="afb"/>
      </w:pPr>
      <w:bookmarkStart w:id="5" w:name="_Ref354239786"/>
      <w:r w:rsidRPr="00E253FB">
        <w:t>Pritchett D. Base: An acid alternative[J]. Queue, 2008, 6(3): 48-55.</w:t>
      </w:r>
      <w:bookmarkEnd w:id="5"/>
    </w:p>
    <w:p w:rsidR="00D312AE" w:rsidRPr="00E253FB" w:rsidRDefault="00D312AE" w:rsidP="00E253FB">
      <w:pPr>
        <w:pStyle w:val="afb"/>
      </w:pPr>
      <w:bookmarkStart w:id="6" w:name="_Ref354252607"/>
      <w:r w:rsidRPr="00E253FB">
        <w:t>Cattell R. Scalable SQL and NoSQL data stores[J]. ACM SIGMOD Record, 2011, 39(4): 12-27.</w:t>
      </w:r>
      <w:bookmarkEnd w:id="6"/>
    </w:p>
    <w:p w:rsidR="00D312AE" w:rsidRPr="00E253FB" w:rsidRDefault="00D312AE" w:rsidP="00E253FB">
      <w:pPr>
        <w:pStyle w:val="afb"/>
      </w:pPr>
      <w:bookmarkStart w:id="7" w:name="_Ref354253736"/>
      <w:r w:rsidRPr="00E253FB">
        <w:t>DeCandia G, Hastorun D, Jampani M, et al. Dynamo: amazon's highly available key-value store[C]//ACM Symposium on Operating Systems Principles: Proceedings of twenty-first ACM SIGOPS symposium on Operating systems principles. 2007, 14(17): 205-220.</w:t>
      </w:r>
      <w:bookmarkEnd w:id="7"/>
    </w:p>
    <w:p w:rsidR="00D312AE" w:rsidRPr="00E253FB" w:rsidRDefault="00D312AE" w:rsidP="00E253FB">
      <w:pPr>
        <w:pStyle w:val="afb"/>
      </w:pPr>
      <w:bookmarkStart w:id="8" w:name="_Ref354254619"/>
      <w:r w:rsidRPr="00E253FB">
        <w:t>Chang F, Dean J, Ghemawat S, et al. Bigtable: A distributed storage system for structured data[J]. ACM Transactions on Computer Systems (TOCS), 2008, 26(2): 4.</w:t>
      </w:r>
      <w:bookmarkEnd w:id="8"/>
    </w:p>
    <w:p w:rsidR="00D312AE" w:rsidRPr="00E253FB" w:rsidRDefault="00D312AE" w:rsidP="00E253FB">
      <w:pPr>
        <w:pStyle w:val="afb"/>
      </w:pPr>
      <w:bookmarkStart w:id="9" w:name="_Ref354255077"/>
      <w:r w:rsidRPr="00E253FB">
        <w:t>Vogels W. Eventually consistent[J]. Communications of the ACM, 2009, 52(1): 40-44.</w:t>
      </w:r>
      <w:bookmarkEnd w:id="9"/>
    </w:p>
    <w:p w:rsidR="00D312AE" w:rsidRPr="00E253FB" w:rsidRDefault="00D312AE" w:rsidP="00E253FB">
      <w:pPr>
        <w:pStyle w:val="afb"/>
      </w:pPr>
      <w:r w:rsidRPr="00E253FB">
        <w:t>Allavena A, Demers A, Hopcroft J E. Correctness of a gossip based membership protocol[C]//Proceedings of the twenty-fourth annual ACM symposium on Principles of distributed computing. ACM, 2005: 292-301.</w:t>
      </w:r>
    </w:p>
    <w:p w:rsidR="00D312AE" w:rsidRPr="00E253FB" w:rsidRDefault="00D312AE" w:rsidP="00E253FB">
      <w:pPr>
        <w:pStyle w:val="afb"/>
      </w:pPr>
      <w:bookmarkStart w:id="10" w:name="_Ref354345455"/>
      <w:r w:rsidRPr="00E253FB">
        <w:t>Brewer E. CAP twelve years later: How the[J]. Computer, 2012, 45(2): 23-29.</w:t>
      </w:r>
      <w:bookmarkEnd w:id="10"/>
    </w:p>
    <w:p w:rsidR="00D312AE" w:rsidRPr="00E253FB" w:rsidRDefault="00D312AE" w:rsidP="00E253FB">
      <w:pPr>
        <w:pStyle w:val="afb"/>
      </w:pPr>
      <w:bookmarkStart w:id="11" w:name="_Ref354345647"/>
      <w:r w:rsidRPr="00E253FB">
        <w:t>Gilbert S, Lynch N. Brewer's conjecture and the feasibility of consistent, available, partition-tolerant web services[J]. ACM SIGACT News, 2002, 33(2): 51-59.</w:t>
      </w:r>
      <w:bookmarkEnd w:id="11"/>
    </w:p>
    <w:p w:rsidR="000F4D08" w:rsidRPr="00E253FB" w:rsidRDefault="00D312AE" w:rsidP="00E253FB">
      <w:pPr>
        <w:pStyle w:val="afb"/>
      </w:pPr>
      <w:bookmarkStart w:id="12" w:name="_Ref354346550"/>
      <w:r w:rsidRPr="00E253FB">
        <w:t>Ghemawat S, Gobioff H, Leung S T. The Google file system[C]//ACM SIGOPS Operating Systems Review. ACM, 2003, 37(5): 29-43.</w:t>
      </w:r>
      <w:bookmarkEnd w:id="12"/>
    </w:p>
    <w:p w:rsidR="000F4D08" w:rsidRDefault="000F4D08" w:rsidP="00A078BC">
      <w:pPr>
        <w:pStyle w:val="a"/>
        <w:numPr>
          <w:ilvl w:val="0"/>
          <w:numId w:val="0"/>
        </w:numPr>
        <w:rPr>
          <w:rFonts w:ascii="黑体" w:eastAsia="黑体"/>
        </w:rPr>
      </w:pPr>
    </w:p>
    <w:p w:rsidR="000F4D08" w:rsidRDefault="000F4D08" w:rsidP="00A078BC">
      <w:pPr>
        <w:pStyle w:val="a"/>
        <w:numPr>
          <w:ilvl w:val="0"/>
          <w:numId w:val="0"/>
        </w:numPr>
        <w:rPr>
          <w:rFonts w:ascii="黑体" w:eastAsia="黑体"/>
        </w:rPr>
      </w:pPr>
    </w:p>
    <w:p w:rsidR="00A078BC" w:rsidRDefault="000F4D08" w:rsidP="00A078BC">
      <w:pPr>
        <w:pStyle w:val="a"/>
        <w:numPr>
          <w:ilvl w:val="0"/>
          <w:numId w:val="0"/>
        </w:numPr>
        <w:rPr>
          <w:rFonts w:ascii="黑体" w:eastAsia="黑体"/>
        </w:rPr>
      </w:pPr>
      <w:r w:rsidRPr="000F4D08">
        <w:rPr>
          <w:rFonts w:ascii="黑体" w:eastAsia="黑体" w:hint="eastAsia"/>
        </w:rPr>
        <w:lastRenderedPageBreak/>
        <w:t>【</w:t>
      </w:r>
      <w:r w:rsidR="00A078BC" w:rsidRPr="000F4D08">
        <w:rPr>
          <w:rFonts w:ascii="黑体" w:eastAsia="黑体" w:hint="eastAsia"/>
        </w:rPr>
        <w:t>另注页面设置要求：上、下各设定4.1厘米；左、右各设定3厘米；页眉、页脚各为3.5厘米；文章内容设置行距为“单倍行距”。</w:t>
      </w:r>
      <w:r w:rsidRPr="000F4D08">
        <w:rPr>
          <w:rFonts w:ascii="黑体" w:eastAsia="黑体" w:hint="eastAsia"/>
        </w:rPr>
        <w:t>】</w:t>
      </w:r>
    </w:p>
    <w:p w:rsidR="000F4D08" w:rsidRDefault="000F4D08" w:rsidP="00A078BC">
      <w:pPr>
        <w:pStyle w:val="a"/>
        <w:numPr>
          <w:ilvl w:val="0"/>
          <w:numId w:val="0"/>
        </w:numPr>
        <w:rPr>
          <w:rFonts w:ascii="黑体" w:eastAsia="黑体"/>
        </w:rPr>
      </w:pPr>
    </w:p>
    <w:tbl>
      <w:tblPr>
        <w:tblStyle w:val="af8"/>
        <w:tblW w:w="0" w:type="auto"/>
        <w:tblLook w:val="01E0" w:firstRow="1" w:lastRow="1" w:firstColumn="1" w:lastColumn="1" w:noHBand="0" w:noVBand="0"/>
      </w:tblPr>
      <w:tblGrid>
        <w:gridCol w:w="3528"/>
        <w:gridCol w:w="1440"/>
        <w:gridCol w:w="3752"/>
      </w:tblGrid>
      <w:tr w:rsidR="0095128A" w:rsidTr="0095128A">
        <w:trPr>
          <w:trHeight w:val="476"/>
        </w:trPr>
        <w:tc>
          <w:tcPr>
            <w:tcW w:w="4968" w:type="dxa"/>
            <w:gridSpan w:val="2"/>
            <w:vAlign w:val="center"/>
          </w:tcPr>
          <w:p w:rsidR="0095128A" w:rsidRDefault="0095128A" w:rsidP="000F4D08">
            <w:pPr>
              <w:pStyle w:val="a"/>
              <w:numPr>
                <w:ilvl w:val="0"/>
                <w:numId w:val="0"/>
              </w:numPr>
              <w:jc w:val="both"/>
              <w:rPr>
                <w:rFonts w:ascii="黑体" w:eastAsia="黑体"/>
              </w:rPr>
            </w:pPr>
            <w:r>
              <w:rPr>
                <w:rFonts w:ascii="黑体" w:eastAsia="黑体" w:hint="eastAsia"/>
              </w:rPr>
              <w:t>整理后的优秀论文是否经指导老师审核：（是/否）</w:t>
            </w:r>
          </w:p>
        </w:tc>
        <w:tc>
          <w:tcPr>
            <w:tcW w:w="3752" w:type="dxa"/>
          </w:tcPr>
          <w:p w:rsidR="0095128A" w:rsidRDefault="0095128A" w:rsidP="000F4D08">
            <w:pPr>
              <w:pStyle w:val="a"/>
              <w:numPr>
                <w:ilvl w:val="0"/>
                <w:numId w:val="0"/>
              </w:numPr>
              <w:jc w:val="center"/>
              <w:rPr>
                <w:rFonts w:ascii="黑体" w:eastAsia="黑体"/>
              </w:rPr>
            </w:pPr>
          </w:p>
        </w:tc>
      </w:tr>
      <w:tr w:rsidR="0095128A" w:rsidTr="0095128A">
        <w:trPr>
          <w:trHeight w:val="765"/>
        </w:trPr>
        <w:tc>
          <w:tcPr>
            <w:tcW w:w="3528" w:type="dxa"/>
            <w:vAlign w:val="center"/>
          </w:tcPr>
          <w:p w:rsidR="0095128A" w:rsidRDefault="0095128A" w:rsidP="00A078BC">
            <w:pPr>
              <w:pStyle w:val="a"/>
              <w:numPr>
                <w:ilvl w:val="0"/>
                <w:numId w:val="0"/>
              </w:numPr>
              <w:rPr>
                <w:rFonts w:ascii="黑体" w:eastAsia="黑体"/>
              </w:rPr>
            </w:pPr>
            <w:r>
              <w:rPr>
                <w:rFonts w:ascii="黑体" w:eastAsia="黑体" w:hint="eastAsia"/>
              </w:rPr>
              <w:t>如果未经指导老师审核请注明原因：</w:t>
            </w:r>
          </w:p>
        </w:tc>
        <w:tc>
          <w:tcPr>
            <w:tcW w:w="5192" w:type="dxa"/>
            <w:gridSpan w:val="2"/>
            <w:vAlign w:val="center"/>
          </w:tcPr>
          <w:p w:rsidR="0095128A" w:rsidRDefault="0095128A" w:rsidP="00A078BC">
            <w:pPr>
              <w:pStyle w:val="a"/>
              <w:numPr>
                <w:ilvl w:val="0"/>
                <w:numId w:val="0"/>
              </w:numPr>
              <w:rPr>
                <w:rFonts w:ascii="黑体" w:eastAsia="黑体"/>
              </w:rPr>
            </w:pPr>
          </w:p>
        </w:tc>
      </w:tr>
    </w:tbl>
    <w:p w:rsidR="000F4D08" w:rsidRPr="000F4D08" w:rsidRDefault="000F4D08" w:rsidP="00A078BC">
      <w:pPr>
        <w:pStyle w:val="a"/>
        <w:numPr>
          <w:ilvl w:val="0"/>
          <w:numId w:val="0"/>
        </w:numPr>
        <w:rPr>
          <w:rFonts w:ascii="黑体" w:eastAsia="黑体"/>
        </w:rPr>
      </w:pPr>
    </w:p>
    <w:sectPr w:rsidR="000F4D08" w:rsidRPr="000F4D08">
      <w:footerReference w:type="even" r:id="rId19"/>
      <w:footerReference w:type="default" r:id="rId20"/>
      <w:pgSz w:w="11906" w:h="16838"/>
      <w:pgMar w:top="2325" w:right="1701" w:bottom="2325" w:left="1701" w:header="1985" w:footer="1985"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01" w:rsidRDefault="00B92601">
      <w:r>
        <w:separator/>
      </w:r>
    </w:p>
  </w:endnote>
  <w:endnote w:type="continuationSeparator" w:id="0">
    <w:p w:rsidR="00B92601" w:rsidRDefault="00B9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EE9" w:rsidRDefault="002D0EE9"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2D0EE9" w:rsidRDefault="002D0EE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EE9" w:rsidRDefault="002D0EE9"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1A39D5">
      <w:rPr>
        <w:rStyle w:val="af3"/>
        <w:noProof/>
      </w:rPr>
      <w:t>6</w:t>
    </w:r>
    <w:r>
      <w:rPr>
        <w:rStyle w:val="af3"/>
      </w:rPr>
      <w:fldChar w:fldCharType="end"/>
    </w:r>
  </w:p>
  <w:p w:rsidR="002D0EE9" w:rsidRDefault="002D0EE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01" w:rsidRDefault="00B92601">
      <w:r>
        <w:separator/>
      </w:r>
    </w:p>
  </w:footnote>
  <w:footnote w:type="continuationSeparator" w:id="0">
    <w:p w:rsidR="00B92601" w:rsidRDefault="00B92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ED"/>
    <w:multiLevelType w:val="multilevel"/>
    <w:tmpl w:val="A912B60C"/>
    <w:lvl w:ilvl="0">
      <w:start w:val="1"/>
      <w:numFmt w:val="decimal"/>
      <w:pStyle w:val="1"/>
      <w:suff w:val="nothing"/>
      <w:lvlText w:val="%1"/>
      <w:lvlJc w:val="left"/>
      <w:pPr>
        <w:ind w:left="425" w:hanging="425"/>
      </w:pPr>
      <w:rPr>
        <w:rFonts w:hint="eastAsia"/>
      </w:rPr>
    </w:lvl>
    <w:lvl w:ilvl="1">
      <w:start w:val="1"/>
      <w:numFmt w:val="decimal"/>
      <w:pStyle w:val="2"/>
      <w:suff w:val="nothing"/>
      <w:lvlText w:val="%1.%2"/>
      <w:lvlJc w:val="left"/>
      <w:pPr>
        <w:ind w:left="0" w:firstLine="0"/>
      </w:pPr>
      <w:rPr>
        <w:rFonts w:hint="eastAsia"/>
      </w:rPr>
    </w:lvl>
    <w:lvl w:ilvl="2">
      <w:start w:val="1"/>
      <w:numFmt w:val="decimal"/>
      <w:pStyle w:val="3"/>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741151"/>
    <w:multiLevelType w:val="hybridMultilevel"/>
    <w:tmpl w:val="456817DE"/>
    <w:lvl w:ilvl="0" w:tplc="1A1025CE">
      <w:start w:val="1"/>
      <w:numFmt w:val="decimal"/>
      <w:pStyle w:val="a"/>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227"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4">
    <w:nsid w:val="38485307"/>
    <w:multiLevelType w:val="multilevel"/>
    <w:tmpl w:val="A078A982"/>
    <w:lvl w:ilvl="0">
      <w:start w:val="1"/>
      <w:numFmt w:val="decimal"/>
      <w:pStyle w:val="40"/>
      <w:lvlText w:val="(%1)"/>
      <w:lvlJc w:val="left"/>
      <w:pPr>
        <w:ind w:left="0" w:firstLine="425"/>
      </w:pPr>
      <w:rPr>
        <w:rFonts w:eastAsia="黑体" w:hint="eastAsia"/>
        <w:sz w:val="21"/>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5">
    <w:nsid w:val="3F1837FE"/>
    <w:multiLevelType w:val="multilevel"/>
    <w:tmpl w:val="70BC4B00"/>
    <w:lvl w:ilvl="0">
      <w:start w:val="1"/>
      <w:numFmt w:val="decimal"/>
      <w:pStyle w:val="10"/>
      <w:suff w:val="nothing"/>
      <w:lvlText w:val="%1"/>
      <w:lvlJc w:val="left"/>
      <w:pPr>
        <w:ind w:left="425" w:hanging="425"/>
      </w:pPr>
      <w:rPr>
        <w:rFonts w:hint="eastAsia"/>
        <w:b w:val="0"/>
      </w:rPr>
    </w:lvl>
    <w:lvl w:ilvl="1">
      <w:start w:val="1"/>
      <w:numFmt w:val="decimal"/>
      <w:pStyle w:val="20"/>
      <w:suff w:val="nothing"/>
      <w:lvlText w:val="%1.%2"/>
      <w:lvlJc w:val="left"/>
      <w:pPr>
        <w:ind w:left="0" w:firstLine="0"/>
      </w:pPr>
      <w:rPr>
        <w:rFonts w:hint="eastAsia"/>
      </w:rPr>
    </w:lvl>
    <w:lvl w:ilvl="2">
      <w:start w:val="1"/>
      <w:numFmt w:val="decimal"/>
      <w:pStyle w:val="30"/>
      <w:suff w:val="nothing"/>
      <w:lvlText w:val="%1.%2.%3"/>
      <w:lvlJc w:val="left"/>
      <w:pPr>
        <w:ind w:left="403" w:firstLine="448"/>
      </w:pPr>
      <w:rPr>
        <w:rFonts w:ascii="Times New Roman" w:hAnsi="Times New Roman" w:cs="Times New Roman"/>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0"/>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B91"/>
    <w:rsid w:val="00012C41"/>
    <w:rsid w:val="00016C1D"/>
    <w:rsid w:val="000225E6"/>
    <w:rsid w:val="000234F4"/>
    <w:rsid w:val="00035313"/>
    <w:rsid w:val="00035873"/>
    <w:rsid w:val="00036B09"/>
    <w:rsid w:val="0006532E"/>
    <w:rsid w:val="00080245"/>
    <w:rsid w:val="000959D7"/>
    <w:rsid w:val="000E10A9"/>
    <w:rsid w:val="000F4D08"/>
    <w:rsid w:val="000F6380"/>
    <w:rsid w:val="00147D11"/>
    <w:rsid w:val="001A39D5"/>
    <w:rsid w:val="001B0C61"/>
    <w:rsid w:val="001B387B"/>
    <w:rsid w:val="001B6F8E"/>
    <w:rsid w:val="001B7A47"/>
    <w:rsid w:val="001D5835"/>
    <w:rsid w:val="001E2DEA"/>
    <w:rsid w:val="00204575"/>
    <w:rsid w:val="002276AF"/>
    <w:rsid w:val="00230A32"/>
    <w:rsid w:val="00237157"/>
    <w:rsid w:val="00274F50"/>
    <w:rsid w:val="00290EA5"/>
    <w:rsid w:val="002B29E4"/>
    <w:rsid w:val="002D0EE9"/>
    <w:rsid w:val="002F7202"/>
    <w:rsid w:val="00301819"/>
    <w:rsid w:val="0030185D"/>
    <w:rsid w:val="0031550D"/>
    <w:rsid w:val="0032284D"/>
    <w:rsid w:val="003B4016"/>
    <w:rsid w:val="003B6196"/>
    <w:rsid w:val="003C3CE2"/>
    <w:rsid w:val="004028C9"/>
    <w:rsid w:val="004052DA"/>
    <w:rsid w:val="00442000"/>
    <w:rsid w:val="00464F40"/>
    <w:rsid w:val="00477C29"/>
    <w:rsid w:val="004876BD"/>
    <w:rsid w:val="005033C3"/>
    <w:rsid w:val="005347FB"/>
    <w:rsid w:val="005403FC"/>
    <w:rsid w:val="005657CD"/>
    <w:rsid w:val="00574DCD"/>
    <w:rsid w:val="005A312F"/>
    <w:rsid w:val="005B69FC"/>
    <w:rsid w:val="005C0DEC"/>
    <w:rsid w:val="005D7E06"/>
    <w:rsid w:val="005E18D3"/>
    <w:rsid w:val="005E1EEB"/>
    <w:rsid w:val="005E4917"/>
    <w:rsid w:val="00610B6D"/>
    <w:rsid w:val="00621C33"/>
    <w:rsid w:val="006372C1"/>
    <w:rsid w:val="00655C9C"/>
    <w:rsid w:val="00661956"/>
    <w:rsid w:val="00666CA7"/>
    <w:rsid w:val="0066792E"/>
    <w:rsid w:val="00670457"/>
    <w:rsid w:val="00677ED8"/>
    <w:rsid w:val="00693841"/>
    <w:rsid w:val="006A1BEE"/>
    <w:rsid w:val="006B0F15"/>
    <w:rsid w:val="006D687A"/>
    <w:rsid w:val="006D7944"/>
    <w:rsid w:val="006F577F"/>
    <w:rsid w:val="00722617"/>
    <w:rsid w:val="00732453"/>
    <w:rsid w:val="0076016B"/>
    <w:rsid w:val="0077249E"/>
    <w:rsid w:val="007A3D5C"/>
    <w:rsid w:val="007A785F"/>
    <w:rsid w:val="007B5B6B"/>
    <w:rsid w:val="007F67E4"/>
    <w:rsid w:val="00814E3F"/>
    <w:rsid w:val="0082334A"/>
    <w:rsid w:val="00873103"/>
    <w:rsid w:val="008908B0"/>
    <w:rsid w:val="008A6560"/>
    <w:rsid w:val="00917C22"/>
    <w:rsid w:val="00920363"/>
    <w:rsid w:val="00921324"/>
    <w:rsid w:val="00927C12"/>
    <w:rsid w:val="00941570"/>
    <w:rsid w:val="0095128A"/>
    <w:rsid w:val="00951891"/>
    <w:rsid w:val="009722D7"/>
    <w:rsid w:val="009830D7"/>
    <w:rsid w:val="00984BEF"/>
    <w:rsid w:val="0099536A"/>
    <w:rsid w:val="009A1473"/>
    <w:rsid w:val="009A1E06"/>
    <w:rsid w:val="009C136E"/>
    <w:rsid w:val="009C13F5"/>
    <w:rsid w:val="00A078BC"/>
    <w:rsid w:val="00A42AF0"/>
    <w:rsid w:val="00A57D7D"/>
    <w:rsid w:val="00A67526"/>
    <w:rsid w:val="00A94528"/>
    <w:rsid w:val="00AA4226"/>
    <w:rsid w:val="00B02F20"/>
    <w:rsid w:val="00B173FD"/>
    <w:rsid w:val="00B315C8"/>
    <w:rsid w:val="00B45B3B"/>
    <w:rsid w:val="00B46F1E"/>
    <w:rsid w:val="00B807A3"/>
    <w:rsid w:val="00B83E9B"/>
    <w:rsid w:val="00B87E94"/>
    <w:rsid w:val="00B92601"/>
    <w:rsid w:val="00BA1A7B"/>
    <w:rsid w:val="00BA67AD"/>
    <w:rsid w:val="00BB19BE"/>
    <w:rsid w:val="00BD08C1"/>
    <w:rsid w:val="00BE0521"/>
    <w:rsid w:val="00BF633C"/>
    <w:rsid w:val="00C1739E"/>
    <w:rsid w:val="00C1740F"/>
    <w:rsid w:val="00C176AF"/>
    <w:rsid w:val="00C25801"/>
    <w:rsid w:val="00C42258"/>
    <w:rsid w:val="00C46D0F"/>
    <w:rsid w:val="00C60171"/>
    <w:rsid w:val="00C704CD"/>
    <w:rsid w:val="00C86FDA"/>
    <w:rsid w:val="00CC41A1"/>
    <w:rsid w:val="00CC7695"/>
    <w:rsid w:val="00CD205F"/>
    <w:rsid w:val="00CE2062"/>
    <w:rsid w:val="00CF2F38"/>
    <w:rsid w:val="00D00AF4"/>
    <w:rsid w:val="00D073CD"/>
    <w:rsid w:val="00D26843"/>
    <w:rsid w:val="00D312AE"/>
    <w:rsid w:val="00D53455"/>
    <w:rsid w:val="00DA2A1E"/>
    <w:rsid w:val="00DB04E1"/>
    <w:rsid w:val="00DD3A12"/>
    <w:rsid w:val="00E253FB"/>
    <w:rsid w:val="00E50C7C"/>
    <w:rsid w:val="00E51498"/>
    <w:rsid w:val="00E70439"/>
    <w:rsid w:val="00E74E50"/>
    <w:rsid w:val="00E77B81"/>
    <w:rsid w:val="00E94737"/>
    <w:rsid w:val="00EA51DA"/>
    <w:rsid w:val="00EC5F04"/>
    <w:rsid w:val="00ED120B"/>
    <w:rsid w:val="00EE4C36"/>
    <w:rsid w:val="00EE4D3C"/>
    <w:rsid w:val="00F215DC"/>
    <w:rsid w:val="00F2201A"/>
    <w:rsid w:val="00F23DEB"/>
    <w:rsid w:val="00F31845"/>
    <w:rsid w:val="00F515B8"/>
    <w:rsid w:val="00F64A24"/>
    <w:rsid w:val="00F74FC6"/>
    <w:rsid w:val="00F90732"/>
    <w:rsid w:val="00F93BDE"/>
    <w:rsid w:val="00FC02FA"/>
    <w:rsid w:val="00FD2A73"/>
    <w:rsid w:val="00FE2290"/>
    <w:rsid w:val="00FF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B46F1E"/>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0">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CC7695"/>
    <w:pPr>
      <w:numPr>
        <w:numId w:val="6"/>
      </w:numPr>
      <w:ind w:firstLineChars="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
    <w:name w:val="标题3"/>
    <w:basedOn w:val="a4"/>
    <w:next w:val="-0"/>
    <w:link w:val="3Char0"/>
    <w:autoRedefine/>
    <w:rsid w:val="00655C9C"/>
    <w:pPr>
      <w:numPr>
        <w:numId w:val="5"/>
      </w:numPr>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semiHidden/>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0"/>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CC7695"/>
    <w:rPr>
      <w:bCs/>
      <w:sz w:val="21"/>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B46F1E"/>
    <w:pPr>
      <w:widowControl w:val="0"/>
      <w:adjustRightInd w:val="0"/>
      <w:jc w:val="both"/>
      <w:textAlignment w:val="baseline"/>
    </w:pPr>
    <w:rPr>
      <w:kern w:val="2"/>
      <w:sz w:val="21"/>
      <w:szCs w:val="21"/>
    </w:rPr>
  </w:style>
  <w:style w:type="paragraph" w:styleId="10">
    <w:name w:val="heading 1"/>
    <w:basedOn w:val="a2"/>
    <w:next w:val="a1"/>
    <w:link w:val="1Char"/>
    <w:qFormat/>
    <w:rsid w:val="0076016B"/>
    <w:pPr>
      <w:numPr>
        <w:numId w:val="4"/>
      </w:numPr>
      <w:spacing w:before="100" w:after="50"/>
      <w:outlineLvl w:val="0"/>
    </w:pPr>
    <w:rPr>
      <w:bCs/>
      <w:kern w:val="44"/>
      <w:szCs w:val="44"/>
    </w:rPr>
  </w:style>
  <w:style w:type="paragraph" w:styleId="20">
    <w:name w:val="heading 2"/>
    <w:basedOn w:val="a3"/>
    <w:next w:val="-0"/>
    <w:link w:val="2Char"/>
    <w:qFormat/>
    <w:rsid w:val="00BD08C1"/>
    <w:pPr>
      <w:numPr>
        <w:numId w:val="4"/>
      </w:numPr>
      <w:spacing w:before="50" w:after="50"/>
      <w:outlineLvl w:val="1"/>
    </w:pPr>
  </w:style>
  <w:style w:type="paragraph" w:styleId="30">
    <w:name w:val="heading 3"/>
    <w:basedOn w:val="a4"/>
    <w:next w:val="a1"/>
    <w:link w:val="3Char"/>
    <w:qFormat/>
    <w:rsid w:val="000E10A9"/>
    <w:pPr>
      <w:numPr>
        <w:ilvl w:val="2"/>
        <w:numId w:val="4"/>
      </w:numPr>
      <w:ind w:left="0" w:firstLineChars="200" w:firstLine="200"/>
      <w:outlineLvl w:val="2"/>
    </w:pPr>
    <w:rPr>
      <w:bCs/>
      <w:szCs w:val="32"/>
    </w:rPr>
  </w:style>
  <w:style w:type="paragraph" w:styleId="40">
    <w:name w:val="heading 4"/>
    <w:basedOn w:val="a5"/>
    <w:next w:val="-0"/>
    <w:link w:val="4Char"/>
    <w:qFormat/>
    <w:rsid w:val="00CC7695"/>
    <w:pPr>
      <w:numPr>
        <w:numId w:val="6"/>
      </w:numPr>
      <w:ind w:firstLineChars="0"/>
      <w:outlineLvl w:val="3"/>
    </w:pPr>
    <w:rPr>
      <w:bCs/>
      <w:szCs w:val="28"/>
    </w:rPr>
  </w:style>
  <w:style w:type="paragraph" w:styleId="5">
    <w:name w:val="heading 5"/>
    <w:basedOn w:val="a1"/>
    <w:next w:val="a1"/>
    <w:pPr>
      <w:keepNext/>
      <w:keepLines/>
      <w:numPr>
        <w:ilvl w:val="4"/>
        <w:numId w:val="1"/>
      </w:numPr>
      <w:spacing w:before="280" w:after="290" w:line="376" w:lineRule="auto"/>
      <w:outlineLvl w:val="4"/>
    </w:pPr>
    <w:rPr>
      <w:b/>
      <w:bCs/>
      <w:sz w:val="28"/>
      <w:szCs w:val="28"/>
    </w:rPr>
  </w:style>
  <w:style w:type="paragraph" w:styleId="6">
    <w:name w:val="heading 6"/>
    <w:basedOn w:val="a1"/>
    <w:next w:val="a1"/>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pPr>
      <w:keepNext/>
      <w:keepLines/>
      <w:numPr>
        <w:ilvl w:val="6"/>
        <w:numId w:val="1"/>
      </w:numPr>
      <w:spacing w:before="240" w:after="64" w:line="320" w:lineRule="auto"/>
      <w:outlineLvl w:val="6"/>
    </w:pPr>
    <w:rPr>
      <w:b/>
      <w:bCs/>
      <w:sz w:val="24"/>
    </w:rPr>
  </w:style>
  <w:style w:type="paragraph" w:styleId="8">
    <w:name w:val="heading 8"/>
    <w:basedOn w:val="a1"/>
    <w:next w:val="a1"/>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pPr>
      <w:keepNext/>
      <w:keepLines/>
      <w:numPr>
        <w:ilvl w:val="8"/>
        <w:numId w:val="1"/>
      </w:numPr>
      <w:spacing w:before="240" w:after="64" w:line="320" w:lineRule="auto"/>
      <w:outlineLvl w:val="8"/>
    </w:pPr>
    <w:rPr>
      <w:rFonts w:ascii="Arial" w:eastAsia="黑体" w:hAnsi="Arial"/>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Char">
    <w:name w:val="标题栏 Char"/>
    <w:basedOn w:val="a6"/>
    <w:link w:val="a9"/>
    <w:rsid w:val="009830D7"/>
    <w:rPr>
      <w:rFonts w:eastAsia="黑体"/>
      <w:kern w:val="2"/>
      <w:sz w:val="44"/>
      <w:szCs w:val="24"/>
      <w:lang w:val="en-US" w:eastAsia="zh-CN" w:bidi="ar-SA"/>
    </w:rPr>
  </w:style>
  <w:style w:type="paragraph" w:customStyle="1" w:styleId="a9">
    <w:name w:val="标题栏"/>
    <w:basedOn w:val="a1"/>
    <w:link w:val="Char"/>
    <w:pPr>
      <w:spacing w:line="360" w:lineRule="auto"/>
      <w:jc w:val="center"/>
    </w:pPr>
    <w:rPr>
      <w:rFonts w:eastAsia="黑体"/>
      <w:sz w:val="44"/>
    </w:rPr>
  </w:style>
  <w:style w:type="paragraph" w:styleId="aa">
    <w:name w:val="Subtitle"/>
    <w:basedOn w:val="a9"/>
    <w:link w:val="Char0"/>
    <w:pPr>
      <w:spacing w:line="240" w:lineRule="auto"/>
    </w:pPr>
    <w:rPr>
      <w:sz w:val="36"/>
    </w:rPr>
  </w:style>
  <w:style w:type="paragraph" w:customStyle="1" w:styleId="ab">
    <w:name w:val="姓名栏"/>
    <w:basedOn w:val="aa"/>
    <w:link w:val="Char1"/>
    <w:rPr>
      <w:rFonts w:eastAsia="楷体_GB2312"/>
      <w:sz w:val="28"/>
    </w:rPr>
  </w:style>
  <w:style w:type="paragraph" w:customStyle="1" w:styleId="ac">
    <w:name w:val="摘要内容"/>
    <w:basedOn w:val="ab"/>
    <w:link w:val="Char2"/>
    <w:pPr>
      <w:ind w:firstLineChars="100" w:firstLine="180"/>
      <w:jc w:val="both"/>
    </w:pPr>
    <w:rPr>
      <w:rFonts w:ascii="宋体" w:eastAsia="宋体"/>
      <w:sz w:val="18"/>
    </w:rPr>
  </w:style>
  <w:style w:type="paragraph" w:customStyle="1" w:styleId="a2">
    <w:name w:val="一级标题"/>
    <w:basedOn w:val="a1"/>
    <w:link w:val="Char3"/>
    <w:rsid w:val="00951891"/>
    <w:pPr>
      <w:spacing w:beforeLines="100" w:before="312" w:afterLines="50" w:after="156"/>
      <w:jc w:val="center"/>
    </w:pPr>
    <w:rPr>
      <w:rFonts w:eastAsia="黑体"/>
      <w:sz w:val="28"/>
    </w:rPr>
  </w:style>
  <w:style w:type="paragraph" w:customStyle="1" w:styleId="a3">
    <w:name w:val="二级标题"/>
    <w:basedOn w:val="a2"/>
    <w:link w:val="Char4"/>
    <w:rsid w:val="00951891"/>
    <w:pPr>
      <w:numPr>
        <w:ilvl w:val="1"/>
      </w:numPr>
      <w:spacing w:beforeLines="50" w:before="156"/>
      <w:jc w:val="left"/>
    </w:pPr>
    <w:rPr>
      <w:sz w:val="21"/>
    </w:rPr>
  </w:style>
  <w:style w:type="paragraph" w:customStyle="1" w:styleId="a4">
    <w:name w:val="三级标题"/>
    <w:basedOn w:val="a3"/>
    <w:link w:val="Char5"/>
    <w:autoRedefine/>
    <w:rsid w:val="0076016B"/>
    <w:pPr>
      <w:numPr>
        <w:ilvl w:val="0"/>
      </w:numPr>
      <w:spacing w:beforeLines="0" w:before="0" w:afterLines="0" w:after="0"/>
    </w:pPr>
  </w:style>
  <w:style w:type="paragraph" w:customStyle="1" w:styleId="ad">
    <w:name w:val="四级标题"/>
    <w:basedOn w:val="a4"/>
    <w:rsid w:val="00951891"/>
    <w:pPr>
      <w:numPr>
        <w:ilvl w:val="3"/>
      </w:numPr>
      <w:adjustRightInd/>
    </w:pPr>
  </w:style>
  <w:style w:type="paragraph" w:customStyle="1" w:styleId="ae">
    <w:name w:val="图片与表格说明"/>
    <w:basedOn w:val="ad"/>
    <w:rsid w:val="005A312F"/>
    <w:pPr>
      <w:numPr>
        <w:ilvl w:val="0"/>
      </w:numPr>
      <w:jc w:val="center"/>
    </w:pPr>
    <w:rPr>
      <w:rFonts w:ascii="宋体" w:eastAsia="宋体" w:hAnsi="宋体"/>
      <w:sz w:val="18"/>
      <w:szCs w:val="18"/>
    </w:rPr>
  </w:style>
  <w:style w:type="paragraph" w:customStyle="1" w:styleId="af">
    <w:name w:val="正文内容"/>
    <w:basedOn w:val="a1"/>
    <w:link w:val="Char6"/>
    <w:rsid w:val="006D7944"/>
    <w:pPr>
      <w:ind w:firstLineChars="200" w:firstLine="420"/>
    </w:pPr>
  </w:style>
  <w:style w:type="paragraph" w:customStyle="1" w:styleId="a">
    <w:name w:val="参考文献"/>
    <w:basedOn w:val="a1"/>
    <w:link w:val="Char7"/>
    <w:rsid w:val="006D7944"/>
    <w:pPr>
      <w:numPr>
        <w:numId w:val="2"/>
      </w:numPr>
      <w:tabs>
        <w:tab w:val="left" w:pos="930"/>
      </w:tabs>
      <w:jc w:val="left"/>
    </w:pPr>
  </w:style>
  <w:style w:type="paragraph" w:customStyle="1" w:styleId="af0">
    <w:name w:val="摘要标题"/>
    <w:basedOn w:val="ac"/>
    <w:link w:val="Char8"/>
    <w:pPr>
      <w:ind w:firstLineChars="0" w:firstLine="0"/>
    </w:pPr>
    <w:rPr>
      <w:rFonts w:ascii="黑体" w:eastAsia="黑体"/>
    </w:rPr>
  </w:style>
  <w:style w:type="paragraph" w:customStyle="1" w:styleId="a0">
    <w:name w:val="五级标题"/>
    <w:basedOn w:val="ad"/>
    <w:rsid w:val="00951891"/>
    <w:pPr>
      <w:numPr>
        <w:ilvl w:val="4"/>
        <w:numId w:val="4"/>
      </w:numPr>
    </w:pPr>
  </w:style>
  <w:style w:type="paragraph" w:customStyle="1" w:styleId="af1">
    <w:name w:val="主要参考文献"/>
    <w:basedOn w:val="a1"/>
    <w:pPr>
      <w:spacing w:beforeLines="50" w:before="156" w:after="120"/>
      <w:jc w:val="center"/>
    </w:pPr>
    <w:rPr>
      <w:rFonts w:eastAsia="黑体"/>
      <w:sz w:val="28"/>
    </w:rPr>
  </w:style>
  <w:style w:type="paragraph" w:customStyle="1" w:styleId="a5">
    <w:name w:val="项目"/>
    <w:link w:val="Char9"/>
    <w:rsid w:val="00CC7695"/>
    <w:pPr>
      <w:widowControl w:val="0"/>
      <w:ind w:firstLineChars="200" w:firstLine="200"/>
    </w:pPr>
    <w:rPr>
      <w:sz w:val="21"/>
    </w:rPr>
  </w:style>
  <w:style w:type="character" w:customStyle="1" w:styleId="Char0">
    <w:name w:val="副标题 Char"/>
    <w:basedOn w:val="Char"/>
    <w:link w:val="aa"/>
    <w:rsid w:val="009830D7"/>
    <w:rPr>
      <w:rFonts w:eastAsia="黑体"/>
      <w:kern w:val="2"/>
      <w:sz w:val="36"/>
      <w:szCs w:val="24"/>
      <w:lang w:val="en-US" w:eastAsia="zh-CN" w:bidi="ar-SA"/>
    </w:rPr>
  </w:style>
  <w:style w:type="character" w:customStyle="1" w:styleId="Char1">
    <w:name w:val="姓名栏 Char"/>
    <w:basedOn w:val="Char0"/>
    <w:link w:val="ab"/>
    <w:rsid w:val="009830D7"/>
    <w:rPr>
      <w:rFonts w:eastAsia="楷体_GB2312"/>
      <w:kern w:val="2"/>
      <w:sz w:val="28"/>
      <w:szCs w:val="24"/>
      <w:lang w:val="en-US" w:eastAsia="zh-CN" w:bidi="ar-SA"/>
    </w:rPr>
  </w:style>
  <w:style w:type="character" w:customStyle="1" w:styleId="Char2">
    <w:name w:val="摘要内容 Char"/>
    <w:basedOn w:val="Char1"/>
    <w:link w:val="ac"/>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1"/>
    <w:rsid w:val="00E77B81"/>
    <w:pPr>
      <w:tabs>
        <w:tab w:val="center" w:pos="4153"/>
        <w:tab w:val="right" w:pos="8306"/>
      </w:tabs>
      <w:snapToGrid w:val="0"/>
      <w:jc w:val="left"/>
    </w:pPr>
    <w:rPr>
      <w:sz w:val="18"/>
      <w:szCs w:val="18"/>
    </w:rPr>
  </w:style>
  <w:style w:type="character" w:styleId="af3">
    <w:name w:val="page number"/>
    <w:basedOn w:val="a6"/>
    <w:rsid w:val="00E77B81"/>
  </w:style>
  <w:style w:type="character" w:styleId="af4">
    <w:name w:val="annotation reference"/>
    <w:basedOn w:val="a6"/>
    <w:semiHidden/>
    <w:rsid w:val="000F6380"/>
    <w:rPr>
      <w:sz w:val="21"/>
      <w:szCs w:val="21"/>
    </w:rPr>
  </w:style>
  <w:style w:type="paragraph" w:styleId="af5">
    <w:name w:val="annotation text"/>
    <w:basedOn w:val="a1"/>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1"/>
    <w:semiHidden/>
    <w:rsid w:val="000F6380"/>
    <w:rPr>
      <w:sz w:val="18"/>
      <w:szCs w:val="18"/>
    </w:rPr>
  </w:style>
  <w:style w:type="table" w:styleId="af8">
    <w:name w:val="Table Grid"/>
    <w:basedOn w:val="a7"/>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9"/>
    <w:link w:val="Chara"/>
    <w:rsid w:val="002276AF"/>
  </w:style>
  <w:style w:type="paragraph" w:customStyle="1" w:styleId="1">
    <w:name w:val="标题1"/>
    <w:basedOn w:val="a2"/>
    <w:next w:val="-0"/>
    <w:link w:val="1Char0"/>
    <w:autoRedefine/>
    <w:rsid w:val="00BA1A7B"/>
    <w:pPr>
      <w:numPr>
        <w:numId w:val="5"/>
      </w:numPr>
      <w:outlineLvl w:val="0"/>
    </w:pPr>
  </w:style>
  <w:style w:type="character" w:customStyle="1" w:styleId="Chara">
    <w:name w:val="正文 论文 Char"/>
    <w:basedOn w:val="Char"/>
    <w:link w:val="af9"/>
    <w:rsid w:val="002276AF"/>
    <w:rPr>
      <w:rFonts w:eastAsia="黑体"/>
      <w:kern w:val="2"/>
      <w:sz w:val="44"/>
      <w:szCs w:val="21"/>
      <w:lang w:val="en-US" w:eastAsia="zh-CN" w:bidi="ar-SA"/>
    </w:rPr>
  </w:style>
  <w:style w:type="paragraph" w:customStyle="1" w:styleId="2">
    <w:name w:val="标题2"/>
    <w:basedOn w:val="a3"/>
    <w:next w:val="-0"/>
    <w:link w:val="2Char0"/>
    <w:autoRedefine/>
    <w:rsid w:val="00BA1A7B"/>
    <w:pPr>
      <w:numPr>
        <w:numId w:val="5"/>
      </w:numPr>
      <w:outlineLvl w:val="1"/>
    </w:pPr>
  </w:style>
  <w:style w:type="character" w:customStyle="1" w:styleId="Char3">
    <w:name w:val="一级标题 Char"/>
    <w:basedOn w:val="a6"/>
    <w:link w:val="a2"/>
    <w:rsid w:val="002276AF"/>
    <w:rPr>
      <w:rFonts w:eastAsia="黑体"/>
      <w:kern w:val="2"/>
      <w:sz w:val="28"/>
      <w:szCs w:val="21"/>
    </w:rPr>
  </w:style>
  <w:style w:type="character" w:customStyle="1" w:styleId="1Char0">
    <w:name w:val="标题1 Char"/>
    <w:basedOn w:val="Char3"/>
    <w:link w:val="1"/>
    <w:rsid w:val="00BA1A7B"/>
    <w:rPr>
      <w:rFonts w:eastAsia="黑体"/>
      <w:kern w:val="2"/>
      <w:sz w:val="28"/>
      <w:szCs w:val="21"/>
    </w:rPr>
  </w:style>
  <w:style w:type="paragraph" w:customStyle="1" w:styleId="3">
    <w:name w:val="标题3"/>
    <w:basedOn w:val="a4"/>
    <w:next w:val="-0"/>
    <w:link w:val="3Char0"/>
    <w:autoRedefine/>
    <w:rsid w:val="00655C9C"/>
    <w:pPr>
      <w:numPr>
        <w:numId w:val="5"/>
      </w:numPr>
      <w:outlineLvl w:val="2"/>
    </w:pPr>
  </w:style>
  <w:style w:type="character" w:customStyle="1" w:styleId="Char4">
    <w:name w:val="二级标题 Char"/>
    <w:basedOn w:val="Char3"/>
    <w:link w:val="a3"/>
    <w:rsid w:val="002276AF"/>
    <w:rPr>
      <w:rFonts w:eastAsia="黑体"/>
      <w:kern w:val="2"/>
      <w:sz w:val="21"/>
      <w:szCs w:val="21"/>
    </w:rPr>
  </w:style>
  <w:style w:type="character" w:customStyle="1" w:styleId="2Char0">
    <w:name w:val="标题2 Char"/>
    <w:basedOn w:val="Char4"/>
    <w:link w:val="2"/>
    <w:rsid w:val="00BA1A7B"/>
    <w:rPr>
      <w:rFonts w:eastAsia="黑体"/>
      <w:kern w:val="2"/>
      <w:sz w:val="21"/>
      <w:szCs w:val="21"/>
    </w:rPr>
  </w:style>
  <w:style w:type="paragraph" w:customStyle="1" w:styleId="4">
    <w:name w:val="标题4"/>
    <w:basedOn w:val="a5"/>
    <w:link w:val="4Char0"/>
    <w:rsid w:val="00921324"/>
    <w:pPr>
      <w:numPr>
        <w:numId w:val="3"/>
      </w:numPr>
    </w:pPr>
  </w:style>
  <w:style w:type="character" w:customStyle="1" w:styleId="Char5">
    <w:name w:val="三级标题 Char"/>
    <w:basedOn w:val="Char4"/>
    <w:link w:val="a4"/>
    <w:rsid w:val="0076016B"/>
    <w:rPr>
      <w:rFonts w:eastAsia="黑体"/>
      <w:kern w:val="2"/>
      <w:sz w:val="21"/>
      <w:szCs w:val="21"/>
    </w:rPr>
  </w:style>
  <w:style w:type="character" w:customStyle="1" w:styleId="3Char0">
    <w:name w:val="标题3 Char"/>
    <w:basedOn w:val="Char5"/>
    <w:link w:val="3"/>
    <w:rsid w:val="00C25801"/>
    <w:rPr>
      <w:rFonts w:eastAsia="黑体"/>
      <w:kern w:val="2"/>
      <w:sz w:val="21"/>
      <w:szCs w:val="21"/>
    </w:rPr>
  </w:style>
  <w:style w:type="paragraph" w:customStyle="1" w:styleId="afa">
    <w:name w:val="论文正文"/>
    <w:basedOn w:val="af"/>
    <w:link w:val="Charb"/>
    <w:qFormat/>
    <w:rsid w:val="002276AF"/>
  </w:style>
  <w:style w:type="character" w:customStyle="1" w:styleId="Char9">
    <w:name w:val="项目 Char"/>
    <w:basedOn w:val="a6"/>
    <w:link w:val="a5"/>
    <w:rsid w:val="00CC7695"/>
    <w:rPr>
      <w:sz w:val="21"/>
    </w:rPr>
  </w:style>
  <w:style w:type="paragraph" w:customStyle="1" w:styleId="afb">
    <w:name w:val="参考文献 论文"/>
    <w:basedOn w:val="a"/>
    <w:link w:val="Charc"/>
    <w:qFormat/>
    <w:rsid w:val="002276AF"/>
  </w:style>
  <w:style w:type="character" w:customStyle="1" w:styleId="Char6">
    <w:name w:val="正文内容 Char"/>
    <w:basedOn w:val="a6"/>
    <w:link w:val="af"/>
    <w:rsid w:val="002276AF"/>
    <w:rPr>
      <w:kern w:val="2"/>
      <w:sz w:val="21"/>
      <w:szCs w:val="21"/>
    </w:rPr>
  </w:style>
  <w:style w:type="character" w:customStyle="1" w:styleId="Charb">
    <w:name w:val="论文正文 Char"/>
    <w:basedOn w:val="Char6"/>
    <w:link w:val="afa"/>
    <w:rsid w:val="002276AF"/>
    <w:rPr>
      <w:kern w:val="2"/>
      <w:sz w:val="21"/>
      <w:szCs w:val="21"/>
    </w:rPr>
  </w:style>
  <w:style w:type="paragraph" w:styleId="afc">
    <w:name w:val="Title"/>
    <w:basedOn w:val="a1"/>
    <w:next w:val="a1"/>
    <w:link w:val="Chard"/>
    <w:qFormat/>
    <w:rsid w:val="001B387B"/>
    <w:pPr>
      <w:spacing w:before="240" w:after="60"/>
      <w:jc w:val="center"/>
      <w:outlineLvl w:val="0"/>
    </w:pPr>
    <w:rPr>
      <w:rFonts w:asciiTheme="majorHAnsi" w:hAnsiTheme="majorHAnsi" w:cstheme="majorBidi"/>
      <w:b/>
      <w:bCs/>
      <w:sz w:val="32"/>
      <w:szCs w:val="32"/>
    </w:rPr>
  </w:style>
  <w:style w:type="character" w:customStyle="1" w:styleId="Char7">
    <w:name w:val="参考文献 Char"/>
    <w:basedOn w:val="a6"/>
    <w:link w:val="a"/>
    <w:rsid w:val="002276AF"/>
    <w:rPr>
      <w:kern w:val="2"/>
      <w:sz w:val="21"/>
      <w:szCs w:val="21"/>
    </w:rPr>
  </w:style>
  <w:style w:type="character" w:customStyle="1" w:styleId="Charc">
    <w:name w:val="参考文献 论文 Char"/>
    <w:basedOn w:val="Char7"/>
    <w:link w:val="afb"/>
    <w:rsid w:val="002276AF"/>
    <w:rPr>
      <w:kern w:val="2"/>
      <w:sz w:val="21"/>
      <w:szCs w:val="21"/>
    </w:rPr>
  </w:style>
  <w:style w:type="character" w:customStyle="1" w:styleId="Chard">
    <w:name w:val="标题 Char"/>
    <w:basedOn w:val="a6"/>
    <w:link w:val="afc"/>
    <w:rsid w:val="001B387B"/>
    <w:rPr>
      <w:rFonts w:asciiTheme="majorHAnsi" w:hAnsiTheme="majorHAnsi" w:cstheme="majorBidi"/>
      <w:b/>
      <w:bCs/>
      <w:kern w:val="2"/>
      <w:sz w:val="32"/>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6"/>
    <w:link w:val="-0"/>
    <w:rsid w:val="00E253FB"/>
    <w:rPr>
      <w:kern w:val="2"/>
      <w:sz w:val="21"/>
      <w:szCs w:val="21"/>
    </w:rPr>
  </w:style>
  <w:style w:type="paragraph" w:customStyle="1" w:styleId="-">
    <w:name w:val="参考文献-论文"/>
    <w:basedOn w:val="a"/>
    <w:link w:val="-Char0"/>
    <w:rsid w:val="00D312AE"/>
    <w:pPr>
      <w:numPr>
        <w:numId w:val="1"/>
      </w:numPr>
    </w:pPr>
  </w:style>
  <w:style w:type="character" w:customStyle="1" w:styleId="-Char0">
    <w:name w:val="参考文献-论文 Char"/>
    <w:basedOn w:val="a6"/>
    <w:link w:val="-"/>
    <w:rsid w:val="00D312AE"/>
    <w:rPr>
      <w:kern w:val="2"/>
      <w:sz w:val="21"/>
      <w:szCs w:val="21"/>
    </w:rPr>
  </w:style>
  <w:style w:type="character" w:styleId="afd">
    <w:name w:val="Hyperlink"/>
    <w:basedOn w:val="a6"/>
    <w:uiPriority w:val="99"/>
    <w:unhideWhenUsed/>
    <w:rsid w:val="00D312AE"/>
    <w:rPr>
      <w:color w:val="0000FF"/>
      <w:u w:val="single"/>
    </w:rPr>
  </w:style>
  <w:style w:type="character" w:customStyle="1" w:styleId="apple-converted-space">
    <w:name w:val="apple-converted-space"/>
    <w:basedOn w:val="a6"/>
    <w:rsid w:val="00D312AE"/>
  </w:style>
  <w:style w:type="character" w:customStyle="1" w:styleId="citation">
    <w:name w:val="citation"/>
    <w:basedOn w:val="a6"/>
    <w:rsid w:val="00D312AE"/>
  </w:style>
  <w:style w:type="character" w:customStyle="1" w:styleId="1Char">
    <w:name w:val="标题 1 Char"/>
    <w:basedOn w:val="a6"/>
    <w:link w:val="10"/>
    <w:rsid w:val="00BD08C1"/>
    <w:rPr>
      <w:rFonts w:eastAsia="黑体"/>
      <w:bCs/>
      <w:kern w:val="44"/>
      <w:sz w:val="28"/>
      <w:szCs w:val="44"/>
    </w:rPr>
  </w:style>
  <w:style w:type="paragraph" w:styleId="TOC">
    <w:name w:val="TOC Heading"/>
    <w:basedOn w:val="10"/>
    <w:next w:val="a1"/>
    <w:uiPriority w:val="39"/>
    <w:semiHidden/>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1"/>
    <w:next w:val="a1"/>
    <w:autoRedefine/>
    <w:uiPriority w:val="39"/>
    <w:rsid w:val="00E253FB"/>
  </w:style>
  <w:style w:type="character" w:customStyle="1" w:styleId="2Char">
    <w:name w:val="标题 2 Char"/>
    <w:basedOn w:val="Char4"/>
    <w:link w:val="20"/>
    <w:rsid w:val="00BD08C1"/>
    <w:rPr>
      <w:rFonts w:eastAsia="黑体"/>
      <w:kern w:val="2"/>
      <w:sz w:val="21"/>
      <w:szCs w:val="21"/>
    </w:rPr>
  </w:style>
  <w:style w:type="character" w:customStyle="1" w:styleId="3Char">
    <w:name w:val="标题 3 Char"/>
    <w:basedOn w:val="Char5"/>
    <w:link w:val="30"/>
    <w:rsid w:val="000E10A9"/>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1"/>
    <w:rsid w:val="00C25801"/>
    <w:pPr>
      <w:ind w:leftChars="800" w:left="100" w:hangingChars="200" w:hanging="200"/>
      <w:contextualSpacing/>
    </w:pPr>
  </w:style>
  <w:style w:type="paragraph" w:styleId="21">
    <w:name w:val="List 2"/>
    <w:basedOn w:val="a1"/>
    <w:rsid w:val="00C25801"/>
    <w:pPr>
      <w:ind w:leftChars="200" w:left="100" w:hangingChars="200" w:hanging="200"/>
      <w:contextualSpacing/>
    </w:pPr>
  </w:style>
  <w:style w:type="paragraph" w:styleId="afe">
    <w:name w:val="footnote text"/>
    <w:basedOn w:val="a1"/>
    <w:link w:val="Chare"/>
    <w:rsid w:val="00BA1A7B"/>
    <w:pPr>
      <w:snapToGrid w:val="0"/>
      <w:jc w:val="left"/>
    </w:pPr>
    <w:rPr>
      <w:sz w:val="18"/>
      <w:szCs w:val="18"/>
    </w:rPr>
  </w:style>
  <w:style w:type="character" w:customStyle="1" w:styleId="Chare">
    <w:name w:val="脚注文本 Char"/>
    <w:basedOn w:val="a6"/>
    <w:link w:val="afe"/>
    <w:rsid w:val="00BA1A7B"/>
    <w:rPr>
      <w:kern w:val="2"/>
      <w:sz w:val="18"/>
      <w:szCs w:val="18"/>
    </w:rPr>
  </w:style>
  <w:style w:type="character" w:styleId="aff">
    <w:name w:val="footnote reference"/>
    <w:basedOn w:val="a6"/>
    <w:rsid w:val="00BA1A7B"/>
    <w:rPr>
      <w:vertAlign w:val="superscript"/>
    </w:rPr>
  </w:style>
  <w:style w:type="paragraph" w:styleId="aff0">
    <w:name w:val="endnote text"/>
    <w:basedOn w:val="a1"/>
    <w:link w:val="Charf"/>
    <w:rsid w:val="00BA1A7B"/>
    <w:pPr>
      <w:snapToGrid w:val="0"/>
      <w:jc w:val="left"/>
    </w:pPr>
  </w:style>
  <w:style w:type="character" w:customStyle="1" w:styleId="Charf">
    <w:name w:val="尾注文本 Char"/>
    <w:basedOn w:val="a6"/>
    <w:link w:val="aff0"/>
    <w:rsid w:val="00BA1A7B"/>
    <w:rPr>
      <w:kern w:val="2"/>
      <w:sz w:val="21"/>
      <w:szCs w:val="21"/>
    </w:rPr>
  </w:style>
  <w:style w:type="character" w:styleId="aff1">
    <w:name w:val="endnote reference"/>
    <w:basedOn w:val="a6"/>
    <w:rsid w:val="00BA1A7B"/>
    <w:rPr>
      <w:vertAlign w:val="superscript"/>
    </w:rPr>
  </w:style>
  <w:style w:type="paragraph" w:styleId="aff2">
    <w:name w:val="caption"/>
    <w:basedOn w:val="a1"/>
    <w:next w:val="a1"/>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CC7695"/>
    <w:rPr>
      <w:bCs/>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dis.io" TargetMode="External"/><Relationship Id="rId18" Type="http://schemas.openxmlformats.org/officeDocument/2006/relationships/hyperlink" Target="https://en.wikipedia.org/wiki/Digital_object_identifi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zh.wikipedia.org/wiki/%E6%95%B0%E5%AD%A6"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9%9B%86%E5%90%88%E4%BB%A3%E6%95%B0" TargetMode="External"/><Relationship Id="rId5" Type="http://schemas.openxmlformats.org/officeDocument/2006/relationships/settings" Target="settings.xml"/><Relationship Id="rId15" Type="http://schemas.openxmlformats.org/officeDocument/2006/relationships/hyperlink" Target="http://cassandra.apache.org/" TargetMode="External"/><Relationship Id="rId10" Type="http://schemas.openxmlformats.org/officeDocument/2006/relationships/hyperlink" Target="https://zh.wikipedia.org/wiki/%E6%95%B0%E6%8D%AE%E5%BA%93"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zh.wikipedia.org/wiki/%E5%85%B3%E7%B3%BB%E6%A8%A1%E5%9E%8B" TargetMode="External"/><Relationship Id="rId14" Type="http://schemas.openxmlformats.org/officeDocument/2006/relationships/hyperlink" Target="http://www.mongodb.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0EF674-99C7-42DD-81B1-DEB05C2D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365</TotalTime>
  <Pages>9</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186</cp:revision>
  <cp:lastPrinted>1900-12-31T16:00:00Z</cp:lastPrinted>
  <dcterms:created xsi:type="dcterms:W3CDTF">2013-04-22T03:21:00Z</dcterms:created>
  <dcterms:modified xsi:type="dcterms:W3CDTF">2013-04-22T13:32:00Z</dcterms:modified>
</cp:coreProperties>
</file>