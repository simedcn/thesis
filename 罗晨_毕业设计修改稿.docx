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3D481F" w:rsidRDefault="009D7390" w:rsidP="00904623">
      <w:pPr>
        <w:pStyle w:val="af0"/>
        <w:rPr>
          <w:rFonts w:asciiTheme="minorEastAsia" w:eastAsiaTheme="minorEastAsia" w:hAnsiTheme="minorEastAsia"/>
        </w:rPr>
      </w:pPr>
      <w:r w:rsidRPr="0008051B">
        <w:rPr>
          <w:rFonts w:hint="eastAsia"/>
        </w:rPr>
        <w:t>【</w:t>
      </w:r>
      <w:r>
        <w:rPr>
          <w:rFonts w:hint="eastAsia"/>
        </w:rPr>
        <w:t>摘要</w:t>
      </w:r>
      <w:r w:rsidRPr="0008051B">
        <w:rPr>
          <w:rFonts w:hint="eastAsia"/>
        </w:rPr>
        <w:t>】</w:t>
      </w:r>
      <w:r w:rsidR="002E7545">
        <w:rPr>
          <w:rFonts w:hint="eastAsia"/>
        </w:rPr>
        <w:t xml:space="preserve"> </w:t>
      </w:r>
      <w:r w:rsidR="001C5C9A" w:rsidRPr="003D481F">
        <w:rPr>
          <w:rFonts w:asciiTheme="minorEastAsia" w:eastAsiaTheme="minorEastAsia" w:hAnsiTheme="minorEastAsia" w:hint="eastAsia"/>
        </w:rPr>
        <w:t>随着大数据时代的来临，传统的关系数据库开始难以适应大规模数据存储以及高并发访问的应用需求。</w:t>
      </w:r>
      <w:r w:rsidR="00220B06" w:rsidRPr="003D481F">
        <w:rPr>
          <w:rFonts w:asciiTheme="minorEastAsia" w:eastAsiaTheme="minorEastAsia" w:hAnsiTheme="minorEastAsia" w:hint="eastAsia"/>
        </w:rPr>
        <w:t>人们开始逐渐探索采用非关系的方式管理数据，</w:t>
      </w:r>
      <w:r w:rsidR="009A233F" w:rsidRPr="003D481F">
        <w:rPr>
          <w:rFonts w:asciiTheme="minorEastAsia" w:eastAsiaTheme="minorEastAsia" w:hAnsiTheme="minorEastAsia" w:hint="eastAsia"/>
        </w:rPr>
        <w:t>NoSQL也因此应运而生。</w:t>
      </w:r>
      <w:r w:rsidR="003C6665" w:rsidRPr="003D481F">
        <w:rPr>
          <w:rFonts w:asciiTheme="minorEastAsia" w:eastAsiaTheme="minorEastAsia" w:hAnsiTheme="minorEastAsia" w:hint="eastAsia"/>
        </w:rPr>
        <w:t>NoSQL</w:t>
      </w:r>
      <w:r w:rsidR="00901868" w:rsidRPr="003D481F">
        <w:rPr>
          <w:rFonts w:asciiTheme="minorEastAsia" w:eastAsiaTheme="minorEastAsia" w:hAnsiTheme="minorEastAsia" w:hint="eastAsia"/>
        </w:rPr>
        <w:t>数据库通常具有模型简单、</w:t>
      </w:r>
      <w:r w:rsidR="009C4024" w:rsidRPr="003D481F">
        <w:rPr>
          <w:rFonts w:asciiTheme="minorEastAsia" w:eastAsiaTheme="minorEastAsia" w:hAnsiTheme="minorEastAsia" w:hint="eastAsia"/>
        </w:rPr>
        <w:t>易于扩展、高可用、高并发等特性，</w:t>
      </w:r>
      <w:r w:rsidR="00DD0506" w:rsidRPr="003D481F">
        <w:rPr>
          <w:rFonts w:asciiTheme="minorEastAsia" w:eastAsiaTheme="minorEastAsia" w:hAnsiTheme="minorEastAsia" w:hint="eastAsia"/>
        </w:rPr>
        <w:t>因而被许多互联网公司广为使用。</w:t>
      </w:r>
      <w:r w:rsidR="003F6AFE" w:rsidRPr="003D481F">
        <w:rPr>
          <w:rFonts w:asciiTheme="minorEastAsia" w:eastAsiaTheme="minorEastAsia" w:hAnsiTheme="minorEastAsia" w:hint="eastAsia"/>
        </w:rPr>
        <w:t>本文在此基础上</w:t>
      </w:r>
      <w:r w:rsidR="005552FA" w:rsidRPr="003D481F">
        <w:rPr>
          <w:rFonts w:asciiTheme="minorEastAsia" w:eastAsiaTheme="minorEastAsia" w:hAnsiTheme="minorEastAsia" w:hint="eastAsia"/>
        </w:rPr>
        <w:t>设计并实现</w:t>
      </w:r>
      <w:r w:rsidR="003F6AFE" w:rsidRPr="003D481F">
        <w:rPr>
          <w:rFonts w:asciiTheme="minorEastAsia" w:eastAsiaTheme="minorEastAsia" w:hAnsiTheme="minorEastAsia" w:hint="eastAsia"/>
        </w:rPr>
        <w:t>了一种基于键值的</w:t>
      </w:r>
      <w:r w:rsidR="00A54EF9" w:rsidRPr="003D481F">
        <w:rPr>
          <w:rFonts w:asciiTheme="minorEastAsia" w:eastAsiaTheme="minorEastAsia" w:hAnsiTheme="minorEastAsia" w:hint="eastAsia"/>
        </w:rPr>
        <w:t>分布式</w:t>
      </w:r>
      <w:r w:rsidR="003F6AFE" w:rsidRPr="003D481F">
        <w:rPr>
          <w:rFonts w:asciiTheme="minorEastAsia" w:eastAsiaTheme="minorEastAsia" w:hAnsiTheme="minorEastAsia" w:hint="eastAsia"/>
        </w:rPr>
        <w:t>NoSQL</w:t>
      </w:r>
      <w:r w:rsidR="00DB6455" w:rsidRPr="003D481F">
        <w:rPr>
          <w:rFonts w:asciiTheme="minorEastAsia" w:eastAsiaTheme="minorEastAsia" w:hAnsiTheme="minorEastAsia" w:hint="eastAsia"/>
        </w:rPr>
        <w:t>数据存储系统</w:t>
      </w:r>
      <w:r w:rsidR="003F6AFE" w:rsidRPr="003D481F">
        <w:rPr>
          <w:rFonts w:asciiTheme="minorEastAsia" w:eastAsiaTheme="minorEastAsia" w:hAnsiTheme="minorEastAsia" w:hint="eastAsia"/>
        </w:rPr>
        <w:t>kvstore。</w:t>
      </w:r>
      <w:r w:rsidR="00DB6455" w:rsidRPr="003D481F">
        <w:rPr>
          <w:rFonts w:asciiTheme="minorEastAsia" w:eastAsiaTheme="minorEastAsia" w:hAnsiTheme="minorEastAsia"/>
        </w:rPr>
        <w:t>K</w:t>
      </w:r>
      <w:r w:rsidR="00DB6455" w:rsidRPr="003D481F">
        <w:rPr>
          <w:rFonts w:asciiTheme="minorEastAsia" w:eastAsiaTheme="minorEastAsia" w:hAnsiTheme="minorEastAsia" w:hint="eastAsia"/>
        </w:rPr>
        <w:t>vstore基于键值</w:t>
      </w:r>
      <w:r w:rsidR="00714A2B">
        <w:rPr>
          <w:rFonts w:asciiTheme="minorEastAsia" w:eastAsiaTheme="minorEastAsia" w:hAnsiTheme="minorEastAsia" w:hint="eastAsia"/>
        </w:rPr>
        <w:t>数据</w:t>
      </w:r>
      <w:r w:rsidR="00DB6455" w:rsidRPr="003D481F">
        <w:rPr>
          <w:rFonts w:asciiTheme="minorEastAsia" w:eastAsiaTheme="minorEastAsia" w:hAnsiTheme="minorEastAsia" w:hint="eastAsia"/>
        </w:rPr>
        <w:t>模型，</w:t>
      </w:r>
      <w:r w:rsidR="006B216F" w:rsidRPr="003D481F">
        <w:rPr>
          <w:rFonts w:asciiTheme="minorEastAsia" w:eastAsiaTheme="minorEastAsia" w:hAnsiTheme="minorEastAsia" w:hint="eastAsia"/>
        </w:rPr>
        <w:t>采用主从式架构，</w:t>
      </w:r>
      <w:r w:rsidR="0065333B" w:rsidRPr="003D481F">
        <w:rPr>
          <w:rFonts w:asciiTheme="minorEastAsia" w:eastAsiaTheme="minorEastAsia" w:hAnsiTheme="minorEastAsia" w:hint="eastAsia"/>
        </w:rPr>
        <w:t>并具有负载均衡、高度容错、故障恢复等特点。</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w:t>
      </w:r>
      <w:r w:rsidR="00186E96">
        <w:rPr>
          <w:rStyle w:val="Char2"/>
          <w:rFonts w:hint="eastAsia"/>
        </w:rPr>
        <w:t>存储</w:t>
      </w:r>
      <w:r w:rsidR="00EC395B">
        <w:rPr>
          <w:rStyle w:val="Char2"/>
          <w:rFonts w:hint="eastAsia"/>
        </w:rPr>
        <w:t xml:space="preserve"> CAP理论 键值</w:t>
      </w:r>
      <w:r w:rsidR="00186E96">
        <w:rPr>
          <w:rStyle w:val="Char2"/>
          <w:rFonts w:hint="eastAsia"/>
        </w:rPr>
        <w:t>存储</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873127">
        <w:rPr>
          <w:rStyle w:val="Char2"/>
          <w:rFonts w:hint="eastAsia"/>
        </w:rPr>
        <w:t xml:space="preserve">With the coming of age of big data, the </w:t>
      </w:r>
      <w:r w:rsidR="00873127">
        <w:rPr>
          <w:rStyle w:val="Char2"/>
        </w:rPr>
        <w:t>traditional</w:t>
      </w:r>
      <w:r w:rsidR="00873127">
        <w:rPr>
          <w:rStyle w:val="Char2"/>
          <w:rFonts w:hint="eastAsia"/>
        </w:rPr>
        <w:t xml:space="preserve"> relational database is becoming problematic and difficult to meet the requirements of large scale data storage and high concurrent data access.</w:t>
      </w:r>
      <w:r w:rsidR="004F5C7E">
        <w:rPr>
          <w:rStyle w:val="Char2"/>
          <w:rFonts w:hint="eastAsia"/>
        </w:rPr>
        <w:t xml:space="preserve"> People commenced trying to manage large scale data with non-relational model, and nosql data storage system also come into being in such background. On the basis of previous work, this paper designed and implemented a key-value based distributed </w:t>
      </w:r>
      <w:r w:rsidR="00370E4F">
        <w:rPr>
          <w:rStyle w:val="Char2"/>
          <w:rFonts w:hint="eastAsia"/>
        </w:rPr>
        <w:t>nosql</w:t>
      </w:r>
      <w:r w:rsidR="004F5C7E">
        <w:rPr>
          <w:rStyle w:val="Char2"/>
          <w:rFonts w:hint="eastAsia"/>
        </w:rPr>
        <w:t xml:space="preserve"> data storage system, called kvstore. Kvstore based on key-value model to manage data sets, and utilize the master-slave </w:t>
      </w:r>
      <w:r w:rsidR="004F5C7E">
        <w:rPr>
          <w:rStyle w:val="Char2"/>
        </w:rPr>
        <w:t>architecture</w:t>
      </w:r>
      <w:r w:rsidR="004F5C7E">
        <w:rPr>
          <w:rStyle w:val="Char2"/>
          <w:rFonts w:hint="eastAsia"/>
        </w:rPr>
        <w:t xml:space="preserve"> to coordinate cluster </w:t>
      </w:r>
      <w:r w:rsidR="00714A2B">
        <w:rPr>
          <w:rStyle w:val="Char2"/>
          <w:rFonts w:hint="eastAsia"/>
        </w:rPr>
        <w:t>servers. The key features of kv</w:t>
      </w:r>
      <w:r w:rsidR="004F5C7E">
        <w:rPr>
          <w:rStyle w:val="Char2"/>
          <w:rFonts w:hint="eastAsia"/>
        </w:rPr>
        <w:t>store are load balancing, high fault tolerance and automatic failure recovery.</w:t>
      </w:r>
    </w:p>
    <w:p w:rsidR="00767350" w:rsidRDefault="00B46F1E" w:rsidP="000C4184">
      <w:pPr>
        <w:pStyle w:val="af0"/>
        <w:rPr>
          <w:rStyle w:val="Char2"/>
        </w:rPr>
      </w:pPr>
      <w:r w:rsidRPr="0008051B">
        <w:rPr>
          <w:rFonts w:hint="eastAsia"/>
        </w:rPr>
        <w:t>【Keywords】</w:t>
      </w:r>
      <w:r w:rsidR="00E77B81">
        <w:rPr>
          <w:rFonts w:hint="eastAsia"/>
        </w:rPr>
        <w:t xml:space="preserve"> </w:t>
      </w:r>
      <w:r w:rsidR="00A44416">
        <w:rPr>
          <w:rStyle w:val="Char2"/>
          <w:rFonts w:hint="eastAsia"/>
        </w:rPr>
        <w:t xml:space="preserve">NoSQL, Database, Distributed </w:t>
      </w:r>
      <w:r w:rsidR="007239B0">
        <w:rPr>
          <w:rStyle w:val="Char2"/>
          <w:rFonts w:hint="eastAsia"/>
        </w:rPr>
        <w:t>Storage</w:t>
      </w:r>
      <w:r w:rsidR="00A44416">
        <w:rPr>
          <w:rStyle w:val="Char2"/>
          <w:rFonts w:hint="eastAsia"/>
        </w:rPr>
        <w:t>, CAP, Key-Value</w:t>
      </w:r>
      <w:r w:rsidR="007239B0">
        <w:rPr>
          <w:rStyle w:val="Char2"/>
          <w:rFonts w:hint="eastAsia"/>
        </w:rPr>
        <w:t xml:space="preserve"> Storage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E61781" w:rsidRPr="00E61781" w:rsidRDefault="00A239CF">
      <w:pPr>
        <w:pStyle w:val="12"/>
        <w:tabs>
          <w:tab w:val="left" w:pos="420"/>
          <w:tab w:val="right" w:leader="dot" w:pos="8494"/>
        </w:tabs>
        <w:rPr>
          <w:rFonts w:ascii="黑体" w:eastAsia="黑体" w:hAnsi="黑体" w:cstheme="minorBidi"/>
          <w:noProof/>
          <w:szCs w:val="22"/>
        </w:rPr>
      </w:pPr>
      <w:r w:rsidRPr="00E61781">
        <w:rPr>
          <w:rFonts w:ascii="黑体" w:eastAsia="黑体" w:hAnsi="黑体"/>
          <w:szCs w:val="24"/>
        </w:rPr>
        <w:fldChar w:fldCharType="begin"/>
      </w:r>
      <w:r w:rsidRPr="00E61781">
        <w:rPr>
          <w:rFonts w:ascii="黑体" w:eastAsia="黑体" w:hAnsi="黑体"/>
          <w:szCs w:val="24"/>
        </w:rPr>
        <w:instrText xml:space="preserve"> TOC \o "1-3" \h \z \u </w:instrText>
      </w:r>
      <w:r w:rsidRPr="00E61781">
        <w:rPr>
          <w:rFonts w:ascii="黑体" w:eastAsia="黑体" w:hAnsi="黑体"/>
          <w:szCs w:val="24"/>
        </w:rPr>
        <w:fldChar w:fldCharType="separate"/>
      </w:r>
      <w:hyperlink w:anchor="_Toc357176311" w:history="1">
        <w:r w:rsidR="00E61781" w:rsidRPr="00E61781">
          <w:rPr>
            <w:rStyle w:val="afd"/>
            <w:rFonts w:ascii="黑体" w:eastAsia="黑体" w:hAnsi="黑体"/>
            <w:noProof/>
          </w:rPr>
          <w:t>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引言</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2" w:history="1">
        <w:r w:rsidR="00E61781" w:rsidRPr="00E61781">
          <w:rPr>
            <w:rStyle w:val="afd"/>
            <w:rFonts w:ascii="黑体" w:eastAsia="黑体" w:hAnsi="黑体"/>
            <w:noProof/>
          </w:rPr>
          <w:t>1.1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课题背景</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3" w:history="1">
        <w:r w:rsidR="00E61781" w:rsidRPr="00E61781">
          <w:rPr>
            <w:rStyle w:val="afd"/>
            <w:rFonts w:ascii="黑体" w:eastAsia="黑体" w:hAnsi="黑体"/>
            <w:noProof/>
          </w:rPr>
          <w:t>1.2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研究目标</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4" w:history="1">
        <w:r w:rsidR="00E61781" w:rsidRPr="00E61781">
          <w:rPr>
            <w:rStyle w:val="afd"/>
            <w:rFonts w:ascii="黑体" w:eastAsia="黑体" w:hAnsi="黑体"/>
            <w:noProof/>
          </w:rPr>
          <w:t>1.3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论文结构</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15" w:history="1">
        <w:r w:rsidR="00E61781" w:rsidRPr="00E61781">
          <w:rPr>
            <w:rStyle w:val="afd"/>
            <w:rFonts w:ascii="黑体" w:eastAsia="黑体" w:hAnsi="黑体"/>
            <w:noProof/>
          </w:rPr>
          <w:t>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相关概念</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6" w:history="1">
        <w:r w:rsidR="00E61781" w:rsidRPr="00E61781">
          <w:rPr>
            <w:rStyle w:val="afd"/>
            <w:rFonts w:ascii="黑体" w:eastAsia="黑体" w:hAnsi="黑体"/>
            <w:noProof/>
          </w:rPr>
          <w:t>2.1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数据存储系统</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7" w:history="1">
        <w:r w:rsidR="00E61781" w:rsidRPr="00E61781">
          <w:rPr>
            <w:rStyle w:val="afd"/>
            <w:rFonts w:ascii="黑体" w:eastAsia="黑体" w:hAnsi="黑体"/>
            <w:noProof/>
          </w:rPr>
          <w:t>2.2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传统数据库瓶颈</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8" w:history="1">
        <w:r w:rsidR="00E61781" w:rsidRPr="00E61781">
          <w:rPr>
            <w:rStyle w:val="afd"/>
            <w:rFonts w:ascii="黑体" w:eastAsia="黑体" w:hAnsi="黑体"/>
            <w:noProof/>
          </w:rPr>
          <w:t>2.3</w:t>
        </w:r>
        <w:r w:rsidR="00E61781" w:rsidRPr="00E61781">
          <w:rPr>
            <w:rFonts w:ascii="黑体" w:eastAsia="黑体" w:hAnsi="黑体" w:cstheme="minorBidi"/>
            <w:noProof/>
            <w:szCs w:val="22"/>
          </w:rPr>
          <w:tab/>
        </w:r>
        <w:r w:rsidR="00E61781" w:rsidRPr="00E61781">
          <w:rPr>
            <w:rStyle w:val="afd"/>
            <w:rFonts w:ascii="黑体" w:eastAsia="黑体" w:hAnsi="黑体"/>
            <w:noProof/>
          </w:rPr>
          <w:t>NoSQL</w:t>
        </w:r>
        <w:r w:rsidR="00E61781" w:rsidRPr="00E61781">
          <w:rPr>
            <w:rStyle w:val="afd"/>
            <w:rFonts w:ascii="黑体" w:eastAsia="黑体" w:hAnsi="黑体" w:hint="eastAsia"/>
            <w:noProof/>
          </w:rPr>
          <w:t>数据库</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19" w:history="1">
        <w:r w:rsidR="00E61781" w:rsidRPr="00E61781">
          <w:rPr>
            <w:rStyle w:val="afd"/>
            <w:rFonts w:ascii="黑体" w:eastAsia="黑体" w:hAnsi="黑体"/>
            <w:noProof/>
          </w:rPr>
          <w:t>2.4</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系统扩展性</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_Toc357176319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0" w:history="1">
        <w:r w:rsidR="00E61781" w:rsidRPr="00E61781">
          <w:rPr>
            <w:rStyle w:val="afd"/>
            <w:rFonts w:ascii="黑体" w:eastAsia="黑体" w:hAnsi="黑体"/>
            <w:noProof/>
          </w:rPr>
          <w:t>2.4.1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垂直扩展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1" w:history="1">
        <w:r w:rsidR="00E61781" w:rsidRPr="00E61781">
          <w:rPr>
            <w:rStyle w:val="afd"/>
            <w:rFonts w:ascii="黑体" w:eastAsia="黑体" w:hAnsi="黑体"/>
            <w:noProof/>
          </w:rPr>
          <w:t>2.4.2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水平扩展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22" w:history="1">
        <w:r w:rsidR="00E61781" w:rsidRPr="00E61781">
          <w:rPr>
            <w:rStyle w:val="afd"/>
            <w:rFonts w:ascii="黑体" w:eastAsia="黑体" w:hAnsi="黑体"/>
            <w:noProof/>
          </w:rPr>
          <w:t>2.5</w:t>
        </w:r>
        <w:r w:rsidR="00E61781" w:rsidRPr="00E61781">
          <w:rPr>
            <w:rFonts w:ascii="黑体" w:eastAsia="黑体" w:hAnsi="黑体" w:cstheme="minorBidi"/>
            <w:noProof/>
            <w:szCs w:val="22"/>
          </w:rPr>
          <w:tab/>
        </w:r>
        <w:r w:rsidR="00E61781" w:rsidRPr="00E61781">
          <w:rPr>
            <w:rStyle w:val="afd"/>
            <w:rFonts w:ascii="黑体" w:eastAsia="黑体" w:hAnsi="黑体"/>
            <w:noProof/>
          </w:rPr>
          <w:t>CAP</w:t>
        </w:r>
        <w:r w:rsidR="00E61781" w:rsidRPr="00E61781">
          <w:rPr>
            <w:rStyle w:val="afd"/>
            <w:rFonts w:ascii="黑体" w:eastAsia="黑体" w:hAnsi="黑体" w:hint="eastAsia"/>
            <w:noProof/>
          </w:rPr>
          <w:t>理论</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23" w:history="1">
        <w:r w:rsidR="00E61781" w:rsidRPr="00E61781">
          <w:rPr>
            <w:rStyle w:val="afd"/>
            <w:rFonts w:ascii="黑体" w:eastAsia="黑体" w:hAnsi="黑体"/>
            <w:noProof/>
          </w:rPr>
          <w:t>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系统架构</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24" w:history="1">
        <w:r w:rsidR="00E61781" w:rsidRPr="00E61781">
          <w:rPr>
            <w:rStyle w:val="afd"/>
            <w:rFonts w:ascii="黑体" w:eastAsia="黑体" w:hAnsi="黑体"/>
            <w:noProof/>
          </w:rPr>
          <w:t>3.1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架构概览</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5" w:history="1">
        <w:r w:rsidR="00E61781" w:rsidRPr="00E61781">
          <w:rPr>
            <w:rStyle w:val="afd"/>
            <w:rFonts w:ascii="黑体" w:eastAsia="黑体" w:hAnsi="黑体"/>
            <w:noProof/>
          </w:rPr>
          <w:t>3.1.1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总体架构</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6" w:history="1">
        <w:r w:rsidR="00E61781" w:rsidRPr="00E61781">
          <w:rPr>
            <w:rStyle w:val="afd"/>
            <w:rFonts w:ascii="黑体" w:eastAsia="黑体" w:hAnsi="黑体"/>
            <w:noProof/>
          </w:rPr>
          <w:t>3.1.2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设计风格</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6</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27" w:history="1">
        <w:r w:rsidR="00E61781" w:rsidRPr="00E61781">
          <w:rPr>
            <w:rStyle w:val="afd"/>
            <w:rFonts w:ascii="黑体" w:eastAsia="黑体" w:hAnsi="黑体"/>
            <w:noProof/>
          </w:rPr>
          <w:t>3.2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系统依赖</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6</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8" w:history="1">
        <w:r w:rsidR="00E61781" w:rsidRPr="00E61781">
          <w:rPr>
            <w:rStyle w:val="afd"/>
            <w:rFonts w:ascii="黑体" w:eastAsia="黑体" w:hAnsi="黑体"/>
            <w:noProof/>
          </w:rPr>
          <w:t>3.2.1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分布式文件系统</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29" w:history="1">
        <w:r w:rsidR="00E61781" w:rsidRPr="00E61781">
          <w:rPr>
            <w:rStyle w:val="afd"/>
            <w:rFonts w:ascii="黑体" w:eastAsia="黑体" w:hAnsi="黑体"/>
            <w:noProof/>
          </w:rPr>
          <w:t>3.2.2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分布式协调系统</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_Toc357176329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0" w:history="1">
        <w:r w:rsidR="00E61781" w:rsidRPr="00E61781">
          <w:rPr>
            <w:rStyle w:val="afd"/>
            <w:rFonts w:ascii="黑体" w:eastAsia="黑体" w:hAnsi="黑体"/>
            <w:noProof/>
          </w:rPr>
          <w:t>3.2.3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异步网络通信框架</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8</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31" w:history="1">
        <w:r w:rsidR="00E61781" w:rsidRPr="00E61781">
          <w:rPr>
            <w:rStyle w:val="afd"/>
            <w:rFonts w:ascii="黑体" w:eastAsia="黑体" w:hAnsi="黑体"/>
            <w:noProof/>
          </w:rPr>
          <w:t>3.3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编程接口</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2" w:history="1">
        <w:r w:rsidR="00E61781" w:rsidRPr="00E61781">
          <w:rPr>
            <w:rStyle w:val="afd"/>
            <w:rFonts w:ascii="黑体" w:eastAsia="黑体" w:hAnsi="黑体"/>
            <w:noProof/>
          </w:rPr>
          <w:t>3.3.1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数据模型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3" w:history="1">
        <w:r w:rsidR="00E61781" w:rsidRPr="00E61781">
          <w:rPr>
            <w:rStyle w:val="afd"/>
            <w:rFonts w:ascii="黑体" w:eastAsia="黑体" w:hAnsi="黑体"/>
            <w:noProof/>
          </w:rPr>
          <w:t>3.3.2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键值操作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10</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34" w:history="1">
        <w:r w:rsidR="00E61781" w:rsidRPr="00E61781">
          <w:rPr>
            <w:rStyle w:val="afd"/>
            <w:rFonts w:ascii="黑体" w:eastAsia="黑体" w:hAnsi="黑体"/>
            <w:noProof/>
          </w:rPr>
          <w:t>3.4</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主服务器</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10</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5" w:history="1">
        <w:r w:rsidR="00E61781" w:rsidRPr="00E61781">
          <w:rPr>
            <w:rStyle w:val="afd"/>
            <w:rFonts w:ascii="黑体" w:eastAsia="黑体" w:hAnsi="黑体"/>
            <w:noProof/>
          </w:rPr>
          <w:t>3.4.1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架构概述</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10</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6" w:history="1">
        <w:r w:rsidR="00E61781" w:rsidRPr="00E61781">
          <w:rPr>
            <w:rStyle w:val="afd"/>
            <w:rFonts w:ascii="黑体" w:eastAsia="黑体" w:hAnsi="黑体"/>
            <w:noProof/>
          </w:rPr>
          <w:t>3.4.2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集群状态监听</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7" w:history="1">
        <w:r w:rsidR="00E61781" w:rsidRPr="00E61781">
          <w:rPr>
            <w:rStyle w:val="afd"/>
            <w:rFonts w:ascii="黑体" w:eastAsia="黑体" w:hAnsi="黑体"/>
            <w:noProof/>
          </w:rPr>
          <w:t>3.4.3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定时任务</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38" w:history="1">
        <w:r w:rsidR="00E61781" w:rsidRPr="00E61781">
          <w:rPr>
            <w:rStyle w:val="afd"/>
            <w:rFonts w:ascii="黑体" w:eastAsia="黑体" w:hAnsi="黑体"/>
            <w:noProof/>
          </w:rPr>
          <w:t>3.5</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数据服务器</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13</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39" w:history="1">
        <w:r w:rsidR="00E61781" w:rsidRPr="00E61781">
          <w:rPr>
            <w:rStyle w:val="afd"/>
            <w:rFonts w:ascii="黑体" w:eastAsia="黑体" w:hAnsi="黑体"/>
            <w:noProof/>
          </w:rPr>
          <w:t>3.5.1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内存存储引擎</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_Toc357176339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14</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0" w:history="1">
        <w:r w:rsidR="00E61781" w:rsidRPr="00E61781">
          <w:rPr>
            <w:rStyle w:val="afd"/>
            <w:rFonts w:ascii="黑体" w:eastAsia="黑体" w:hAnsi="黑体"/>
            <w:noProof/>
          </w:rPr>
          <w:t>3.5.2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持久化存储引擎</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16</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1" w:history="1">
        <w:r w:rsidR="00E61781" w:rsidRPr="00E61781">
          <w:rPr>
            <w:rStyle w:val="afd"/>
            <w:rFonts w:ascii="黑体" w:eastAsia="黑体" w:hAnsi="黑体"/>
            <w:noProof/>
          </w:rPr>
          <w:t>3.5.3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文件格式</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2" w:history="1">
        <w:r w:rsidR="00E61781" w:rsidRPr="00E61781">
          <w:rPr>
            <w:rStyle w:val="afd"/>
            <w:rFonts w:ascii="黑体" w:eastAsia="黑体" w:hAnsi="黑体"/>
            <w:noProof/>
          </w:rPr>
          <w:t>3.5.4</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索引结构</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3" w:history="1">
        <w:r w:rsidR="00E61781" w:rsidRPr="00E61781">
          <w:rPr>
            <w:rStyle w:val="afd"/>
            <w:rFonts w:ascii="黑体" w:eastAsia="黑体" w:hAnsi="黑体"/>
            <w:noProof/>
          </w:rPr>
          <w:t>3.5.5</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任务线程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18</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44" w:history="1">
        <w:r w:rsidR="00E61781" w:rsidRPr="00E61781">
          <w:rPr>
            <w:rStyle w:val="afd"/>
            <w:rFonts w:ascii="黑体" w:eastAsia="黑体" w:hAnsi="黑体"/>
            <w:noProof/>
          </w:rPr>
          <w:t>3.6</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客户端</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20</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5" w:history="1">
        <w:r w:rsidR="00E61781" w:rsidRPr="00E61781">
          <w:rPr>
            <w:rStyle w:val="afd"/>
            <w:rFonts w:ascii="黑体" w:eastAsia="黑体" w:hAnsi="黑体"/>
            <w:noProof/>
          </w:rPr>
          <w:t>3.6.1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同步模型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21</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6" w:history="1">
        <w:r w:rsidR="00E61781" w:rsidRPr="00E61781">
          <w:rPr>
            <w:rStyle w:val="afd"/>
            <w:rFonts w:ascii="黑体" w:eastAsia="黑体" w:hAnsi="黑体"/>
            <w:noProof/>
          </w:rPr>
          <w:t>3.6.2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异步模型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21</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47" w:history="1">
        <w:r w:rsidR="00E61781" w:rsidRPr="00E61781">
          <w:rPr>
            <w:rStyle w:val="afd"/>
            <w:rFonts w:ascii="黑体" w:eastAsia="黑体" w:hAnsi="黑体"/>
            <w:noProof/>
          </w:rPr>
          <w:t>3.7</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通信模型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8" w:history="1">
        <w:r w:rsidR="00E61781" w:rsidRPr="00E61781">
          <w:rPr>
            <w:rStyle w:val="afd"/>
            <w:rFonts w:ascii="黑体" w:eastAsia="黑体" w:hAnsi="黑体"/>
            <w:noProof/>
          </w:rPr>
          <w:t>3.7.1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模型概述</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49" w:history="1">
        <w:r w:rsidR="00E61781" w:rsidRPr="00E61781">
          <w:rPr>
            <w:rStyle w:val="afd"/>
            <w:rFonts w:ascii="黑体" w:eastAsia="黑体" w:hAnsi="黑体"/>
            <w:noProof/>
          </w:rPr>
          <w:t>3.7.2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消息格式</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_Toc357176349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24</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50" w:history="1">
        <w:r w:rsidR="00E61781" w:rsidRPr="00E61781">
          <w:rPr>
            <w:rStyle w:val="afd"/>
            <w:rFonts w:ascii="黑体" w:eastAsia="黑体" w:hAnsi="黑体"/>
            <w:noProof/>
          </w:rPr>
          <w:t>4</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功能实现</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25</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51" w:history="1">
        <w:r w:rsidR="00E61781" w:rsidRPr="00E61781">
          <w:rPr>
            <w:rStyle w:val="afd"/>
            <w:rFonts w:ascii="黑体" w:eastAsia="黑体" w:hAnsi="黑体"/>
            <w:noProof/>
          </w:rPr>
          <w:t>4.1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集群启动与关闭</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2" w:history="1">
        <w:r w:rsidR="00E61781" w:rsidRPr="00E61781">
          <w:rPr>
            <w:rStyle w:val="afd"/>
            <w:rFonts w:ascii="黑体" w:eastAsia="黑体" w:hAnsi="黑体"/>
            <w:noProof/>
          </w:rPr>
          <w:t>4.1.1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启动顺序</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3" w:history="1">
        <w:r w:rsidR="00E61781" w:rsidRPr="00E61781">
          <w:rPr>
            <w:rStyle w:val="afd"/>
            <w:rFonts w:ascii="黑体" w:eastAsia="黑体" w:hAnsi="黑体"/>
            <w:noProof/>
          </w:rPr>
          <w:t>4.1.2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系统关闭</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26</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4" w:history="1">
        <w:r w:rsidR="00E61781" w:rsidRPr="00E61781">
          <w:rPr>
            <w:rStyle w:val="afd"/>
            <w:rFonts w:ascii="黑体" w:eastAsia="黑体" w:hAnsi="黑体"/>
            <w:noProof/>
          </w:rPr>
          <w:t>4.1.3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领导选举</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26</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55" w:history="1">
        <w:r w:rsidR="00E61781" w:rsidRPr="00E61781">
          <w:rPr>
            <w:rStyle w:val="afd"/>
            <w:rFonts w:ascii="黑体" w:eastAsia="黑体" w:hAnsi="黑体"/>
            <w:noProof/>
          </w:rPr>
          <w:t>4.2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故障恢复</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6" w:history="1">
        <w:r w:rsidR="00E61781" w:rsidRPr="00E61781">
          <w:rPr>
            <w:rStyle w:val="afd"/>
            <w:rFonts w:ascii="黑体" w:eastAsia="黑体" w:hAnsi="黑体"/>
            <w:noProof/>
          </w:rPr>
          <w:t>4.2.1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可靠性保证</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27</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7" w:history="1">
        <w:r w:rsidR="00E61781" w:rsidRPr="00E61781">
          <w:rPr>
            <w:rStyle w:val="afd"/>
            <w:rFonts w:ascii="黑体" w:eastAsia="黑体" w:hAnsi="黑体"/>
            <w:noProof/>
          </w:rPr>
          <w:t>4.2.2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主服务器故障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58" w:history="1">
        <w:r w:rsidR="00E61781" w:rsidRPr="00E61781">
          <w:rPr>
            <w:rStyle w:val="afd"/>
            <w:rFonts w:ascii="黑体" w:eastAsia="黑体" w:hAnsi="黑体"/>
            <w:noProof/>
          </w:rPr>
          <w:t>4.2.3</w:t>
        </w:r>
        <w:r w:rsidR="00E61781" w:rsidRPr="00E61781">
          <w:rPr>
            <w:rFonts w:ascii="黑体" w:eastAsia="黑体" w:hAnsi="黑体" w:cstheme="minorBidi"/>
            <w:noProof/>
            <w:szCs w:val="22"/>
          </w:rPr>
          <w:tab/>
        </w:r>
        <w:r w:rsidR="00E61781" w:rsidRPr="00E61781">
          <w:rPr>
            <w:rStyle w:val="afd"/>
            <w:rFonts w:ascii="黑体" w:eastAsia="黑体" w:hAnsi="黑体"/>
            <w:noProof/>
          </w:rPr>
          <w:t>Data</w:t>
        </w:r>
        <w:r w:rsidR="00E61781" w:rsidRPr="00E61781">
          <w:rPr>
            <w:rStyle w:val="afd"/>
            <w:rFonts w:ascii="黑体" w:eastAsia="黑体" w:hAnsi="黑体" w:hint="eastAsia"/>
            <w:noProof/>
          </w:rPr>
          <w:t>服务器故障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28</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59" w:history="1">
        <w:r w:rsidR="00E61781" w:rsidRPr="00E61781">
          <w:rPr>
            <w:rStyle w:val="afd"/>
            <w:rFonts w:ascii="黑体" w:eastAsia="黑体" w:hAnsi="黑体"/>
            <w:noProof/>
          </w:rPr>
          <w:t>4.3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响应请求</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_Toc357176359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0" w:history="1">
        <w:r w:rsidR="00E61781" w:rsidRPr="00E61781">
          <w:rPr>
            <w:rStyle w:val="afd"/>
            <w:rFonts w:ascii="黑体" w:eastAsia="黑体" w:hAnsi="黑体"/>
            <w:noProof/>
          </w:rPr>
          <w:t>4.3.1</w:t>
        </w:r>
        <w:r w:rsidR="00E61781" w:rsidRPr="00E61781">
          <w:rPr>
            <w:rFonts w:ascii="黑体" w:eastAsia="黑体" w:hAnsi="黑体" w:cstheme="minorBidi"/>
            <w:noProof/>
            <w:szCs w:val="22"/>
          </w:rPr>
          <w:tab/>
        </w:r>
        <w:r w:rsidR="00E61781" w:rsidRPr="00E61781">
          <w:rPr>
            <w:rStyle w:val="afd"/>
            <w:rFonts w:ascii="黑体" w:eastAsia="黑体" w:hAnsi="黑体"/>
            <w:noProof/>
          </w:rPr>
          <w:t>set</w:t>
        </w:r>
        <w:r w:rsidR="00E61781" w:rsidRPr="00E61781">
          <w:rPr>
            <w:rStyle w:val="afd"/>
            <w:rFonts w:ascii="黑体" w:eastAsia="黑体" w:hAnsi="黑体" w:hint="eastAsia"/>
            <w:noProof/>
          </w:rPr>
          <w:t>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1" w:history="1">
        <w:r w:rsidR="00E61781" w:rsidRPr="00E61781">
          <w:rPr>
            <w:rStyle w:val="afd"/>
            <w:rFonts w:ascii="黑体" w:eastAsia="黑体" w:hAnsi="黑体"/>
            <w:noProof/>
          </w:rPr>
          <w:t>4.3.2</w:t>
        </w:r>
        <w:r w:rsidR="00E61781" w:rsidRPr="00E61781">
          <w:rPr>
            <w:rFonts w:ascii="黑体" w:eastAsia="黑体" w:hAnsi="黑体" w:cstheme="minorBidi"/>
            <w:noProof/>
            <w:szCs w:val="22"/>
          </w:rPr>
          <w:tab/>
        </w:r>
        <w:r w:rsidR="00E61781" w:rsidRPr="00E61781">
          <w:rPr>
            <w:rStyle w:val="afd"/>
            <w:rFonts w:ascii="黑体" w:eastAsia="黑体" w:hAnsi="黑体"/>
            <w:noProof/>
          </w:rPr>
          <w:t>get</w:t>
        </w:r>
        <w:r w:rsidR="00E61781" w:rsidRPr="00E61781">
          <w:rPr>
            <w:rStyle w:val="afd"/>
            <w:rFonts w:ascii="黑体" w:eastAsia="黑体" w:hAnsi="黑体" w:hint="eastAsia"/>
            <w:noProof/>
          </w:rPr>
          <w:t>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29</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2" w:history="1">
        <w:r w:rsidR="00E61781" w:rsidRPr="00E61781">
          <w:rPr>
            <w:rStyle w:val="afd"/>
            <w:rFonts w:ascii="黑体" w:eastAsia="黑体" w:hAnsi="黑体"/>
            <w:noProof/>
          </w:rPr>
          <w:t>4.3.3</w:t>
        </w:r>
        <w:r w:rsidR="00E61781" w:rsidRPr="00E61781">
          <w:rPr>
            <w:rFonts w:ascii="黑体" w:eastAsia="黑体" w:hAnsi="黑体" w:cstheme="minorBidi"/>
            <w:noProof/>
            <w:szCs w:val="22"/>
          </w:rPr>
          <w:tab/>
        </w:r>
        <w:r w:rsidR="00E61781" w:rsidRPr="00E61781">
          <w:rPr>
            <w:rStyle w:val="afd"/>
            <w:rFonts w:ascii="黑体" w:eastAsia="黑体" w:hAnsi="黑体"/>
            <w:noProof/>
          </w:rPr>
          <w:t>incr</w:t>
        </w:r>
        <w:r w:rsidR="00E61781" w:rsidRPr="00E61781">
          <w:rPr>
            <w:rStyle w:val="afd"/>
            <w:rFonts w:ascii="黑体" w:eastAsia="黑体" w:hAnsi="黑体" w:hint="eastAsia"/>
            <w:noProof/>
          </w:rPr>
          <w:t>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29</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3" w:history="1">
        <w:r w:rsidR="00E61781" w:rsidRPr="00E61781">
          <w:rPr>
            <w:rStyle w:val="afd"/>
            <w:rFonts w:ascii="黑体" w:eastAsia="黑体" w:hAnsi="黑体"/>
            <w:noProof/>
          </w:rPr>
          <w:t>4.3.4</w:t>
        </w:r>
        <w:r w:rsidR="00E61781" w:rsidRPr="00E61781">
          <w:rPr>
            <w:rFonts w:ascii="黑体" w:eastAsia="黑体" w:hAnsi="黑体" w:cstheme="minorBidi"/>
            <w:noProof/>
            <w:szCs w:val="22"/>
          </w:rPr>
          <w:tab/>
        </w:r>
        <w:r w:rsidR="00E61781" w:rsidRPr="00E61781">
          <w:rPr>
            <w:rStyle w:val="afd"/>
            <w:rFonts w:ascii="黑体" w:eastAsia="黑体" w:hAnsi="黑体"/>
            <w:noProof/>
          </w:rPr>
          <w:t>delete</w:t>
        </w:r>
        <w:r w:rsidR="00E61781" w:rsidRPr="00E61781">
          <w:rPr>
            <w:rStyle w:val="afd"/>
            <w:rFonts w:ascii="黑体" w:eastAsia="黑体" w:hAnsi="黑体" w:hint="eastAsia"/>
            <w:noProof/>
          </w:rPr>
          <w:t>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29</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4" w:history="1">
        <w:r w:rsidR="00E61781" w:rsidRPr="00E61781">
          <w:rPr>
            <w:rStyle w:val="afd"/>
            <w:rFonts w:ascii="黑体" w:eastAsia="黑体" w:hAnsi="黑体"/>
            <w:noProof/>
          </w:rPr>
          <w:t>4.3.5</w:t>
        </w:r>
        <w:r w:rsidR="00E61781" w:rsidRPr="00E61781">
          <w:rPr>
            <w:rFonts w:ascii="黑体" w:eastAsia="黑体" w:hAnsi="黑体" w:cstheme="minorBidi"/>
            <w:noProof/>
            <w:szCs w:val="22"/>
          </w:rPr>
          <w:tab/>
        </w:r>
        <w:r w:rsidR="00E61781" w:rsidRPr="00E61781">
          <w:rPr>
            <w:rStyle w:val="afd"/>
            <w:rFonts w:ascii="黑体" w:eastAsia="黑体" w:hAnsi="黑体"/>
            <w:noProof/>
          </w:rPr>
          <w:t>stat</w:t>
        </w:r>
        <w:r w:rsidR="00E61781" w:rsidRPr="00E61781">
          <w:rPr>
            <w:rStyle w:val="afd"/>
            <w:rFonts w:ascii="黑体" w:eastAsia="黑体" w:hAnsi="黑体" w:hint="eastAsia"/>
            <w:noProof/>
          </w:rPr>
          <w:t>操作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30</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65" w:history="1">
        <w:r w:rsidR="00E61781" w:rsidRPr="00E61781">
          <w:rPr>
            <w:rStyle w:val="afd"/>
            <w:rFonts w:ascii="黑体" w:eastAsia="黑体" w:hAnsi="黑体"/>
            <w:noProof/>
          </w:rPr>
          <w:t>4.4</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负载均衡</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30</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6" w:history="1">
        <w:r w:rsidR="00E61781" w:rsidRPr="00E61781">
          <w:rPr>
            <w:rStyle w:val="afd"/>
            <w:rFonts w:ascii="黑体" w:eastAsia="黑体" w:hAnsi="黑体"/>
            <w:noProof/>
          </w:rPr>
          <w:t>4.4.1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自动路由</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30</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7" w:history="1">
        <w:r w:rsidR="00E61781" w:rsidRPr="00E61781">
          <w:rPr>
            <w:rStyle w:val="afd"/>
            <w:rFonts w:ascii="黑体" w:eastAsia="黑体" w:hAnsi="黑体"/>
            <w:noProof/>
          </w:rPr>
          <w:t>4.4.2</w:t>
        </w:r>
        <w:r w:rsidR="00E61781" w:rsidRPr="00E61781">
          <w:rPr>
            <w:rFonts w:ascii="黑体" w:eastAsia="黑体" w:hAnsi="黑体" w:cstheme="minorBidi"/>
            <w:noProof/>
            <w:szCs w:val="22"/>
          </w:rPr>
          <w:tab/>
        </w:r>
        <w:r w:rsidR="00E61781" w:rsidRPr="00E61781">
          <w:rPr>
            <w:rStyle w:val="afd"/>
            <w:rFonts w:ascii="黑体" w:eastAsia="黑体" w:hAnsi="黑体"/>
            <w:noProof/>
          </w:rPr>
          <w:t>Region</w:t>
        </w:r>
        <w:r w:rsidR="00E61781" w:rsidRPr="00E61781">
          <w:rPr>
            <w:rStyle w:val="afd"/>
            <w:rFonts w:ascii="黑体" w:eastAsia="黑体" w:hAnsi="黑体" w:hint="eastAsia"/>
            <w:noProof/>
          </w:rPr>
          <w:t>分配</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31</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8" w:history="1">
        <w:r w:rsidR="00E61781" w:rsidRPr="00E61781">
          <w:rPr>
            <w:rStyle w:val="afd"/>
            <w:rFonts w:ascii="黑体" w:eastAsia="黑体" w:hAnsi="黑体"/>
            <w:noProof/>
          </w:rPr>
          <w:t>4.4.3</w:t>
        </w:r>
        <w:r w:rsidR="00E61781" w:rsidRPr="00E61781">
          <w:rPr>
            <w:rFonts w:ascii="黑体" w:eastAsia="黑体" w:hAnsi="黑体" w:cstheme="minorBidi"/>
            <w:noProof/>
            <w:szCs w:val="22"/>
          </w:rPr>
          <w:tab/>
        </w:r>
        <w:r w:rsidR="00E61781" w:rsidRPr="00E61781">
          <w:rPr>
            <w:rStyle w:val="afd"/>
            <w:rFonts w:ascii="黑体" w:eastAsia="黑体" w:hAnsi="黑体"/>
            <w:noProof/>
          </w:rPr>
          <w:t>Region</w:t>
        </w:r>
        <w:r w:rsidR="00E61781" w:rsidRPr="00E61781">
          <w:rPr>
            <w:rStyle w:val="afd"/>
            <w:rFonts w:ascii="黑体" w:eastAsia="黑体" w:hAnsi="黑体" w:hint="eastAsia"/>
            <w:noProof/>
          </w:rPr>
          <w:t>卸载</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69" w:history="1">
        <w:r w:rsidR="00E61781" w:rsidRPr="00E61781">
          <w:rPr>
            <w:rStyle w:val="afd"/>
            <w:rFonts w:ascii="黑体" w:eastAsia="黑体" w:hAnsi="黑体"/>
            <w:noProof/>
          </w:rPr>
          <w:t>4.4.4</w:t>
        </w:r>
        <w:r w:rsidR="00E61781" w:rsidRPr="00E61781">
          <w:rPr>
            <w:rFonts w:ascii="黑体" w:eastAsia="黑体" w:hAnsi="黑体" w:cstheme="minorBidi"/>
            <w:noProof/>
            <w:szCs w:val="22"/>
          </w:rPr>
          <w:tab/>
        </w:r>
        <w:r w:rsidR="00E61781" w:rsidRPr="00E61781">
          <w:rPr>
            <w:rStyle w:val="afd"/>
            <w:rFonts w:ascii="黑体" w:eastAsia="黑体" w:hAnsi="黑体"/>
            <w:noProof/>
          </w:rPr>
          <w:t>Region</w:t>
        </w:r>
        <w:r w:rsidR="00E61781" w:rsidRPr="00E61781">
          <w:rPr>
            <w:rStyle w:val="afd"/>
            <w:rFonts w:ascii="黑体" w:eastAsia="黑体" w:hAnsi="黑体" w:hint="eastAsia"/>
            <w:noProof/>
          </w:rPr>
          <w:t>拆分</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_Toc357176369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70" w:history="1">
        <w:r w:rsidR="00E61781" w:rsidRPr="00E61781">
          <w:rPr>
            <w:rStyle w:val="afd"/>
            <w:rFonts w:ascii="黑体" w:eastAsia="黑体" w:hAnsi="黑体"/>
            <w:noProof/>
          </w:rPr>
          <w:t>4.4.5</w:t>
        </w:r>
        <w:r w:rsidR="00E61781" w:rsidRPr="00E61781">
          <w:rPr>
            <w:rFonts w:ascii="黑体" w:eastAsia="黑体" w:hAnsi="黑体" w:cstheme="minorBidi"/>
            <w:noProof/>
            <w:szCs w:val="22"/>
          </w:rPr>
          <w:tab/>
        </w:r>
        <w:r w:rsidR="00E61781" w:rsidRPr="00E61781">
          <w:rPr>
            <w:rStyle w:val="afd"/>
            <w:rFonts w:ascii="黑体" w:eastAsia="黑体" w:hAnsi="黑体"/>
            <w:noProof/>
          </w:rPr>
          <w:t>Region</w:t>
        </w:r>
        <w:r w:rsidR="00E61781" w:rsidRPr="00E61781">
          <w:rPr>
            <w:rStyle w:val="afd"/>
            <w:rFonts w:ascii="黑体" w:eastAsia="黑体" w:hAnsi="黑体" w:hint="eastAsia"/>
            <w:noProof/>
          </w:rPr>
          <w:t>合并</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34</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71" w:history="1">
        <w:r w:rsidR="00E61781" w:rsidRPr="00E61781">
          <w:rPr>
            <w:rStyle w:val="afd"/>
            <w:rFonts w:ascii="黑体" w:eastAsia="黑体" w:hAnsi="黑体"/>
            <w:noProof/>
          </w:rPr>
          <w:t>4.5</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垃圾回收</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72" w:history="1">
        <w:r w:rsidR="00E61781" w:rsidRPr="00E61781">
          <w:rPr>
            <w:rStyle w:val="afd"/>
            <w:rFonts w:ascii="黑体" w:eastAsia="黑体" w:hAnsi="黑体"/>
            <w:noProof/>
          </w:rPr>
          <w:t>4.5.1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主服务器目录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73" w:history="1">
        <w:r w:rsidR="00E61781" w:rsidRPr="00E61781">
          <w:rPr>
            <w:rStyle w:val="afd"/>
            <w:rFonts w:ascii="黑体" w:eastAsia="黑体" w:hAnsi="黑体"/>
            <w:noProof/>
          </w:rPr>
          <w:t>4.5.2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数据服务器目录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36</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74" w:history="1">
        <w:r w:rsidR="00E61781" w:rsidRPr="00E61781">
          <w:rPr>
            <w:rStyle w:val="afd"/>
            <w:rFonts w:ascii="黑体" w:eastAsia="黑体" w:hAnsi="黑体"/>
            <w:noProof/>
          </w:rPr>
          <w:t>4.6</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系统配置</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37</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75" w:history="1">
        <w:r w:rsidR="00E61781" w:rsidRPr="00E61781">
          <w:rPr>
            <w:rStyle w:val="afd"/>
            <w:rFonts w:ascii="黑体" w:eastAsia="黑体" w:hAnsi="黑体"/>
            <w:noProof/>
          </w:rPr>
          <w:t>4.7</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系统监控</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76" w:history="1">
        <w:r w:rsidR="00E61781" w:rsidRPr="00E61781">
          <w:rPr>
            <w:rStyle w:val="afd"/>
            <w:rFonts w:ascii="黑体" w:eastAsia="黑体" w:hAnsi="黑体"/>
            <w:noProof/>
          </w:rPr>
          <w:t>4.7.1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监控模块</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38</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77" w:history="1">
        <w:r w:rsidR="00E61781" w:rsidRPr="00E61781">
          <w:rPr>
            <w:rStyle w:val="afd"/>
            <w:rFonts w:ascii="黑体" w:eastAsia="黑体" w:hAnsi="黑体"/>
            <w:noProof/>
          </w:rPr>
          <w:t>4.7.2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使用方法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39</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78" w:history="1">
        <w:r w:rsidR="00E61781" w:rsidRPr="00E61781">
          <w:rPr>
            <w:rStyle w:val="afd"/>
            <w:rFonts w:ascii="黑体" w:eastAsia="黑体" w:hAnsi="黑体"/>
            <w:noProof/>
          </w:rPr>
          <w:t>5</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性能数据</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79" w:history="1">
        <w:r w:rsidR="00E61781" w:rsidRPr="00E61781">
          <w:rPr>
            <w:rStyle w:val="afd"/>
            <w:rFonts w:ascii="黑体" w:eastAsia="黑体" w:hAnsi="黑体"/>
            <w:noProof/>
          </w:rPr>
          <w:t>5.1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测试环境</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_Toc357176379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80" w:history="1">
        <w:r w:rsidR="00E61781" w:rsidRPr="00E61781">
          <w:rPr>
            <w:rStyle w:val="afd"/>
            <w:rFonts w:ascii="黑体" w:eastAsia="黑体" w:hAnsi="黑体"/>
            <w:noProof/>
          </w:rPr>
          <w:t>5.2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测试方法</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42</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81" w:history="1">
        <w:r w:rsidR="00E61781" w:rsidRPr="00E61781">
          <w:rPr>
            <w:rStyle w:val="afd"/>
            <w:rFonts w:ascii="黑体" w:eastAsia="黑体" w:hAnsi="黑体"/>
            <w:noProof/>
          </w:rPr>
          <w:t>5.3</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性能结果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82" w:history="1">
        <w:r w:rsidR="00E61781" w:rsidRPr="00E61781">
          <w:rPr>
            <w:rStyle w:val="afd"/>
            <w:rFonts w:ascii="黑体" w:eastAsia="黑体" w:hAnsi="黑体"/>
            <w:noProof/>
          </w:rPr>
          <w:t>5.3.1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内存存储引擎</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42</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83" w:history="1">
        <w:r w:rsidR="00E61781" w:rsidRPr="00E61781">
          <w:rPr>
            <w:rStyle w:val="afd"/>
            <w:rFonts w:ascii="黑体" w:eastAsia="黑体" w:hAnsi="黑体"/>
            <w:noProof/>
          </w:rPr>
          <w:t>5.3.2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持久化存储引擎</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_Toc357176383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44</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84" w:history="1">
        <w:r w:rsidR="00E61781" w:rsidRPr="00E61781">
          <w:rPr>
            <w:rStyle w:val="afd"/>
            <w:rFonts w:ascii="黑体" w:eastAsia="黑体" w:hAnsi="黑体"/>
            <w:noProof/>
          </w:rPr>
          <w:t>6</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使用场景</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_Toc357176384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45</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85" w:history="1">
        <w:r w:rsidR="00E61781" w:rsidRPr="00E61781">
          <w:rPr>
            <w:rStyle w:val="afd"/>
            <w:rFonts w:ascii="黑体" w:eastAsia="黑体" w:hAnsi="黑体"/>
            <w:noProof/>
          </w:rPr>
          <w:t>6.1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缓存系统</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_Toc357176385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86" w:history="1">
        <w:r w:rsidR="00E61781" w:rsidRPr="00E61781">
          <w:rPr>
            <w:rStyle w:val="afd"/>
            <w:rFonts w:ascii="黑体" w:eastAsia="黑体" w:hAnsi="黑体"/>
            <w:noProof/>
          </w:rPr>
          <w:t>6.1.1</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概述</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_Toc357176386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45</w:t>
        </w:r>
        <w:r w:rsidR="00E61781" w:rsidRPr="00E61781">
          <w:rPr>
            <w:rFonts w:ascii="黑体" w:eastAsia="黑体" w:hAnsi="黑体"/>
            <w:noProof/>
            <w:webHidden/>
          </w:rPr>
          <w:fldChar w:fldCharType="end"/>
        </w:r>
      </w:hyperlink>
    </w:p>
    <w:p w:rsidR="00E61781" w:rsidRPr="00E61781" w:rsidRDefault="00C42D88">
      <w:pPr>
        <w:pStyle w:val="31"/>
        <w:tabs>
          <w:tab w:val="left" w:pos="1680"/>
          <w:tab w:val="right" w:leader="dot" w:pos="8494"/>
        </w:tabs>
        <w:rPr>
          <w:rFonts w:ascii="黑体" w:eastAsia="黑体" w:hAnsi="黑体" w:cstheme="minorBidi"/>
          <w:noProof/>
          <w:szCs w:val="22"/>
        </w:rPr>
      </w:pPr>
      <w:hyperlink w:anchor="_Toc357176387" w:history="1">
        <w:r w:rsidR="00E61781" w:rsidRPr="00E61781">
          <w:rPr>
            <w:rStyle w:val="afd"/>
            <w:rFonts w:ascii="黑体" w:eastAsia="黑体" w:hAnsi="黑体"/>
            <w:noProof/>
          </w:rPr>
          <w:t>6.1.2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缓存模型</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_Toc357176387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46</w:t>
        </w:r>
        <w:r w:rsidR="00E61781" w:rsidRPr="00E61781">
          <w:rPr>
            <w:rFonts w:ascii="黑体" w:eastAsia="黑体" w:hAnsi="黑体"/>
            <w:noProof/>
            <w:webHidden/>
          </w:rPr>
          <w:fldChar w:fldCharType="end"/>
        </w:r>
      </w:hyperlink>
    </w:p>
    <w:p w:rsidR="00E61781" w:rsidRPr="00E61781" w:rsidRDefault="00C42D88">
      <w:pPr>
        <w:pStyle w:val="22"/>
        <w:tabs>
          <w:tab w:val="left" w:pos="1260"/>
          <w:tab w:val="right" w:leader="dot" w:pos="8494"/>
        </w:tabs>
        <w:rPr>
          <w:rFonts w:ascii="黑体" w:eastAsia="黑体" w:hAnsi="黑体" w:cstheme="minorBidi"/>
          <w:noProof/>
          <w:szCs w:val="22"/>
        </w:rPr>
      </w:pPr>
      <w:hyperlink w:anchor="_Toc357176388" w:history="1">
        <w:r w:rsidR="00E61781" w:rsidRPr="00E61781">
          <w:rPr>
            <w:rStyle w:val="afd"/>
            <w:rFonts w:ascii="黑体" w:eastAsia="黑体" w:hAnsi="黑体"/>
            <w:noProof/>
          </w:rPr>
          <w:t>6.2</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持久化存储</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_Toc357176388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47</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89" w:history="1">
        <w:r w:rsidR="00E61781" w:rsidRPr="00E61781">
          <w:rPr>
            <w:rStyle w:val="afd"/>
            <w:rFonts w:ascii="黑体" w:eastAsia="黑体" w:hAnsi="黑体"/>
            <w:noProof/>
          </w:rPr>
          <w:t>7</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相关工作</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_Toc357176389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48</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90" w:history="1">
        <w:r w:rsidR="00E61781" w:rsidRPr="00E61781">
          <w:rPr>
            <w:rStyle w:val="afd"/>
            <w:rFonts w:ascii="黑体" w:eastAsia="黑体" w:hAnsi="黑体"/>
            <w:noProof/>
          </w:rPr>
          <w:t>8</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结论与展望</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_Toc357176390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48</w:t>
        </w:r>
        <w:r w:rsidR="00E61781" w:rsidRPr="00E61781">
          <w:rPr>
            <w:rFonts w:ascii="黑体" w:eastAsia="黑体" w:hAnsi="黑体"/>
            <w:noProof/>
            <w:webHidden/>
          </w:rPr>
          <w:fldChar w:fldCharType="end"/>
        </w:r>
      </w:hyperlink>
    </w:p>
    <w:p w:rsidR="00E61781" w:rsidRPr="00E61781" w:rsidRDefault="00C42D88">
      <w:pPr>
        <w:pStyle w:val="12"/>
        <w:tabs>
          <w:tab w:val="left" w:pos="420"/>
          <w:tab w:val="right" w:leader="dot" w:pos="8494"/>
        </w:tabs>
        <w:rPr>
          <w:rFonts w:ascii="黑体" w:eastAsia="黑体" w:hAnsi="黑体" w:cstheme="minorBidi"/>
          <w:noProof/>
          <w:szCs w:val="22"/>
        </w:rPr>
      </w:pPr>
      <w:hyperlink w:anchor="_Toc357176391" w:history="1">
        <w:r w:rsidR="00E61781" w:rsidRPr="00E61781">
          <w:rPr>
            <w:rStyle w:val="afd"/>
            <w:rFonts w:ascii="黑体" w:eastAsia="黑体" w:hAnsi="黑体"/>
            <w:noProof/>
          </w:rPr>
          <w:t>9</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主要参考文献</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_Toc357176391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49</w:t>
        </w:r>
        <w:r w:rsidR="00E61781" w:rsidRPr="00E61781">
          <w:rPr>
            <w:rFonts w:ascii="黑体" w:eastAsia="黑体" w:hAnsi="黑体"/>
            <w:noProof/>
            <w:webHidden/>
          </w:rPr>
          <w:fldChar w:fldCharType="end"/>
        </w:r>
      </w:hyperlink>
    </w:p>
    <w:p w:rsidR="00E61781" w:rsidRPr="00E61781" w:rsidRDefault="00C42D88">
      <w:pPr>
        <w:pStyle w:val="12"/>
        <w:tabs>
          <w:tab w:val="left" w:pos="840"/>
          <w:tab w:val="right" w:leader="dot" w:pos="8494"/>
        </w:tabs>
        <w:rPr>
          <w:rFonts w:ascii="黑体" w:eastAsia="黑体" w:hAnsi="黑体" w:cstheme="minorBidi"/>
          <w:noProof/>
          <w:szCs w:val="22"/>
        </w:rPr>
      </w:pPr>
      <w:hyperlink w:anchor="_Toc357176392" w:history="1">
        <w:r w:rsidR="00E61781" w:rsidRPr="00E61781">
          <w:rPr>
            <w:rStyle w:val="afd"/>
            <w:rFonts w:ascii="黑体" w:eastAsia="黑体" w:hAnsi="黑体"/>
            <w:noProof/>
          </w:rPr>
          <w:t>10</w:t>
        </w:r>
        <w:r w:rsidR="00E61781" w:rsidRPr="00E61781">
          <w:rPr>
            <w:rFonts w:ascii="黑体" w:eastAsia="黑体" w:hAnsi="黑体" w:cstheme="minorBidi"/>
            <w:noProof/>
            <w:szCs w:val="22"/>
          </w:rPr>
          <w:tab/>
        </w:r>
        <w:r w:rsidR="00E61781" w:rsidRPr="00E61781">
          <w:rPr>
            <w:rStyle w:val="afd"/>
            <w:rFonts w:ascii="黑体" w:eastAsia="黑体" w:hAnsi="黑体" w:hint="eastAsia"/>
            <w:noProof/>
          </w:rPr>
          <w:t>谢辞</w:t>
        </w:r>
        <w:r w:rsidR="00E61781" w:rsidRPr="00E61781">
          <w:rPr>
            <w:rFonts w:ascii="黑体" w:eastAsia="黑体" w:hAnsi="黑体"/>
            <w:noProof/>
            <w:webHidden/>
          </w:rPr>
          <w:tab/>
        </w:r>
        <w:r w:rsidR="00E61781" w:rsidRPr="00E61781">
          <w:rPr>
            <w:rFonts w:ascii="黑体" w:eastAsia="黑体" w:hAnsi="黑体"/>
            <w:noProof/>
            <w:webHidden/>
          </w:rPr>
          <w:fldChar w:fldCharType="begin"/>
        </w:r>
        <w:r w:rsidR="00E61781" w:rsidRPr="00E61781">
          <w:rPr>
            <w:rFonts w:ascii="黑体" w:eastAsia="黑体" w:hAnsi="黑体"/>
            <w:noProof/>
            <w:webHidden/>
          </w:rPr>
          <w:instrText xml:space="preserve"> PAGEREF _Toc357176392 \h </w:instrText>
        </w:r>
        <w:r w:rsidR="00E61781" w:rsidRPr="00E61781">
          <w:rPr>
            <w:rFonts w:ascii="黑体" w:eastAsia="黑体" w:hAnsi="黑体"/>
            <w:noProof/>
            <w:webHidden/>
          </w:rPr>
        </w:r>
        <w:r w:rsidR="00E61781" w:rsidRPr="00E61781">
          <w:rPr>
            <w:rFonts w:ascii="黑体" w:eastAsia="黑体" w:hAnsi="黑体"/>
            <w:noProof/>
            <w:webHidden/>
          </w:rPr>
          <w:fldChar w:fldCharType="separate"/>
        </w:r>
        <w:r w:rsidR="00E61781" w:rsidRPr="00E61781">
          <w:rPr>
            <w:rFonts w:ascii="黑体" w:eastAsia="黑体" w:hAnsi="黑体"/>
            <w:noProof/>
            <w:webHidden/>
          </w:rPr>
          <w:t>50</w:t>
        </w:r>
        <w:r w:rsidR="00E61781" w:rsidRPr="00E61781">
          <w:rPr>
            <w:rFonts w:ascii="黑体" w:eastAsia="黑体" w:hAnsi="黑体"/>
            <w:noProof/>
            <w:webHidden/>
          </w:rPr>
          <w:fldChar w:fldCharType="end"/>
        </w:r>
      </w:hyperlink>
    </w:p>
    <w:p w:rsidR="00C3358B" w:rsidRDefault="00A239CF" w:rsidP="00A76B11">
      <w:pPr>
        <w:pStyle w:val="af0"/>
        <w:rPr>
          <w:rFonts w:hAnsi="黑体"/>
          <w:szCs w:val="24"/>
        </w:rPr>
        <w:sectPr w:rsidR="00C3358B" w:rsidSect="00C3358B">
          <w:footerReference w:type="even" r:id="rId9"/>
          <w:pgSz w:w="11906" w:h="16838"/>
          <w:pgMar w:top="2325" w:right="1701" w:bottom="2325" w:left="1701" w:header="1985" w:footer="1985" w:gutter="0"/>
          <w:pgNumType w:start="1"/>
          <w:cols w:space="425"/>
          <w:docGrid w:type="lines" w:linePitch="312"/>
        </w:sectPr>
      </w:pPr>
      <w:r w:rsidRPr="00E61781">
        <w:rPr>
          <w:rFonts w:hAnsi="黑体"/>
          <w:szCs w:val="24"/>
        </w:rPr>
        <w:fldChar w:fldCharType="end"/>
      </w:r>
    </w:p>
    <w:p w:rsidR="00275349" w:rsidRPr="00186E5D" w:rsidRDefault="001B387B" w:rsidP="000A0EBB">
      <w:pPr>
        <w:pStyle w:val="1"/>
      </w:pPr>
      <w:bookmarkStart w:id="0" w:name="_Toc357176311"/>
      <w:r w:rsidRPr="001B387B">
        <w:rPr>
          <w:rFonts w:hint="eastAsia"/>
        </w:rPr>
        <w:lastRenderedPageBreak/>
        <w:t>引言</w:t>
      </w:r>
      <w:bookmarkEnd w:id="0"/>
    </w:p>
    <w:p w:rsidR="001B387B" w:rsidRDefault="001B387B" w:rsidP="00DE55B2">
      <w:pPr>
        <w:pStyle w:val="2"/>
      </w:pPr>
      <w:bookmarkStart w:id="1" w:name="_Toc357176312"/>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t>
      </w:r>
      <w:r w:rsidR="001A565E">
        <w:rPr>
          <w:rFonts w:ascii="宋体" w:hAnsi="宋体" w:hint="eastAsia"/>
        </w:rPr>
        <w:t>互联网</w:t>
      </w:r>
      <w:r w:rsidR="00F95E8E">
        <w:rPr>
          <w:rFonts w:ascii="宋体" w:hAnsi="宋体" w:hint="eastAsia"/>
        </w:rPr>
        <w:t>应用的用户数量以及数据规模开始呈现爆炸式的增加。</w:t>
      </w:r>
      <w:r w:rsidR="00F40E62">
        <w:rPr>
          <w:rFonts w:ascii="宋体" w:hAnsi="宋体" w:hint="eastAsia"/>
        </w:rPr>
        <w:t>对用此类新兴的互联网应用，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但传统的数据库由于模型复杂、提供ACID属性的事务，因而很难进行分布式扩展，开始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w:t>
      </w:r>
      <w:r w:rsidR="00D02FD4">
        <w:rPr>
          <w:rFonts w:ascii="宋体" w:hAnsi="宋体" w:hint="eastAsia"/>
        </w:rPr>
        <w:t>因而</w:t>
      </w:r>
      <w:r w:rsidRPr="00FD6678">
        <w:rPr>
          <w:rFonts w:ascii="宋体" w:hAnsi="宋体" w:hint="eastAsia"/>
        </w:rPr>
        <w:t>这种背景下，NoSQL数据库应运而生。</w:t>
      </w:r>
      <w:r w:rsidR="00AD20A1">
        <w:rPr>
          <w:rFonts w:ascii="宋体" w:hAnsi="宋体" w:hint="eastAsia"/>
        </w:rPr>
        <w:t>同时，NoSQL具有模型简单、</w:t>
      </w:r>
      <w:r w:rsidR="00947638">
        <w:rPr>
          <w:rFonts w:ascii="宋体" w:hAnsi="宋体" w:hint="eastAsia"/>
        </w:rPr>
        <w:t>易于扩展</w:t>
      </w:r>
      <w:r w:rsidR="00AD20A1">
        <w:rPr>
          <w:rFonts w:ascii="宋体" w:hAnsi="宋体" w:hint="eastAsia"/>
        </w:rPr>
        <w:t>等特点，而受到开发人员的青睐。</w:t>
      </w:r>
      <w:r w:rsidR="00F9734C">
        <w:rPr>
          <w:rFonts w:ascii="宋体" w:hAnsi="宋体" w:hint="eastAsia"/>
        </w:rPr>
        <w:t>目前业界</w:t>
      </w:r>
      <w:r w:rsidR="00803724">
        <w:rPr>
          <w:rFonts w:ascii="宋体" w:hAnsi="宋体" w:hint="eastAsia"/>
        </w:rPr>
        <w:t>许多</w:t>
      </w:r>
      <w:r w:rsidR="00F9734C">
        <w:rPr>
          <w:rFonts w:ascii="宋体" w:hAnsi="宋体" w:hint="eastAsia"/>
        </w:rPr>
        <w:t>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1A565E">
        <w:rPr>
          <w:rFonts w:ascii="宋体" w:hAnsi="宋体" w:hint="eastAsia"/>
        </w:rPr>
        <w:t>基于键值的分布式数据存储系统</w:t>
      </w:r>
      <w:r w:rsidR="009A075D">
        <w:rPr>
          <w:rFonts w:ascii="宋体" w:hAnsi="宋体" w:hint="eastAsia"/>
        </w:rPr>
        <w:t>原型。</w:t>
      </w:r>
    </w:p>
    <w:p w:rsidR="001B387B" w:rsidRDefault="001B387B" w:rsidP="00A60F8F">
      <w:pPr>
        <w:pStyle w:val="2"/>
      </w:pPr>
      <w:bookmarkStart w:id="2" w:name="_Toc357176313"/>
      <w:r w:rsidRPr="00BD08C1">
        <w:rPr>
          <w:rFonts w:hint="eastAsia"/>
        </w:rPr>
        <w:t>研究目标</w:t>
      </w:r>
      <w:bookmarkEnd w:id="2"/>
    </w:p>
    <w:p w:rsidR="00031C37" w:rsidRPr="00031C37" w:rsidRDefault="00031C37" w:rsidP="00031C37">
      <w:pPr>
        <w:pStyle w:val="-0"/>
        <w:ind w:firstLine="420"/>
      </w:pPr>
      <w:r>
        <w:rPr>
          <w:rFonts w:hint="eastAsia"/>
        </w:rPr>
        <w:t>本课题</w:t>
      </w:r>
      <w:r w:rsidR="00FF6E6E">
        <w:rPr>
          <w:rFonts w:hint="eastAsia"/>
        </w:rPr>
        <w:t>将设计并</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r w:rsidR="006E76C0">
        <w:rPr>
          <w:rFonts w:hint="eastAsia"/>
        </w:rPr>
        <w:t>两种存储方式</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7176314"/>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967D38">
        <w:t>2</w:t>
      </w:r>
      <w:r>
        <w:fldChar w:fldCharType="end"/>
      </w:r>
      <w:r w:rsidR="0063570C">
        <w:rPr>
          <w:rFonts w:hint="eastAsia"/>
        </w:rPr>
        <w:t>章介绍了分布式数据存储系统</w:t>
      </w:r>
      <w:r w:rsidR="00967D38">
        <w:rPr>
          <w:rFonts w:hint="eastAsia"/>
        </w:rPr>
        <w:t>所涉及的相关概念及理论</w:t>
      </w:r>
      <w:r>
        <w:rPr>
          <w:rFonts w:hint="eastAsia"/>
        </w:rPr>
        <w:t>。之后的第</w:t>
      </w:r>
      <w:r>
        <w:fldChar w:fldCharType="begin"/>
      </w:r>
      <w:r>
        <w:instrText xml:space="preserve"> </w:instrText>
      </w:r>
      <w:r>
        <w:rPr>
          <w:rFonts w:hint="eastAsia"/>
        </w:rPr>
        <w:instrText>REF _Ref355449285 \r \h</w:instrText>
      </w:r>
      <w:r>
        <w:instrText xml:space="preserve"> </w:instrText>
      </w:r>
      <w:r>
        <w:fldChar w:fldCharType="separate"/>
      </w:r>
      <w:r w:rsidR="00967D38">
        <w:t>3</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967D38">
        <w:t>4</w:t>
      </w:r>
      <w:r>
        <w:fldChar w:fldCharType="end"/>
      </w:r>
      <w:r>
        <w:rPr>
          <w:rFonts w:hint="eastAsia"/>
        </w:rPr>
        <w:t>章介绍了系统的实现方案</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967D38">
        <w:t>3</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967D38">
        <w:t>4</w:t>
      </w:r>
      <w:r w:rsidR="00723F1F">
        <w:fldChar w:fldCharType="end"/>
      </w:r>
      <w:r w:rsidR="00723F1F">
        <w:rPr>
          <w:rFonts w:hint="eastAsia"/>
        </w:rPr>
        <w:t>章则介绍了系统功能的实现算法与过程。</w:t>
      </w:r>
      <w:r w:rsidR="00744210">
        <w:rPr>
          <w:rFonts w:hint="eastAsia"/>
        </w:rPr>
        <w:t>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967D38">
        <w:t>5</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967D38">
        <w:t>6</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967D38">
        <w:t>7</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967D38">
        <w:t>8</w:t>
      </w:r>
      <w:r w:rsidR="00A117B3">
        <w:fldChar w:fldCharType="end"/>
      </w:r>
      <w:r w:rsidR="00A117B3">
        <w:rPr>
          <w:rFonts w:hint="eastAsia"/>
        </w:rPr>
        <w:t>章</w:t>
      </w:r>
      <w:r w:rsidR="00D80AF1">
        <w:rPr>
          <w:rFonts w:hint="eastAsia"/>
        </w:rPr>
        <w:t>分别</w:t>
      </w:r>
      <w:r w:rsidR="00A117B3">
        <w:rPr>
          <w:rFonts w:hint="eastAsia"/>
        </w:rPr>
        <w:t>介绍了本</w:t>
      </w:r>
      <w:r w:rsidR="00EC14FC">
        <w:rPr>
          <w:rFonts w:hint="eastAsia"/>
        </w:rPr>
        <w:t>课题</w:t>
      </w:r>
      <w:r w:rsidR="00A117B3">
        <w:rPr>
          <w:rFonts w:hint="eastAsia"/>
        </w:rPr>
        <w:t>的相关工作以及结论和</w:t>
      </w:r>
      <w:r w:rsidR="00716296">
        <w:rPr>
          <w:rFonts w:hint="eastAsia"/>
        </w:rPr>
        <w:t>展望。</w:t>
      </w:r>
    </w:p>
    <w:p w:rsidR="00C42258" w:rsidRDefault="00B807A3" w:rsidP="007D7C6B">
      <w:pPr>
        <w:pStyle w:val="1"/>
      </w:pPr>
      <w:bookmarkStart w:id="4" w:name="_Ref355449226"/>
      <w:bookmarkStart w:id="5" w:name="_Toc357176315"/>
      <w:r>
        <w:rPr>
          <w:rFonts w:hint="eastAsia"/>
        </w:rPr>
        <w:t>相关概念</w:t>
      </w:r>
      <w:bookmarkEnd w:id="4"/>
      <w:bookmarkEnd w:id="5"/>
    </w:p>
    <w:p w:rsidR="00C42258" w:rsidRPr="00BD08C1" w:rsidRDefault="00C42258" w:rsidP="00A60F8F">
      <w:pPr>
        <w:pStyle w:val="2"/>
      </w:pPr>
      <w:bookmarkStart w:id="6" w:name="_Toc357176316"/>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967D38">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967D38">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0" w:tooltip="关系模型" w:history="1">
        <w:r w:rsidRPr="005C0DEC">
          <w:t>关系模型</w:t>
        </w:r>
      </w:hyperlink>
      <w:r w:rsidRPr="005C0DEC">
        <w:t>基础上的</w:t>
      </w:r>
      <w:hyperlink r:id="rId11" w:tooltip="数据库" w:history="1">
        <w:r w:rsidRPr="005C0DEC">
          <w:t>数据库</w:t>
        </w:r>
      </w:hyperlink>
      <w:r w:rsidRPr="005C0DEC">
        <w:t>，借助于</w:t>
      </w:r>
      <w:hyperlink r:id="rId12" w:tooltip="集合代数" w:history="1">
        <w:r w:rsidRPr="005C0DEC">
          <w:t>集合代数</w:t>
        </w:r>
      </w:hyperlink>
      <w:r w:rsidRPr="005C0DEC">
        <w:t>等</w:t>
      </w:r>
      <w:hyperlink r:id="rId13"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w:t>
      </w:r>
      <w:r w:rsidRPr="005C0DEC">
        <w:rPr>
          <w:rFonts w:hint="eastAsia"/>
        </w:rPr>
        <w:lastRenderedPageBreak/>
        <w:t>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7" w:name="_Toc357176317"/>
      <w:r w:rsidRPr="006A1BEE">
        <w:rPr>
          <w:rFonts w:hint="eastAsia"/>
        </w:rPr>
        <w:t>传统数据库瓶颈</w:t>
      </w:r>
      <w:bookmarkEnd w:id="7"/>
    </w:p>
    <w:p w:rsidR="006A1BEE" w:rsidRPr="005C0DEC" w:rsidRDefault="006A1BEE" w:rsidP="005C0DEC">
      <w:pPr>
        <w:pStyle w:val="afa"/>
      </w:pPr>
      <w:r w:rsidRPr="005C0DEC">
        <w:rPr>
          <w:rFonts w:hint="eastAsia"/>
        </w:rPr>
        <w:t>由于</w:t>
      </w:r>
      <w:r w:rsidR="00677579">
        <w:rPr>
          <w:rFonts w:hint="eastAsia"/>
        </w:rPr>
        <w:t>关系</w:t>
      </w:r>
      <w:r w:rsidRPr="005C0DEC">
        <w:rPr>
          <w:rFonts w:hint="eastAsia"/>
        </w:rPr>
        <w:t>数据库对数据的存储与操作提供了强大的支持，人们也因此普遍采用关系数据库作为应用的数据存储系统。但随着互联网的发展和互联网用户的增多导致了数据</w:t>
      </w:r>
      <w:r w:rsidR="0020547C">
        <w:rPr>
          <w:rFonts w:hint="eastAsia"/>
        </w:rPr>
        <w:t>规模</w:t>
      </w:r>
      <w:r w:rsidRPr="005C0DEC">
        <w:rPr>
          <w:rFonts w:hint="eastAsia"/>
        </w:rPr>
        <w:t>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967D38">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967D38">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A60F8F">
      <w:pPr>
        <w:pStyle w:val="2"/>
      </w:pPr>
      <w:bookmarkStart w:id="8" w:name="_Toc357176318"/>
      <w:r w:rsidRPr="00DA2A1E">
        <w:t>N</w:t>
      </w:r>
      <w:r w:rsidRPr="00DA2A1E">
        <w:rPr>
          <w:rFonts w:hint="eastAsia"/>
        </w:rPr>
        <w:t>oSQL</w:t>
      </w:r>
      <w:r w:rsidRPr="00DA2A1E">
        <w:rPr>
          <w:rFonts w:hint="eastAsia"/>
        </w:rPr>
        <w:t>数据库</w:t>
      </w:r>
      <w:bookmarkEnd w:id="8"/>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00405C02">
        <w:rPr>
          <w:rFonts w:hint="eastAsia"/>
        </w:rPr>
        <w:t>数据库不使用关系数据模型</w:t>
      </w:r>
      <w:r w:rsidRPr="005C0DEC">
        <w:rPr>
          <w:rFonts w:hint="eastAsia"/>
        </w:rPr>
        <w:t>，因而也更加灵活，并</w:t>
      </w:r>
      <w:r w:rsidR="008D1294">
        <w:rPr>
          <w:rFonts w:hint="eastAsia"/>
        </w:rPr>
        <w:t>因而</w:t>
      </w:r>
      <w:r w:rsidRPr="005C0DEC">
        <w:rPr>
          <w:rFonts w:hint="eastAsia"/>
        </w:rPr>
        <w:t>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967D38">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4"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967D38">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lastRenderedPageBreak/>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5"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967D38">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967D38">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967D38">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9" w:name="_Toc357176319"/>
      <w:r w:rsidRPr="00E51498">
        <w:rPr>
          <w:rFonts w:hint="eastAsia"/>
        </w:rPr>
        <w:t>系统扩展性</w:t>
      </w:r>
      <w:bookmarkEnd w:id="9"/>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0" w:name="_Toc357176320"/>
      <w:r w:rsidRPr="00E51498">
        <w:rPr>
          <w:rFonts w:hint="eastAsia"/>
        </w:rPr>
        <w:t>垂直扩展</w:t>
      </w:r>
      <w:bookmarkEnd w:id="10"/>
    </w:p>
    <w:p w:rsidR="00E51498" w:rsidRPr="005C0DEC" w:rsidRDefault="00E51498" w:rsidP="005C0DEC">
      <w:pPr>
        <w:pStyle w:val="afa"/>
      </w:pPr>
      <w:r w:rsidRPr="005C0DEC">
        <w:rPr>
          <w:rFonts w:hint="eastAsia"/>
        </w:rPr>
        <w:t>垂直扩展即对一个</w:t>
      </w:r>
      <w:r w:rsidR="00113E05">
        <w:rPr>
          <w:rFonts w:hint="eastAsia"/>
        </w:rPr>
        <w:t>计算</w:t>
      </w:r>
      <w:r w:rsidRPr="005C0DEC">
        <w:rPr>
          <w:rFonts w:hint="eastAsia"/>
        </w:rPr>
        <w:t>实体增加资源而提高计算实体的性能。例如使用更多核的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产品，另外</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性能越高，进一步扩展的开销也就越大。因此垂直扩展的架构方案并没有被广泛的采用。</w:t>
      </w:r>
    </w:p>
    <w:p w:rsidR="00E51498" w:rsidRPr="00E51498" w:rsidRDefault="00E51498" w:rsidP="00ED4A1E">
      <w:pPr>
        <w:pStyle w:val="3"/>
      </w:pPr>
      <w:bookmarkStart w:id="11" w:name="_Toc357176321"/>
      <w:r w:rsidRPr="00E51498">
        <w:rPr>
          <w:rFonts w:hint="eastAsia"/>
        </w:rPr>
        <w:t>水平扩展</w:t>
      </w:r>
      <w:bookmarkEnd w:id="11"/>
    </w:p>
    <w:p w:rsidR="00E51498" w:rsidRPr="00E51498" w:rsidRDefault="00E51498" w:rsidP="00E51498">
      <w:pPr>
        <w:pStyle w:val="afa"/>
      </w:pPr>
      <w:r w:rsidRPr="00E51498">
        <w:rPr>
          <w:rFonts w:hint="eastAsia"/>
        </w:rPr>
        <w:t>水平扩展也被称作横向扩展。与垂直扩展相反，水平扩展将多</w:t>
      </w:r>
      <w:r w:rsidR="00AA75DB">
        <w:rPr>
          <w:rFonts w:hint="eastAsia"/>
        </w:rPr>
        <w:t>个</w:t>
      </w:r>
      <w:r w:rsidRPr="00E51498">
        <w:rPr>
          <w:rFonts w:hint="eastAsia"/>
        </w:rPr>
        <w:t>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967D38">
        <w:t xml:space="preserve">[7] </w:t>
      </w:r>
      <w:r w:rsidRPr="00E51498">
        <w:fldChar w:fldCharType="end"/>
      </w:r>
      <w:r w:rsidR="00407FEA">
        <w:rPr>
          <w:rFonts w:hint="eastAsia"/>
        </w:rPr>
        <w:t>存储系统就已经实现了</w:t>
      </w:r>
      <w:r w:rsidR="006475C3">
        <w:rPr>
          <w:rFonts w:hint="eastAsia"/>
        </w:rPr>
        <w:t>可运行在</w:t>
      </w:r>
      <w:r w:rsidR="00407FEA">
        <w:rPr>
          <w:rFonts w:hint="eastAsia"/>
        </w:rPr>
        <w:t>上千台机器组成的集群</w:t>
      </w:r>
      <w:r w:rsidR="006475C3">
        <w:rPr>
          <w:rFonts w:hint="eastAsia"/>
        </w:rPr>
        <w:t>中</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967D38">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r w:rsidR="00CE5007">
        <w:rPr>
          <w:rFonts w:hint="eastAsia"/>
        </w:rPr>
        <w:t>。</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w:t>
      </w:r>
      <w:r w:rsidRPr="00E51498">
        <w:rPr>
          <w:rFonts w:hint="eastAsia"/>
        </w:rPr>
        <w:lastRenderedPageBreak/>
        <w:t>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2" w:name="_Toc357176322"/>
      <w:r w:rsidRPr="00B02F20">
        <w:rPr>
          <w:rFonts w:hint="eastAsia"/>
        </w:rPr>
        <w:t>CAP</w:t>
      </w:r>
      <w:r w:rsidRPr="00B02F20">
        <w:rPr>
          <w:rFonts w:hint="eastAsia"/>
        </w:rPr>
        <w:t>理论</w:t>
      </w:r>
      <w:bookmarkEnd w:id="12"/>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967D38">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967D38">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967D38">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967D38">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967D38">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967D38">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6"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5E1EEB" w:rsidRDefault="005E1EEB" w:rsidP="007D7C6B">
      <w:pPr>
        <w:pStyle w:val="1"/>
      </w:pPr>
      <w:bookmarkStart w:id="13" w:name="_Ref355449285"/>
      <w:bookmarkStart w:id="14" w:name="_Toc357176323"/>
      <w:r>
        <w:rPr>
          <w:rFonts w:hint="eastAsia"/>
        </w:rPr>
        <w:t>系统架构</w:t>
      </w:r>
      <w:bookmarkEnd w:id="13"/>
      <w:bookmarkEnd w:id="14"/>
    </w:p>
    <w:p w:rsidR="005E1EEB" w:rsidRDefault="005E1EEB" w:rsidP="00A60F8F">
      <w:pPr>
        <w:pStyle w:val="2"/>
      </w:pPr>
      <w:bookmarkStart w:id="15" w:name="_Toc357176324"/>
      <w:r>
        <w:rPr>
          <w:rFonts w:hint="eastAsia"/>
        </w:rPr>
        <w:t>架构概览</w:t>
      </w:r>
      <w:bookmarkEnd w:id="15"/>
    </w:p>
    <w:p w:rsidR="00D02A18" w:rsidRDefault="00096836" w:rsidP="00A76B11">
      <w:pPr>
        <w:pStyle w:val="3"/>
      </w:pPr>
      <w:bookmarkStart w:id="16" w:name="_Toc357176325"/>
      <w:r>
        <w:rPr>
          <w:rFonts w:hint="eastAsia"/>
        </w:rPr>
        <w:t>总体架构</w:t>
      </w:r>
      <w:bookmarkEnd w:id="16"/>
    </w:p>
    <w:p w:rsidR="00B11D21" w:rsidRDefault="00452E2B" w:rsidP="00B11D21">
      <w:pPr>
        <w:ind w:left="420"/>
      </w:pPr>
      <w:r>
        <w:rPr>
          <w:noProof/>
        </w:rPr>
        <w:lastRenderedPageBreak/>
        <w:drawing>
          <wp:inline distT="0" distB="0" distL="0" distR="0" wp14:anchorId="1EFAF428" wp14:editId="1C756D03">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1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416EA9">
      <w:pPr>
        <w:pStyle w:val="40"/>
        <w:numPr>
          <w:ilvl w:val="0"/>
          <w:numId w:val="12"/>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A36E4B">
        <w:rPr>
          <w:rFonts w:hint="eastAsia"/>
        </w:rPr>
        <w:t>以</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810FED">
        <w:fldChar w:fldCharType="begin"/>
      </w:r>
      <w:r w:rsidR="00810FED">
        <w:instrText xml:space="preserve"> </w:instrText>
      </w:r>
      <w:r w:rsidR="00810FED">
        <w:rPr>
          <w:rFonts w:hint="eastAsia"/>
        </w:rPr>
        <w:instrText>REF _Ref356916240 \r \h</w:instrText>
      </w:r>
      <w:r w:rsidR="00810FED">
        <w:instrText xml:space="preserve"> </w:instrText>
      </w:r>
      <w:r w:rsidR="00810FED">
        <w:fldChar w:fldCharType="separate"/>
      </w:r>
      <w:r w:rsidR="00810FED">
        <w:t>3.4</w:t>
      </w:r>
      <w:r w:rsidR="00810FED">
        <w:fldChar w:fldCharType="end"/>
      </w:r>
      <w:r w:rsidR="00810FED">
        <w:fldChar w:fldCharType="begin"/>
      </w:r>
      <w:r w:rsidR="00810FED">
        <w:instrText xml:space="preserve"> REF _Ref356916244 \h </w:instrText>
      </w:r>
      <w:r w:rsidR="00810FED">
        <w:fldChar w:fldCharType="separate"/>
      </w:r>
      <w:r w:rsidR="00810FED">
        <w:rPr>
          <w:rFonts w:hint="eastAsia"/>
        </w:rPr>
        <w:t>主服务器</w:t>
      </w:r>
      <w:r w:rsidR="00810FED">
        <w:fldChar w:fldCharType="end"/>
      </w:r>
      <w:r w:rsidR="00CE7C14">
        <w:rPr>
          <w:rFonts w:hint="eastAsia"/>
        </w:rPr>
        <w:t>中详细介绍。</w:t>
      </w:r>
    </w:p>
    <w:p w:rsidR="005C3B49" w:rsidRDefault="005C3B49" w:rsidP="00674CF7">
      <w:pPr>
        <w:pStyle w:val="40"/>
        <w:numPr>
          <w:ilvl w:val="0"/>
          <w:numId w:val="12"/>
        </w:numPr>
        <w:ind w:firstLineChars="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674CF7">
      <w:pPr>
        <w:pStyle w:val="40"/>
        <w:numPr>
          <w:ilvl w:val="0"/>
          <w:numId w:val="12"/>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304B61">
        <w:rPr>
          <w:rFonts w:hint="eastAsia"/>
        </w:rPr>
        <w:t>加</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810FED">
        <w:t>3.5</w:t>
      </w:r>
      <w:r w:rsidR="00DE6D73">
        <w:fldChar w:fldCharType="end"/>
      </w:r>
      <w:r w:rsidR="00DE6D73">
        <w:fldChar w:fldCharType="begin"/>
      </w:r>
      <w:r w:rsidR="00DE6D73">
        <w:instrText xml:space="preserve"> REF _Ref354499768 \h </w:instrText>
      </w:r>
      <w:r w:rsidR="00DE6D73">
        <w:fldChar w:fldCharType="separate"/>
      </w:r>
      <w:r w:rsidR="00810FED">
        <w:rPr>
          <w:rFonts w:hint="eastAsia"/>
        </w:rPr>
        <w:t>数据服务器</w:t>
      </w:r>
      <w:r w:rsidR="00DE6D73">
        <w:fldChar w:fldCharType="end"/>
      </w:r>
      <w:r w:rsidR="00DE6D73">
        <w:rPr>
          <w:rFonts w:hint="eastAsia"/>
        </w:rPr>
        <w:t>中详细介绍。</w:t>
      </w:r>
    </w:p>
    <w:p w:rsidR="000053A4" w:rsidRDefault="000053A4" w:rsidP="00674CF7">
      <w:pPr>
        <w:pStyle w:val="40"/>
        <w:numPr>
          <w:ilvl w:val="0"/>
          <w:numId w:val="12"/>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40517E">
      <w:pPr>
        <w:pStyle w:val="afa"/>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w:t>
      </w:r>
      <w:r w:rsidR="00314E9E">
        <w:rPr>
          <w:rFonts w:hint="eastAsia"/>
        </w:rPr>
        <w:lastRenderedPageBreak/>
        <w:t>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810FED">
        <w:fldChar w:fldCharType="begin"/>
      </w:r>
      <w:r w:rsidR="00810FED">
        <w:instrText xml:space="preserve"> </w:instrText>
      </w:r>
      <w:r w:rsidR="00810FED">
        <w:rPr>
          <w:rFonts w:hint="eastAsia"/>
        </w:rPr>
        <w:instrText>REF _Ref356916957 \r \h</w:instrText>
      </w:r>
      <w:r w:rsidR="00810FED">
        <w:instrText xml:space="preserve"> </w:instrText>
      </w:r>
      <w:r w:rsidR="00810FED">
        <w:fldChar w:fldCharType="separate"/>
      </w:r>
      <w:r w:rsidR="00810FED">
        <w:t>3.6</w:t>
      </w:r>
      <w:r w:rsidR="00810FED">
        <w:fldChar w:fldCharType="end"/>
      </w:r>
      <w:r w:rsidR="00810FED">
        <w:fldChar w:fldCharType="begin"/>
      </w:r>
      <w:r w:rsidR="00810FED">
        <w:instrText xml:space="preserve"> </w:instrText>
      </w:r>
      <w:r w:rsidR="00810FED">
        <w:rPr>
          <w:rFonts w:hint="eastAsia"/>
        </w:rPr>
        <w:instrText>REF _Ref356916950 \h</w:instrText>
      </w:r>
      <w:r w:rsidR="00810FED">
        <w:instrText xml:space="preserve"> </w:instrText>
      </w:r>
      <w:r w:rsidR="00810FED">
        <w:fldChar w:fldCharType="separate"/>
      </w:r>
      <w:r w:rsidR="00810FED">
        <w:rPr>
          <w:rFonts w:hint="eastAsia"/>
        </w:rPr>
        <w:t>客户端</w:t>
      </w:r>
      <w:r w:rsidR="00810FED">
        <w:fldChar w:fldCharType="end"/>
      </w:r>
      <w:r w:rsidR="002744DC">
        <w:rPr>
          <w:rFonts w:hint="eastAsia"/>
        </w:rPr>
        <w:t>中详细介绍。</w:t>
      </w:r>
    </w:p>
    <w:p w:rsidR="00CE7C14" w:rsidRDefault="00AE4C88" w:rsidP="00674CF7">
      <w:pPr>
        <w:pStyle w:val="40"/>
        <w:numPr>
          <w:ilvl w:val="0"/>
          <w:numId w:val="12"/>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18" w:name="_Toc357176326"/>
      <w:r w:rsidRPr="005E1EEB">
        <w:rPr>
          <w:rFonts w:hint="eastAsia"/>
        </w:rPr>
        <w:t>设计风格</w:t>
      </w:r>
      <w:bookmarkEnd w:id="18"/>
    </w:p>
    <w:p w:rsidR="005A2F3E" w:rsidRDefault="00A54A75" w:rsidP="00CF3E0A">
      <w:pPr>
        <w:ind w:firstLine="420"/>
      </w:pPr>
      <w:r>
        <w:rPr>
          <w:rFonts w:hint="eastAsia"/>
        </w:rPr>
        <w:t>k</w:t>
      </w:r>
      <w:r w:rsidR="005A2F3E">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416EA9">
      <w:pPr>
        <w:pStyle w:val="40"/>
        <w:numPr>
          <w:ilvl w:val="0"/>
          <w:numId w:val="13"/>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674CF7">
      <w:pPr>
        <w:pStyle w:val="40"/>
        <w:numPr>
          <w:ilvl w:val="0"/>
          <w:numId w:val="12"/>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674CF7">
      <w:pPr>
        <w:pStyle w:val="40"/>
        <w:numPr>
          <w:ilvl w:val="0"/>
          <w:numId w:val="12"/>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674CF7">
      <w:pPr>
        <w:pStyle w:val="40"/>
        <w:numPr>
          <w:ilvl w:val="0"/>
          <w:numId w:val="12"/>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9D2E7B" w:rsidP="00674CF7">
      <w:pPr>
        <w:pStyle w:val="40"/>
        <w:numPr>
          <w:ilvl w:val="0"/>
          <w:numId w:val="12"/>
        </w:numPr>
        <w:ind w:firstLine="420"/>
      </w:pPr>
      <w:r>
        <w:rPr>
          <w:rFonts w:hint="eastAsia"/>
        </w:rPr>
        <w:t>可配置</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967D38" w:rsidRPr="00AA26F1" w:rsidRDefault="00967D38" w:rsidP="00AA26F1">
      <w:pPr>
        <w:pStyle w:val="2"/>
      </w:pPr>
      <w:bookmarkStart w:id="19" w:name="_Ref355449279"/>
      <w:bookmarkStart w:id="20" w:name="_Toc357176327"/>
      <w:bookmarkStart w:id="21" w:name="_Ref355449251"/>
      <w:bookmarkStart w:id="22" w:name="_Ref354497470"/>
      <w:r w:rsidRPr="00AA26F1">
        <w:rPr>
          <w:rFonts w:hint="eastAsia"/>
        </w:rPr>
        <w:t>系统依赖</w:t>
      </w:r>
      <w:bookmarkEnd w:id="19"/>
      <w:bookmarkEnd w:id="20"/>
    </w:p>
    <w:p w:rsidR="00967D38" w:rsidRPr="00402EE6" w:rsidRDefault="00967D38" w:rsidP="00AA26F1">
      <w:pPr>
        <w:pStyle w:val="afa"/>
      </w:pPr>
      <w:r>
        <w:t>K</w:t>
      </w:r>
      <w:r>
        <w:rPr>
          <w:rFonts w:hint="eastAsia"/>
        </w:rPr>
        <w:t>vstore</w:t>
      </w:r>
      <w:r>
        <w:rPr>
          <w:rFonts w:hint="eastAsia"/>
        </w:rPr>
        <w:t>作为分布式数据存储系统，需要数据的持久化存储、副本、分布式协调、网络通</w:t>
      </w:r>
      <w:r>
        <w:rPr>
          <w:rFonts w:hint="eastAsia"/>
        </w:rPr>
        <w:lastRenderedPageBreak/>
        <w:t>信等基础功能。以下系统或框架作为</w:t>
      </w:r>
      <w:r>
        <w:rPr>
          <w:rFonts w:hint="eastAsia"/>
        </w:rPr>
        <w:t>kvstore</w:t>
      </w:r>
      <w:r>
        <w:rPr>
          <w:rFonts w:hint="eastAsia"/>
        </w:rPr>
        <w:t>的基础设施，为</w:t>
      </w:r>
      <w:r>
        <w:rPr>
          <w:rFonts w:hint="eastAsia"/>
        </w:rPr>
        <w:t>kvstore</w:t>
      </w:r>
      <w:r>
        <w:rPr>
          <w:rFonts w:hint="eastAsia"/>
        </w:rPr>
        <w:t>的实现提供了基础。</w:t>
      </w:r>
    </w:p>
    <w:p w:rsidR="00967D38" w:rsidRDefault="00967D38" w:rsidP="00967D38">
      <w:pPr>
        <w:pStyle w:val="3"/>
      </w:pPr>
      <w:bookmarkStart w:id="23" w:name="_Toc357176328"/>
      <w:r>
        <w:rPr>
          <w:rFonts w:hint="eastAsia"/>
        </w:rPr>
        <w:t>分布式文件系统</w:t>
      </w:r>
      <w:bookmarkEnd w:id="23"/>
    </w:p>
    <w:p w:rsidR="00967D38" w:rsidRDefault="00967D38" w:rsidP="00AA26F1">
      <w:pPr>
        <w:pStyle w:val="afa"/>
      </w:pPr>
      <w:r>
        <w:rPr>
          <w:rFonts w:hint="eastAsia"/>
        </w:rPr>
        <w:t>分布式文件系统是建立在网络之上的文件系统，即通过软件的方式，将多台服务器的文件系统集中成统一的文件系统，为用户提供文件的存储与访问服务，具有高度的透明性。</w:t>
      </w:r>
    </w:p>
    <w:p w:rsidR="00967D38" w:rsidRDefault="00967D38" w:rsidP="00AA26F1">
      <w:pPr>
        <w:pStyle w:val="afa"/>
      </w:pPr>
      <w:r>
        <w:rPr>
          <w:rFonts w:hint="eastAsia"/>
        </w:rPr>
        <w:t>本系统采用</w:t>
      </w:r>
      <w:r>
        <w:rPr>
          <w:rFonts w:hint="eastAsia"/>
        </w:rPr>
        <w:t>HDFS</w:t>
      </w:r>
      <w:r>
        <w:rPr>
          <w:rFonts w:hint="eastAsia"/>
        </w:rPr>
        <w:t>（</w:t>
      </w:r>
      <w:hyperlink r:id="rId18" w:history="1">
        <w:r w:rsidRPr="00BA6AC9">
          <w:rPr>
            <w:rStyle w:val="Charc"/>
            <w:rFonts w:hint="eastAsia"/>
          </w:rPr>
          <w:t>Hadoop Distributed File System</w:t>
        </w:r>
      </w:hyperlink>
      <w:r>
        <w:rPr>
          <w:rFonts w:hint="eastAsia"/>
        </w:rPr>
        <w:t>）作为文件系统，以存储操作日志文件和数据文件。</w:t>
      </w:r>
      <w:r>
        <w:rPr>
          <w:rFonts w:hint="eastAsia"/>
        </w:rPr>
        <w:t>HDFS</w:t>
      </w:r>
      <w:r>
        <w:rPr>
          <w:rFonts w:hint="eastAsia"/>
        </w:rPr>
        <w:t>是</w:t>
      </w:r>
      <w:r>
        <w:rPr>
          <w:rFonts w:hint="eastAsia"/>
        </w:rPr>
        <w:t>Hadoop</w:t>
      </w:r>
      <w:r>
        <w:rPr>
          <w:rFonts w:hint="eastAsia"/>
        </w:rPr>
        <w:t>项目的一部分，也是</w:t>
      </w:r>
      <w:r>
        <w:rPr>
          <w:rFonts w:hint="eastAsia"/>
        </w:rPr>
        <w:t>Google File System</w:t>
      </w:r>
      <w:r>
        <w:fldChar w:fldCharType="begin"/>
      </w:r>
      <w:r>
        <w:instrText xml:space="preserve"> </w:instrText>
      </w:r>
      <w:r>
        <w:rPr>
          <w:rFonts w:hint="eastAsia"/>
        </w:rPr>
        <w:instrText>REF _Ref354515395 \r \h</w:instrText>
      </w:r>
      <w:r>
        <w:instrText xml:space="preserve"> </w:instrText>
      </w:r>
      <w:r w:rsidR="00AA26F1">
        <w:instrText xml:space="preserve"> \* MERGEFORMAT </w:instrText>
      </w:r>
      <w:r>
        <w:fldChar w:fldCharType="separate"/>
      </w:r>
      <w:r>
        <w:t xml:space="preserve">[10] </w:t>
      </w:r>
      <w:r>
        <w:fldChar w:fldCharType="end"/>
      </w:r>
      <w:r>
        <w:rPr>
          <w:rFonts w:hint="eastAsia"/>
        </w:rPr>
        <w:t>的开源</w:t>
      </w:r>
      <w:r>
        <w:rPr>
          <w:rFonts w:hint="eastAsia"/>
        </w:rPr>
        <w:t>Java</w:t>
      </w:r>
      <w:r>
        <w:rPr>
          <w:rFonts w:hint="eastAsia"/>
        </w:rPr>
        <w:t>版本实现。</w:t>
      </w:r>
      <w:r>
        <w:rPr>
          <w:rFonts w:hint="eastAsia"/>
        </w:rPr>
        <w:t>HDFS</w:t>
      </w:r>
      <w:r>
        <w:rPr>
          <w:rFonts w:hint="eastAsia"/>
        </w:rPr>
        <w:t>具有如下几大特性：</w:t>
      </w:r>
    </w:p>
    <w:p w:rsidR="00967D38" w:rsidRPr="00991068" w:rsidRDefault="00967D38" w:rsidP="00AA26F1">
      <w:pPr>
        <w:pStyle w:val="40"/>
        <w:numPr>
          <w:ilvl w:val="0"/>
          <w:numId w:val="55"/>
        </w:numPr>
        <w:ind w:firstLineChars="0"/>
      </w:pPr>
      <w:r w:rsidRPr="00991068">
        <w:rPr>
          <w:rFonts w:hint="eastAsia"/>
        </w:rPr>
        <w:t>适于利用普通服务器搭建分布式存储集群，并且具有容错性和易于扩展性。</w:t>
      </w:r>
    </w:p>
    <w:p w:rsidR="00967D38" w:rsidRPr="00991068" w:rsidRDefault="00967D38" w:rsidP="00AA26F1">
      <w:pPr>
        <w:pStyle w:val="40"/>
        <w:numPr>
          <w:ilvl w:val="0"/>
          <w:numId w:val="55"/>
        </w:numPr>
        <w:ind w:firstLineChars="0"/>
      </w:pPr>
      <w:r w:rsidRPr="00991068">
        <w:rPr>
          <w:rFonts w:hint="eastAsia"/>
        </w:rPr>
        <w:t>具有高度配置性，可通过配置系统参数如文件块大小、副本数量等适应不同的需求。</w:t>
      </w:r>
    </w:p>
    <w:p w:rsidR="00967D38" w:rsidRPr="00991068" w:rsidRDefault="00967D38" w:rsidP="00AA26F1">
      <w:pPr>
        <w:pStyle w:val="40"/>
        <w:numPr>
          <w:ilvl w:val="0"/>
          <w:numId w:val="55"/>
        </w:numPr>
        <w:ind w:firstLine="420"/>
      </w:pPr>
      <w:r w:rsidRPr="00991068">
        <w:rPr>
          <w:rFonts w:hint="eastAsia"/>
        </w:rPr>
        <w:t>由</w:t>
      </w:r>
      <w:r>
        <w:rPr>
          <w:rFonts w:hint="eastAsia"/>
        </w:rPr>
        <w:t>Ja</w:t>
      </w:r>
      <w:r w:rsidRPr="00991068">
        <w:rPr>
          <w:rFonts w:hint="eastAsia"/>
        </w:rPr>
        <w:t>va</w:t>
      </w:r>
      <w:r w:rsidRPr="00991068">
        <w:rPr>
          <w:rFonts w:hint="eastAsia"/>
        </w:rPr>
        <w:t>编写，可支持所有主流平台。</w:t>
      </w:r>
    </w:p>
    <w:p w:rsidR="00967D38" w:rsidRPr="00991068" w:rsidRDefault="00967D38" w:rsidP="00AA26F1">
      <w:pPr>
        <w:pStyle w:val="40"/>
        <w:numPr>
          <w:ilvl w:val="0"/>
          <w:numId w:val="55"/>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967D38" w:rsidRPr="00991068" w:rsidRDefault="00967D38" w:rsidP="00AA26F1">
      <w:pPr>
        <w:pStyle w:val="40"/>
        <w:numPr>
          <w:ilvl w:val="0"/>
          <w:numId w:val="55"/>
        </w:numPr>
        <w:ind w:firstLine="420"/>
      </w:pPr>
      <w:r w:rsidRPr="00991068">
        <w:rPr>
          <w:rFonts w:hint="eastAsia"/>
        </w:rPr>
        <w:t>支持</w:t>
      </w:r>
      <w:r>
        <w:rPr>
          <w:rFonts w:hint="eastAsia"/>
        </w:rPr>
        <w:t>文件</w:t>
      </w:r>
      <w:r w:rsidRPr="00991068">
        <w:rPr>
          <w:rFonts w:hint="eastAsia"/>
        </w:rPr>
        <w:t>的负载均衡，尽可能的将文件均匀分布到每个节点上。</w:t>
      </w:r>
    </w:p>
    <w:p w:rsidR="00967D38" w:rsidRPr="00991068" w:rsidRDefault="00967D38" w:rsidP="00AA26F1">
      <w:pPr>
        <w:pStyle w:val="40"/>
        <w:numPr>
          <w:ilvl w:val="0"/>
          <w:numId w:val="55"/>
        </w:numPr>
        <w:ind w:firstLine="420"/>
      </w:pPr>
      <w:r w:rsidRPr="00991068">
        <w:rPr>
          <w:rFonts w:hint="eastAsia"/>
        </w:rPr>
        <w:t>提供类似</w:t>
      </w:r>
      <w:r w:rsidRPr="00991068">
        <w:rPr>
          <w:rFonts w:hint="eastAsia"/>
        </w:rPr>
        <w:t>Java IO</w:t>
      </w:r>
      <w:r w:rsidRPr="00991068">
        <w:rPr>
          <w:rFonts w:hint="eastAsia"/>
        </w:rPr>
        <w:t>的流式</w:t>
      </w:r>
      <w:r w:rsidRPr="00991068">
        <w:rPr>
          <w:rFonts w:hint="eastAsia"/>
        </w:rPr>
        <w:t>IO</w:t>
      </w:r>
      <w:r w:rsidRPr="00991068">
        <w:rPr>
          <w:rFonts w:hint="eastAsia"/>
        </w:rPr>
        <w:t>接口，简单易用。</w:t>
      </w:r>
    </w:p>
    <w:p w:rsidR="00967D38" w:rsidRDefault="00967D38" w:rsidP="00967D38">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967D38" w:rsidRPr="002E325B" w:rsidRDefault="00967D38" w:rsidP="00967D38">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单独包，而是作为</w:t>
      </w:r>
      <w:r>
        <w:rPr>
          <w:rFonts w:hint="eastAsia"/>
        </w:rPr>
        <w:t>Hadoop</w:t>
      </w:r>
      <w:r>
        <w:rPr>
          <w:rFonts w:hint="eastAsia"/>
        </w:rPr>
        <w:t>系统的一部分进行发行。因此为减少本系统的依赖，作者基于</w:t>
      </w:r>
      <w:r>
        <w:rPr>
          <w:rFonts w:hint="eastAsia"/>
        </w:rPr>
        <w:t>Hadoop r1.0.4</w:t>
      </w:r>
      <w:r>
        <w:rPr>
          <w:rFonts w:hint="eastAsia"/>
        </w:rPr>
        <w:t>版本的源码，将其中的</w:t>
      </w:r>
      <w:r>
        <w:rPr>
          <w:rFonts w:hint="eastAsia"/>
        </w:rPr>
        <w:t>HDFS</w:t>
      </w:r>
      <w:r>
        <w:rPr>
          <w:rFonts w:hint="eastAsia"/>
        </w:rPr>
        <w:t>部分单独打包以供本系统使用。</w:t>
      </w:r>
    </w:p>
    <w:p w:rsidR="00967D38" w:rsidRDefault="00967D38" w:rsidP="00967D38">
      <w:pPr>
        <w:pStyle w:val="3"/>
      </w:pPr>
      <w:bookmarkStart w:id="24" w:name="_Toc357176329"/>
      <w:r>
        <w:rPr>
          <w:rFonts w:hint="eastAsia"/>
        </w:rPr>
        <w:t>分布式协调系统</w:t>
      </w:r>
      <w:bookmarkEnd w:id="24"/>
    </w:p>
    <w:p w:rsidR="00967D38" w:rsidRPr="00BA6AC9" w:rsidRDefault="00967D38" w:rsidP="00967D38">
      <w:pPr>
        <w:pStyle w:val="afa"/>
      </w:pPr>
      <w:r w:rsidRPr="00BA6AC9">
        <w:rPr>
          <w:rFonts w:hint="eastAsia"/>
        </w:rPr>
        <w:t>本系统选用</w:t>
      </w:r>
      <w:r w:rsidRPr="00BA6AC9">
        <w:rPr>
          <w:rFonts w:hint="eastAsia"/>
        </w:rPr>
        <w:t>ZooKeeper</w:t>
      </w:r>
      <w:r w:rsidRPr="00BA6AC9">
        <w:rPr>
          <w:rFonts w:hint="eastAsia"/>
        </w:rPr>
        <w:t>作为分布式协调系统。</w:t>
      </w:r>
      <w:r w:rsidRPr="00BA6AC9">
        <w:rPr>
          <w:rFonts w:hint="eastAsia"/>
        </w:rPr>
        <w:t>ZooKeeper(</w:t>
      </w:r>
      <w:hyperlink r:id="rId19" w:history="1">
        <w:r w:rsidRPr="00BA6AC9">
          <w:rPr>
            <w:rStyle w:val="afd"/>
            <w:color w:val="auto"/>
            <w:u w:val="none"/>
          </w:rPr>
          <w:t>http://zookeeper.apache.org/</w:t>
        </w:r>
      </w:hyperlink>
      <w:r w:rsidRPr="00BA6AC9">
        <w:rPr>
          <w:rFonts w:hint="eastAsia"/>
        </w:rPr>
        <w:t>)</w:t>
      </w:r>
      <w:r w:rsidRPr="00BA6AC9">
        <w:rPr>
          <w:rFonts w:hint="eastAsia"/>
        </w:rPr>
        <w:t>是</w:t>
      </w:r>
      <w:r w:rsidRPr="00BA6AC9">
        <w:rPr>
          <w:rFonts w:hint="eastAsia"/>
        </w:rPr>
        <w:t>Hadoop</w:t>
      </w:r>
      <w:r w:rsidRPr="00BA6AC9">
        <w:rPr>
          <w:rFonts w:hint="eastAsia"/>
        </w:rPr>
        <w:t>的子项目，也是</w:t>
      </w:r>
      <w:r w:rsidRPr="00BA6AC9">
        <w:rPr>
          <w:rFonts w:hint="eastAsia"/>
        </w:rPr>
        <w:t>Google Chubby</w:t>
      </w:r>
      <w:r w:rsidRPr="00BA6AC9">
        <w:fldChar w:fldCharType="begin"/>
      </w:r>
      <w:r w:rsidRPr="00BA6AC9">
        <w:instrText xml:space="preserve"> </w:instrText>
      </w:r>
      <w:r w:rsidRPr="00BA6AC9">
        <w:rPr>
          <w:rFonts w:hint="eastAsia"/>
        </w:rPr>
        <w:instrText>REF _Ref354475782 \r \h</w:instrText>
      </w:r>
      <w:r w:rsidRPr="00BA6AC9">
        <w:instrText xml:space="preserve"> </w:instrText>
      </w:r>
      <w:r>
        <w:instrText xml:space="preserve"> \* MERGEFORMAT </w:instrText>
      </w:r>
      <w:r w:rsidRPr="00BA6AC9">
        <w:fldChar w:fldCharType="separate"/>
      </w:r>
      <w:r>
        <w:t xml:space="preserve">[14] </w:t>
      </w:r>
      <w:r w:rsidRPr="00BA6AC9">
        <w:fldChar w:fldCharType="end"/>
      </w:r>
      <w:r w:rsidRPr="00BA6AC9">
        <w:rPr>
          <w:rFonts w:hint="eastAsia"/>
        </w:rPr>
        <w:t>服务的</w:t>
      </w:r>
      <w:r w:rsidRPr="00BA6AC9">
        <w:rPr>
          <w:rFonts w:hint="eastAsia"/>
        </w:rPr>
        <w:t>Java</w:t>
      </w:r>
      <w:r w:rsidRPr="00BA6AC9">
        <w:rPr>
          <w:rFonts w:hint="eastAsia"/>
        </w:rPr>
        <w:t>开源实现。作为分布式协调系统，</w:t>
      </w:r>
      <w:r w:rsidRPr="00BA6AC9">
        <w:rPr>
          <w:rFonts w:hint="eastAsia"/>
        </w:rPr>
        <w:t>ZooKeeper</w:t>
      </w:r>
      <w:r w:rsidRPr="00BA6AC9">
        <w:rPr>
          <w:rFonts w:hint="eastAsia"/>
        </w:rPr>
        <w:t>提供了配置信息管理、命名服务、分布式同步、分组等服务。</w:t>
      </w:r>
    </w:p>
    <w:p w:rsidR="00967D38" w:rsidRDefault="00967D38" w:rsidP="00967D38">
      <w:pPr>
        <w:pStyle w:val="-0"/>
        <w:ind w:firstLine="420"/>
      </w:pPr>
      <w:r>
        <w:rPr>
          <w:noProof/>
        </w:rPr>
        <w:drawing>
          <wp:inline distT="0" distB="0" distL="0" distR="0" wp14:anchorId="6E536BBC" wp14:editId="1158FBEB">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967D38" w:rsidRDefault="00967D38" w:rsidP="00967D38">
      <w:pPr>
        <w:pStyle w:val="aff2"/>
        <w:jc w:val="center"/>
      </w:pPr>
      <w:bookmarkStart w:id="25" w:name="_Ref35447608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bookmarkEnd w:id="25"/>
    </w:p>
    <w:p w:rsidR="00967D38" w:rsidRDefault="00967D38" w:rsidP="00967D38">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2</w:t>
      </w:r>
      <w:r>
        <w:fldChar w:fldCharType="end"/>
      </w:r>
      <w:r>
        <w:rPr>
          <w:rFonts w:hint="eastAsia"/>
        </w:rPr>
        <w:t>所示，</w:t>
      </w:r>
      <w:r>
        <w:rPr>
          <w:rFonts w:hint="eastAsia"/>
        </w:rPr>
        <w:t>ZooKeeper</w:t>
      </w:r>
      <w:r>
        <w:rPr>
          <w:rFonts w:hint="eastAsia"/>
        </w:rPr>
        <w:t>中采用了类似文件系统的树状结构，用户可以在某个路径上创建节点或者读写节点上附加的数据，也可以以回调的方式监听某个节点。</w:t>
      </w:r>
      <w:r>
        <w:rPr>
          <w:rFonts w:hint="eastAsia"/>
        </w:rPr>
        <w:t>ZooKeeper</w:t>
      </w:r>
      <w:r>
        <w:rPr>
          <w:rFonts w:hint="eastAsia"/>
        </w:rPr>
        <w:t>中的节点分为暂时性和永久性，暂时性节点当客户端失去连接时，会被</w:t>
      </w:r>
      <w:r>
        <w:rPr>
          <w:rFonts w:hint="eastAsia"/>
        </w:rPr>
        <w:t>ZooKeeper</w:t>
      </w:r>
      <w:r>
        <w:rPr>
          <w:rFonts w:hint="eastAsia"/>
        </w:rPr>
        <w:t>删除，而永久性</w:t>
      </w:r>
      <w:r>
        <w:rPr>
          <w:rFonts w:hint="eastAsia"/>
        </w:rPr>
        <w:lastRenderedPageBreak/>
        <w:t>节点则会被永久保存。此外</w:t>
      </w:r>
      <w:r>
        <w:rPr>
          <w:rFonts w:hint="eastAsia"/>
        </w:rPr>
        <w:t>ZooKeeper</w:t>
      </w:r>
      <w:r>
        <w:rPr>
          <w:rFonts w:hint="eastAsia"/>
        </w:rPr>
        <w:t>为用户的更新操作提供了如下保证：</w:t>
      </w:r>
    </w:p>
    <w:p w:rsidR="00967D38" w:rsidRDefault="00967D38" w:rsidP="001620FC">
      <w:pPr>
        <w:pStyle w:val="40"/>
        <w:numPr>
          <w:ilvl w:val="0"/>
          <w:numId w:val="56"/>
        </w:numPr>
        <w:ind w:firstLineChars="0"/>
      </w:pPr>
      <w:r>
        <w:rPr>
          <w:rFonts w:hint="eastAsia"/>
        </w:rPr>
        <w:t>顺序一致性，即客户端的更新操作会按照发送的顺序执行。</w:t>
      </w:r>
    </w:p>
    <w:p w:rsidR="00967D38" w:rsidRDefault="00967D38" w:rsidP="001620FC">
      <w:pPr>
        <w:pStyle w:val="40"/>
        <w:numPr>
          <w:ilvl w:val="0"/>
          <w:numId w:val="56"/>
        </w:numPr>
        <w:ind w:firstLineChars="0"/>
      </w:pPr>
      <w:r>
        <w:rPr>
          <w:rFonts w:hint="eastAsia"/>
        </w:rPr>
        <w:t>原子性，更新操作要么成功要么失败。</w:t>
      </w:r>
    </w:p>
    <w:p w:rsidR="00967D38" w:rsidRDefault="00967D38" w:rsidP="001620FC">
      <w:pPr>
        <w:pStyle w:val="40"/>
        <w:numPr>
          <w:ilvl w:val="0"/>
          <w:numId w:val="56"/>
        </w:numPr>
        <w:ind w:firstLine="420"/>
      </w:pPr>
      <w:r>
        <w:rPr>
          <w:rFonts w:hint="eastAsia"/>
        </w:rPr>
        <w:t>单系统镜像，客户端不管连接到哪台</w:t>
      </w:r>
      <w:r>
        <w:rPr>
          <w:rFonts w:hint="eastAsia"/>
        </w:rPr>
        <w:t>ZooKeeper</w:t>
      </w:r>
      <w:r>
        <w:rPr>
          <w:rFonts w:hint="eastAsia"/>
        </w:rPr>
        <w:t>服务器，看到的都是统一的视图。</w:t>
      </w:r>
    </w:p>
    <w:p w:rsidR="00967D38" w:rsidRDefault="00967D38" w:rsidP="001620FC">
      <w:pPr>
        <w:pStyle w:val="40"/>
        <w:numPr>
          <w:ilvl w:val="0"/>
          <w:numId w:val="56"/>
        </w:numPr>
        <w:ind w:firstLine="420"/>
      </w:pPr>
      <w:r>
        <w:rPr>
          <w:rFonts w:hint="eastAsia"/>
        </w:rPr>
        <w:t>可靠性，一旦更新生效，它将一直持续到某个客户端覆盖了此次更新。</w:t>
      </w:r>
    </w:p>
    <w:p w:rsidR="00967D38" w:rsidRDefault="00967D38" w:rsidP="001620FC">
      <w:pPr>
        <w:pStyle w:val="40"/>
        <w:numPr>
          <w:ilvl w:val="0"/>
          <w:numId w:val="56"/>
        </w:numPr>
        <w:ind w:firstLine="420"/>
      </w:pPr>
      <w:r>
        <w:rPr>
          <w:rFonts w:hint="eastAsia"/>
        </w:rPr>
        <w:t>时效性，客户端可以在固定的时间延迟内，看到系统的最新状态。</w:t>
      </w:r>
    </w:p>
    <w:p w:rsidR="00967D38" w:rsidRPr="00557924" w:rsidRDefault="00967D38" w:rsidP="00967D38">
      <w:pPr>
        <w:pStyle w:val="-0"/>
        <w:ind w:firstLine="420"/>
      </w:pPr>
      <w:r>
        <w:rPr>
          <w:rFonts w:hint="eastAsia"/>
        </w:rPr>
        <w:t>通过</w:t>
      </w:r>
      <w:r>
        <w:rPr>
          <w:rFonts w:hint="eastAsia"/>
        </w:rPr>
        <w:t>ZooKeeper</w:t>
      </w:r>
      <w:r>
        <w:rPr>
          <w:rFonts w:hint="eastAsia"/>
        </w:rPr>
        <w:t>提供的操作以及以上几点保证，用户可以方便的实现各种分布式协调算法，如通过监控暂时性节点可监控集群中节点的状态，通过顺序创建多个暂时性节点来实现</w:t>
      </w:r>
      <w:r>
        <w:rPr>
          <w:rFonts w:hint="eastAsia"/>
        </w:rPr>
        <w:t>Paxos</w:t>
      </w:r>
      <w:r>
        <w:rPr>
          <w:rFonts w:hint="eastAsia"/>
        </w:rPr>
        <w:t>领导选举算法</w:t>
      </w:r>
      <w:r>
        <w:fldChar w:fldCharType="begin"/>
      </w:r>
      <w:r>
        <w:instrText xml:space="preserve"> </w:instrText>
      </w:r>
      <w:r>
        <w:rPr>
          <w:rFonts w:hint="eastAsia"/>
        </w:rPr>
        <w:instrText>REF _Ref354478121 \r \h</w:instrText>
      </w:r>
      <w:r>
        <w:instrText xml:space="preserve"> </w:instrText>
      </w:r>
      <w:r>
        <w:fldChar w:fldCharType="separate"/>
      </w:r>
      <w:r>
        <w:t xml:space="preserve">[15] </w:t>
      </w:r>
      <w:r>
        <w:fldChar w:fldCharType="end"/>
      </w:r>
      <w:r>
        <w:rPr>
          <w:rFonts w:hint="eastAsia"/>
        </w:rPr>
        <w:t>，以及实现分布式队列、分布式</w:t>
      </w:r>
      <w:proofErr w:type="gramStart"/>
      <w:r>
        <w:rPr>
          <w:rFonts w:hint="eastAsia"/>
        </w:rPr>
        <w:t>锁服务</w:t>
      </w:r>
      <w:proofErr w:type="gramEnd"/>
      <w:r>
        <w:rPr>
          <w:rFonts w:hint="eastAsia"/>
        </w:rPr>
        <w:t>等等。</w:t>
      </w:r>
    </w:p>
    <w:p w:rsidR="00967D38" w:rsidRDefault="00967D38" w:rsidP="00967D38">
      <w:pPr>
        <w:pStyle w:val="3"/>
      </w:pPr>
      <w:bookmarkStart w:id="26" w:name="_Toc357176330"/>
      <w:r>
        <w:rPr>
          <w:rFonts w:hint="eastAsia"/>
        </w:rPr>
        <w:t>异步网络通信框架</w:t>
      </w:r>
      <w:bookmarkEnd w:id="26"/>
    </w:p>
    <w:p w:rsidR="00967D38" w:rsidRDefault="00967D38" w:rsidP="00967D38">
      <w:pPr>
        <w:pStyle w:val="afa"/>
      </w:pPr>
      <w:r>
        <w:rPr>
          <w:rFonts w:hint="eastAsia"/>
        </w:rPr>
        <w:t>作为分布式的数据存储系统，网络通信是系统中必不可少也是影响性能的一部分。</w:t>
      </w:r>
      <w:r>
        <w:rPr>
          <w:rFonts w:hint="eastAsia"/>
        </w:rPr>
        <w:t>kvstore</w:t>
      </w:r>
      <w:r>
        <w:rPr>
          <w:rFonts w:hint="eastAsia"/>
        </w:rPr>
        <w:t>系统采用</w:t>
      </w:r>
      <w:r>
        <w:rPr>
          <w:rFonts w:hint="eastAsia"/>
        </w:rPr>
        <w:t>Mina</w:t>
      </w:r>
      <w:r>
        <w:rPr>
          <w:rFonts w:hint="eastAsia"/>
        </w:rPr>
        <w:t>作为网络通信框架。</w:t>
      </w:r>
      <w:r>
        <w:rPr>
          <w:rFonts w:hint="eastAsia"/>
        </w:rPr>
        <w:t>Mina(</w:t>
      </w:r>
      <w:hyperlink r:id="rId21" w:history="1">
        <w:r>
          <w:rPr>
            <w:rStyle w:val="afd"/>
          </w:rPr>
          <w:t>http://mina.apache.org</w:t>
        </w:r>
      </w:hyperlink>
      <w:r>
        <w:rPr>
          <w:rFonts w:hint="eastAsia"/>
        </w:rPr>
        <w:t>)</w:t>
      </w:r>
      <w:r>
        <w:rPr>
          <w:rFonts w:hint="eastAsia"/>
        </w:rPr>
        <w:t>是一款开源、基于</w:t>
      </w:r>
      <w:r>
        <w:rPr>
          <w:rFonts w:hint="eastAsia"/>
        </w:rPr>
        <w:t>Java NIO</w:t>
      </w:r>
      <w:r>
        <w:rPr>
          <w:rFonts w:hint="eastAsia"/>
        </w:rPr>
        <w:t>技术的网络通信框架，它具有异步、高性能、模型简单、易于使用等诸多优点：</w:t>
      </w:r>
    </w:p>
    <w:p w:rsidR="00967D38" w:rsidRDefault="00967D38" w:rsidP="001620FC">
      <w:pPr>
        <w:pStyle w:val="40"/>
        <w:numPr>
          <w:ilvl w:val="0"/>
          <w:numId w:val="57"/>
        </w:numPr>
        <w:ind w:firstLineChars="0"/>
      </w:pPr>
      <w:r>
        <w:rPr>
          <w:rFonts w:hint="eastAsia"/>
        </w:rPr>
        <w:t>基于异步的事件回调模型，具有高并发性。</w:t>
      </w:r>
    </w:p>
    <w:p w:rsidR="00967D38" w:rsidRDefault="00967D38" w:rsidP="001620FC">
      <w:pPr>
        <w:pStyle w:val="40"/>
        <w:numPr>
          <w:ilvl w:val="0"/>
          <w:numId w:val="57"/>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等，封装了底层实现并提供统一的编程接口。</w:t>
      </w:r>
    </w:p>
    <w:p w:rsidR="00967D38" w:rsidRDefault="00967D38" w:rsidP="001620FC">
      <w:pPr>
        <w:pStyle w:val="40"/>
        <w:numPr>
          <w:ilvl w:val="0"/>
          <w:numId w:val="57"/>
        </w:numPr>
        <w:ind w:firstLine="42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967D38" w:rsidRDefault="00967D38" w:rsidP="001620FC">
      <w:pPr>
        <w:pStyle w:val="40"/>
        <w:numPr>
          <w:ilvl w:val="0"/>
          <w:numId w:val="57"/>
        </w:numPr>
        <w:ind w:firstLine="420"/>
      </w:pPr>
      <w:r>
        <w:rPr>
          <w:rFonts w:hint="eastAsia"/>
        </w:rPr>
        <w:t>提供底层及高级的</w:t>
      </w:r>
      <w:r>
        <w:rPr>
          <w:rFonts w:hint="eastAsia"/>
        </w:rPr>
        <w:t>API</w:t>
      </w:r>
      <w:r>
        <w:rPr>
          <w:rFonts w:hint="eastAsia"/>
        </w:rPr>
        <w:t>，开发人员既可以直接操作二进制的消息流，也可以提供消息的编码、解码器以面向对象的方式操作消息。</w:t>
      </w:r>
    </w:p>
    <w:p w:rsidR="00967D38" w:rsidRDefault="00967D38" w:rsidP="001620FC">
      <w:pPr>
        <w:pStyle w:val="40"/>
        <w:numPr>
          <w:ilvl w:val="0"/>
          <w:numId w:val="57"/>
        </w:numPr>
        <w:ind w:firstLine="420"/>
      </w:pPr>
      <w:r>
        <w:rPr>
          <w:rFonts w:hint="eastAsia"/>
        </w:rPr>
        <w:t>高度订制的线程模型，包括单线程、单线程池和多线程池。</w:t>
      </w:r>
    </w:p>
    <w:p w:rsidR="00967D38" w:rsidRPr="00541FAD" w:rsidRDefault="00967D38" w:rsidP="00967D38">
      <w:pPr>
        <w:pStyle w:val="-0"/>
        <w:ind w:firstLine="420"/>
      </w:pPr>
      <w:r>
        <w:rPr>
          <w:rFonts w:hint="eastAsia"/>
        </w:rPr>
        <w:t>系统中的主服务器、数据服务以及</w:t>
      </w:r>
      <w:r>
        <w:rPr>
          <w:rFonts w:hint="eastAsia"/>
        </w:rPr>
        <w:t>Java</w:t>
      </w:r>
      <w:r>
        <w:rPr>
          <w:rFonts w:hint="eastAsia"/>
        </w:rPr>
        <w:t>客户端之间的网络通信完全基于</w:t>
      </w:r>
      <w:r>
        <w:rPr>
          <w:rFonts w:hint="eastAsia"/>
        </w:rPr>
        <w:t>Mina</w:t>
      </w:r>
      <w:r>
        <w:rPr>
          <w:rFonts w:hint="eastAsia"/>
        </w:rPr>
        <w:t>框架以及</w:t>
      </w:r>
      <w:r>
        <w:rPr>
          <w:rFonts w:hint="eastAsia"/>
        </w:rPr>
        <w:t>TCP/IP</w:t>
      </w:r>
      <w:r>
        <w:rPr>
          <w:rFonts w:hint="eastAsia"/>
        </w:rPr>
        <w:t>协议。具体的消息格式将在</w:t>
      </w:r>
      <w:r>
        <w:fldChar w:fldCharType="begin"/>
      </w:r>
      <w:r>
        <w:instrText xml:space="preserve"> </w:instrText>
      </w:r>
      <w:r>
        <w:rPr>
          <w:rFonts w:hint="eastAsia"/>
        </w:rPr>
        <w:instrText>REF _Ref354495093 \r \h</w:instrText>
      </w:r>
      <w:r>
        <w:instrText xml:space="preserve"> </w:instrText>
      </w:r>
      <w:r>
        <w:fldChar w:fldCharType="separate"/>
      </w:r>
      <w:r>
        <w:t>3.8</w:t>
      </w:r>
      <w:r>
        <w:fldChar w:fldCharType="end"/>
      </w:r>
      <w:r>
        <w:fldChar w:fldCharType="begin"/>
      </w:r>
      <w:r>
        <w:instrText xml:space="preserve"> REF _Ref354516153 \h </w:instrText>
      </w:r>
      <w:r>
        <w:fldChar w:fldCharType="separate"/>
      </w:r>
      <w:r w:rsidRPr="00297584">
        <w:rPr>
          <w:rFonts w:hint="eastAsia"/>
        </w:rPr>
        <w:t>通信</w:t>
      </w:r>
      <w:r>
        <w:fldChar w:fldCharType="end"/>
      </w:r>
      <w:r>
        <w:rPr>
          <w:rFonts w:hint="eastAsia"/>
        </w:rPr>
        <w:t>进行详细介绍。另外系统提供了基于</w:t>
      </w:r>
      <w:r>
        <w:rPr>
          <w:rFonts w:hint="eastAsia"/>
        </w:rPr>
        <w:t>C#</w:t>
      </w:r>
      <w:r>
        <w:rPr>
          <w:rFonts w:hint="eastAsia"/>
        </w:rPr>
        <w:t>的客户端程序，该客户端则直接采用了</w:t>
      </w:r>
      <w:r>
        <w:rPr>
          <w:rFonts w:hint="eastAsia"/>
        </w:rPr>
        <w:t>Socket</w:t>
      </w:r>
      <w:r>
        <w:rPr>
          <w:rFonts w:hint="eastAsia"/>
        </w:rPr>
        <w:t>直接连接到主服务器和数据服务器。</w:t>
      </w:r>
    </w:p>
    <w:p w:rsidR="00967D38" w:rsidRDefault="00967D38" w:rsidP="00363B57">
      <w:pPr>
        <w:pStyle w:val="3"/>
      </w:pPr>
      <w:bookmarkStart w:id="27" w:name="_Toc357176331"/>
      <w:bookmarkStart w:id="28" w:name="_GoBack"/>
      <w:bookmarkEnd w:id="28"/>
      <w:r>
        <w:rPr>
          <w:rFonts w:hint="eastAsia"/>
        </w:rPr>
        <w:t>编程接口</w:t>
      </w:r>
      <w:bookmarkEnd w:id="21"/>
      <w:bookmarkEnd w:id="27"/>
    </w:p>
    <w:p w:rsidR="00967D38" w:rsidRDefault="00967D38" w:rsidP="00967D38">
      <w:pPr>
        <w:pStyle w:val="3"/>
      </w:pPr>
      <w:bookmarkStart w:id="29" w:name="_Toc357176332"/>
      <w:r>
        <w:rPr>
          <w:rFonts w:hint="eastAsia"/>
        </w:rPr>
        <w:t>数据模型</w:t>
      </w:r>
      <w:bookmarkEnd w:id="29"/>
    </w:p>
    <w:p w:rsidR="00967D38" w:rsidRDefault="00967D38" w:rsidP="00967D38">
      <w:pPr>
        <w:pStyle w:val="40"/>
        <w:numPr>
          <w:ilvl w:val="0"/>
          <w:numId w:val="50"/>
        </w:numPr>
        <w:ind w:firstLineChars="0"/>
      </w:pPr>
      <w:r>
        <w:rPr>
          <w:rFonts w:hint="eastAsia"/>
        </w:rPr>
        <w:t>键值结构</w:t>
      </w:r>
    </w:p>
    <w:p w:rsidR="00967D38" w:rsidRPr="00A57D7D" w:rsidRDefault="00967D38" w:rsidP="00967D38">
      <w:pPr>
        <w:pStyle w:val="afa"/>
      </w:pPr>
      <w:r>
        <w:rPr>
          <w:rFonts w:hint="eastAsia"/>
        </w:rPr>
        <w:t>kvstore</w:t>
      </w:r>
      <w:r>
        <w:rPr>
          <w:rFonts w:hint="eastAsia"/>
        </w:rPr>
        <w:t>采用键值模型作为数据模型，类似于一个大的哈希表，其中每一个键都惟一确定了一个值，并且系统不允许有重复的键以及空值出现。另外键和值在系统中都存储为二进制字节数组，而由用户来负责解释键值的含义，例如可以是字符串、序列化的对象或者其他任意的结构。</w:t>
      </w:r>
    </w:p>
    <w:p w:rsidR="00967D38" w:rsidRDefault="00967D38" w:rsidP="00967D38">
      <w:pPr>
        <w:pStyle w:val="-0"/>
        <w:jc w:val="center"/>
      </w:pPr>
      <w:r>
        <w:rPr>
          <w:noProof/>
        </w:rPr>
        <w:lastRenderedPageBreak/>
        <w:drawing>
          <wp:inline distT="0" distB="0" distL="0" distR="0" wp14:anchorId="21633FF8" wp14:editId="7799C091">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6175" cy="2171700"/>
                    </a:xfrm>
                    <a:prstGeom prst="rect">
                      <a:avLst/>
                    </a:prstGeom>
                  </pic:spPr>
                </pic:pic>
              </a:graphicData>
            </a:graphic>
          </wp:inline>
        </w:drawing>
      </w:r>
    </w:p>
    <w:p w:rsidR="00967D38" w:rsidRDefault="00967D38" w:rsidP="00967D38">
      <w:pPr>
        <w:pStyle w:val="aff2"/>
        <w:jc w:val="center"/>
      </w:pPr>
      <w:bookmarkStart w:id="30" w:name="_Ref35533411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bookmarkEnd w:id="30"/>
    </w:p>
    <w:p w:rsidR="00967D38" w:rsidRPr="00A42AF0" w:rsidRDefault="00967D38" w:rsidP="00967D38">
      <w:r>
        <w:rPr>
          <w:rFonts w:hint="eastAsia"/>
        </w:rPr>
        <w:tab/>
      </w:r>
      <w:r>
        <w:rPr>
          <w:rFonts w:hint="eastAsia"/>
        </w:rPr>
        <w:t>如</w:t>
      </w:r>
      <w:r>
        <w:fldChar w:fldCharType="begin"/>
      </w:r>
      <w:r>
        <w:instrText xml:space="preserve"> </w:instrText>
      </w:r>
      <w:r>
        <w:rPr>
          <w:rFonts w:hint="eastAsia"/>
        </w:rPr>
        <w:instrText>REF _Ref355334115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3</w:t>
      </w:r>
      <w:r>
        <w:fldChar w:fldCharType="end"/>
      </w:r>
      <w:r>
        <w:rPr>
          <w:rFonts w:hint="eastAsia"/>
        </w:rPr>
        <w:t>所示，每个键分别对应了</w:t>
      </w:r>
      <w:r w:rsidR="009E5C22">
        <w:rPr>
          <w:rFonts w:hint="eastAsia"/>
        </w:rPr>
        <w:t>唯一</w:t>
      </w:r>
      <w:r>
        <w:rPr>
          <w:rFonts w:hint="eastAsia"/>
        </w:rPr>
        <w:t>值和失效时间。失效时间为</w:t>
      </w:r>
      <w:r>
        <w:rPr>
          <w:rFonts w:hint="eastAsia"/>
        </w:rPr>
        <w:t>long</w:t>
      </w:r>
      <w:r>
        <w:rPr>
          <w:rFonts w:hint="eastAsia"/>
        </w:rPr>
        <w:t>型的时间戳，如果服务器的当前时间超过了失效时间，那么该键值对将会被自动删除，即用户再也无法通过键取得对应值。</w:t>
      </w:r>
    </w:p>
    <w:p w:rsidR="00967D38" w:rsidRDefault="00967D38" w:rsidP="00AA26F1">
      <w:pPr>
        <w:pStyle w:val="40"/>
        <w:numPr>
          <w:ilvl w:val="0"/>
          <w:numId w:val="55"/>
        </w:numPr>
        <w:ind w:firstLine="420"/>
      </w:pPr>
      <w:r>
        <w:rPr>
          <w:rFonts w:hint="eastAsia"/>
        </w:rPr>
        <w:t>Region</w:t>
      </w:r>
      <w:r>
        <w:rPr>
          <w:rFonts w:hint="eastAsia"/>
        </w:rPr>
        <w:t>结构</w:t>
      </w:r>
    </w:p>
    <w:p w:rsidR="00967D38" w:rsidRDefault="00967D38" w:rsidP="00967D38">
      <w:pPr>
        <w:ind w:firstLine="420"/>
      </w:pPr>
      <w:r>
        <w:rPr>
          <w:rFonts w:hint="eastAsia"/>
        </w:rPr>
        <w:t>Region</w:t>
      </w:r>
      <w:r>
        <w:rPr>
          <w:rFonts w:hint="eastAsia"/>
        </w:rPr>
        <w:t>是从某个开始键到结束键的所有键值对的集合，也是系统负载均衡的基本单位。如</w:t>
      </w:r>
      <w:r>
        <w:fldChar w:fldCharType="begin"/>
      </w:r>
      <w:r>
        <w:instrText xml:space="preserve"> </w:instrText>
      </w:r>
      <w:r>
        <w:rPr>
          <w:rFonts w:hint="eastAsia"/>
        </w:rPr>
        <w:instrText>REF _Ref354424791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4</w:t>
      </w:r>
      <w:r>
        <w:fldChar w:fldCharType="end"/>
      </w:r>
      <w:r>
        <w:rPr>
          <w:rFonts w:hint="eastAsia"/>
        </w:rPr>
        <w:t>所示，</w:t>
      </w:r>
      <w:r>
        <w:rPr>
          <w:rFonts w:hint="eastAsia"/>
        </w:rPr>
        <w:t>Region</w:t>
      </w:r>
      <w:r>
        <w:rPr>
          <w:rFonts w:hint="eastAsia"/>
        </w:rPr>
        <w:t>会被分配到某个唯一的服务器中，之后所有对该区域内的键值对的请求都会由该服务器所负责。</w:t>
      </w:r>
    </w:p>
    <w:p w:rsidR="00967D38" w:rsidRDefault="00967D38" w:rsidP="00360B95">
      <w:r>
        <w:rPr>
          <w:noProof/>
        </w:rPr>
        <w:drawing>
          <wp:inline distT="0" distB="0" distL="0" distR="0" wp14:anchorId="607D72B6" wp14:editId="47A689A8">
            <wp:extent cx="5524500" cy="3055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36654" cy="3061819"/>
                    </a:xfrm>
                    <a:prstGeom prst="rect">
                      <a:avLst/>
                    </a:prstGeom>
                  </pic:spPr>
                </pic:pic>
              </a:graphicData>
            </a:graphic>
          </wp:inline>
        </w:drawing>
      </w:r>
    </w:p>
    <w:p w:rsidR="00967D38" w:rsidRDefault="00967D38" w:rsidP="00967D38">
      <w:pPr>
        <w:pStyle w:val="aff2"/>
        <w:jc w:val="center"/>
      </w:pPr>
      <w:bookmarkStart w:id="31" w:name="_Ref35442479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4</w:t>
      </w:r>
      <w:r>
        <w:fldChar w:fldCharType="end"/>
      </w:r>
      <w:bookmarkEnd w:id="31"/>
    </w:p>
    <w:p w:rsidR="00967D38" w:rsidRDefault="00967D38" w:rsidP="00967D38">
      <w:r>
        <w:rPr>
          <w:rFonts w:hint="eastAsia"/>
        </w:rPr>
        <w:tab/>
        <w:t>Region</w:t>
      </w:r>
      <w:r>
        <w:rPr>
          <w:rFonts w:hint="eastAsia"/>
        </w:rPr>
        <w:t>中包含如下的属性：开始键，结束键，以及由主服务器分配的唯一的</w:t>
      </w:r>
      <w:r>
        <w:rPr>
          <w:rFonts w:hint="eastAsia"/>
        </w:rPr>
        <w:t>Id</w:t>
      </w:r>
      <w:r>
        <w:rPr>
          <w:rFonts w:hint="eastAsia"/>
        </w:rPr>
        <w:t>。另外每个</w:t>
      </w:r>
      <w:r>
        <w:rPr>
          <w:rFonts w:hint="eastAsia"/>
        </w:rPr>
        <w:t>Region</w:t>
      </w:r>
      <w:r>
        <w:rPr>
          <w:rFonts w:hint="eastAsia"/>
        </w:rPr>
        <w:t>还对应了统计信息，统计的数据项包括键值对数量、大小、读次数和写次数。这些统计信息会作为负载均衡的依据供主服务器使用。</w:t>
      </w:r>
      <w:r>
        <w:rPr>
          <w:rFonts w:hint="eastAsia"/>
        </w:rPr>
        <w:t xml:space="preserve"> </w:t>
      </w:r>
      <w:r>
        <w:rPr>
          <w:rFonts w:hint="eastAsia"/>
        </w:rPr>
        <w:t>键顺序由字节序决定，即首先按照数组的</w:t>
      </w:r>
      <w:r>
        <w:rPr>
          <w:rFonts w:hint="eastAsia"/>
        </w:rPr>
        <w:lastRenderedPageBreak/>
        <w:t>长度，长度短者小；如果长度相等，这依次按无符号字节的格式比较数组的每一位，首先出现小字节的字节数组小。</w:t>
      </w:r>
    </w:p>
    <w:p w:rsidR="00967D38" w:rsidRDefault="00967D38" w:rsidP="00967D38">
      <w:pPr>
        <w:pStyle w:val="3"/>
      </w:pPr>
      <w:bookmarkStart w:id="32" w:name="_Toc357176333"/>
      <w:r>
        <w:rPr>
          <w:rFonts w:hint="eastAsia"/>
        </w:rPr>
        <w:t>键值操作</w:t>
      </w:r>
      <w:bookmarkEnd w:id="32"/>
    </w:p>
    <w:p w:rsidR="00967D38" w:rsidRPr="00ED120B" w:rsidRDefault="00967D38" w:rsidP="00967D38">
      <w:pPr>
        <w:pStyle w:val="-0"/>
        <w:ind w:firstLine="420"/>
      </w:pPr>
      <w:r>
        <w:rPr>
          <w:rFonts w:hint="eastAsia"/>
        </w:rPr>
        <w:t>kvstore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的格式进行说明各个操作语义，其中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967D38" w:rsidRDefault="00967D38" w:rsidP="00967D38">
      <w:pPr>
        <w:pStyle w:val="40"/>
        <w:numPr>
          <w:ilvl w:val="0"/>
          <w:numId w:val="51"/>
        </w:numPr>
        <w:ind w:firstLineChars="0"/>
      </w:pPr>
      <w:r w:rsidRPr="007B5B6B">
        <w:rPr>
          <w:rFonts w:hint="eastAsia"/>
        </w:rPr>
        <w:t>set</w:t>
      </w:r>
      <w:r w:rsidRPr="007B5B6B">
        <w:rPr>
          <w:rFonts w:hint="eastAsia"/>
        </w:rPr>
        <w:t>操作</w:t>
      </w:r>
    </w:p>
    <w:p w:rsidR="00967D38" w:rsidRPr="00F93BDE" w:rsidRDefault="00967D38" w:rsidP="00967D38">
      <w:pPr>
        <w:ind w:firstLine="420"/>
      </w:pPr>
      <w:r>
        <w:rPr>
          <w:rFonts w:hint="eastAsia"/>
        </w:rPr>
        <w:t>Set</w:t>
      </w:r>
      <w:r>
        <w:rPr>
          <w:rFonts w:hint="eastAsia"/>
        </w:rPr>
        <w:t>操作的语义为设置某个键值对，即将一个键值对存储到系统当中。</w:t>
      </w:r>
      <w:r>
        <w:rPr>
          <w:rFonts w:hint="eastAsia"/>
        </w:rPr>
        <w:t>Set</w:t>
      </w:r>
      <w:r>
        <w:rPr>
          <w:rFonts w:hint="eastAsia"/>
        </w:rPr>
        <w:t>操作的指令为：</w:t>
      </w:r>
      <w:r>
        <w:rPr>
          <w:rFonts w:hint="eastAsia"/>
        </w:rPr>
        <w:t>set key value [ttl=0]</w:t>
      </w:r>
      <w:r>
        <w:rPr>
          <w:rFonts w:hint="eastAsia"/>
        </w:rPr>
        <w:t>。其中</w:t>
      </w:r>
      <w:r>
        <w:rPr>
          <w:rFonts w:hint="eastAsia"/>
        </w:rPr>
        <w:t>key</w:t>
      </w:r>
      <w:r>
        <w:rPr>
          <w:rFonts w:hint="eastAsia"/>
        </w:rPr>
        <w:t>、</w:t>
      </w:r>
      <w:r>
        <w:rPr>
          <w:rFonts w:hint="eastAsia"/>
        </w:rPr>
        <w:t>value</w:t>
      </w:r>
      <w:r>
        <w:rPr>
          <w:rFonts w:hint="eastAsia"/>
        </w:rPr>
        <w:t>都为二进制数组，</w:t>
      </w:r>
      <w:r>
        <w:rPr>
          <w:rFonts w:hint="eastAsia"/>
        </w:rPr>
        <w:t>ttl</w:t>
      </w:r>
      <w:r>
        <w:rPr>
          <w:rFonts w:hint="eastAsia"/>
        </w:rPr>
        <w:t>为</w:t>
      </w:r>
      <w:r>
        <w:rPr>
          <w:rFonts w:hint="eastAsia"/>
        </w:rPr>
        <w:t>int</w:t>
      </w:r>
      <w:r>
        <w:rPr>
          <w:rFonts w:hint="eastAsia"/>
        </w:rPr>
        <w:t>整数，指明该键值对应存活的毫秒值，默认为</w:t>
      </w:r>
      <w:r>
        <w:rPr>
          <w:rFonts w:hint="eastAsia"/>
        </w:rPr>
        <w:t>0</w:t>
      </w:r>
      <w:r>
        <w:rPr>
          <w:rFonts w:hint="eastAsia"/>
        </w:rPr>
        <w:t>，即永久保存。</w:t>
      </w:r>
    </w:p>
    <w:p w:rsidR="00967D38" w:rsidRDefault="00967D38" w:rsidP="00AA26F1">
      <w:pPr>
        <w:pStyle w:val="40"/>
        <w:numPr>
          <w:ilvl w:val="0"/>
          <w:numId w:val="55"/>
        </w:numPr>
        <w:ind w:firstLine="420"/>
      </w:pPr>
      <w:r w:rsidRPr="007B5B6B">
        <w:rPr>
          <w:rFonts w:hint="eastAsia"/>
        </w:rPr>
        <w:t>get</w:t>
      </w:r>
      <w:r w:rsidRPr="007B5B6B">
        <w:rPr>
          <w:rFonts w:hint="eastAsia"/>
        </w:rPr>
        <w:t>操作</w:t>
      </w:r>
    </w:p>
    <w:p w:rsidR="00967D38" w:rsidRPr="005347FB" w:rsidRDefault="00967D38" w:rsidP="00967D38">
      <w:pPr>
        <w:ind w:firstLine="420"/>
      </w:pPr>
      <w:r>
        <w:rPr>
          <w:rFonts w:hint="eastAsia"/>
        </w:rPr>
        <w:t>Get</w:t>
      </w:r>
      <w:r>
        <w:rPr>
          <w:rFonts w:hint="eastAsia"/>
        </w:rPr>
        <w:t>操作的语义为获取某个键对应的值以及存活时间的毫秒值，并且</w:t>
      </w:r>
      <w:proofErr w:type="gramStart"/>
      <w:r>
        <w:rPr>
          <w:rFonts w:hint="eastAsia"/>
        </w:rPr>
        <w:t>如果键</w:t>
      </w:r>
      <w:proofErr w:type="gramEnd"/>
      <w:r>
        <w:rPr>
          <w:rFonts w:hint="eastAsia"/>
        </w:rPr>
        <w:t>不存在，则返回空。</w:t>
      </w:r>
      <w:r>
        <w:rPr>
          <w:rFonts w:hint="eastAsia"/>
        </w:rPr>
        <w:t>Get</w:t>
      </w:r>
      <w:r>
        <w:rPr>
          <w:rFonts w:hint="eastAsia"/>
        </w:rPr>
        <w:t>操作的指令为：</w:t>
      </w:r>
      <w:r>
        <w:rPr>
          <w:rFonts w:hint="eastAsia"/>
        </w:rPr>
        <w:t>get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incr</w:t>
      </w:r>
      <w:r w:rsidRPr="007B5B6B">
        <w:rPr>
          <w:rFonts w:hint="eastAsia"/>
        </w:rPr>
        <w:t>操作</w:t>
      </w:r>
    </w:p>
    <w:p w:rsidR="00967D38" w:rsidRPr="0066792E" w:rsidRDefault="00967D38" w:rsidP="00967D38">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Pr>
          <w:rFonts w:hint="eastAsia"/>
        </w:rPr>
        <w:t>Incr</w:t>
      </w:r>
      <w:r>
        <w:rPr>
          <w:rFonts w:hint="eastAsia"/>
        </w:rPr>
        <w:t>操作的指令为</w:t>
      </w:r>
      <w:r>
        <w:rPr>
          <w:rFonts w:hint="eastAsia"/>
        </w:rPr>
        <w:t>incr key [incremental = 1] [initValue=0] [ttl=0]</w:t>
      </w:r>
      <w:r>
        <w:rPr>
          <w:rFonts w:hint="eastAsia"/>
        </w:rPr>
        <w:t>。其中</w:t>
      </w:r>
      <w:r>
        <w:rPr>
          <w:rFonts w:hint="eastAsia"/>
        </w:rPr>
        <w:t>key</w:t>
      </w:r>
      <w:r>
        <w:rPr>
          <w:rFonts w:hint="eastAsia"/>
        </w:rPr>
        <w:t>为二进制数组，</w:t>
      </w:r>
      <w:r>
        <w:rPr>
          <w:rFonts w:hint="eastAsia"/>
        </w:rPr>
        <w:t>incremental</w:t>
      </w:r>
      <w:r>
        <w:rPr>
          <w:rFonts w:hint="eastAsia"/>
        </w:rPr>
        <w:t>为要为计数器增加的整数值，默认为</w:t>
      </w:r>
      <w:r>
        <w:rPr>
          <w:rFonts w:hint="eastAsia"/>
        </w:rPr>
        <w:t>1</w:t>
      </w:r>
      <w:r>
        <w:rPr>
          <w:rFonts w:hint="eastAsia"/>
        </w:rPr>
        <w:t>；</w:t>
      </w:r>
      <w:r>
        <w:rPr>
          <w:rFonts w:hint="eastAsia"/>
        </w:rPr>
        <w:t>initValue</w:t>
      </w:r>
      <w:r>
        <w:rPr>
          <w:rFonts w:hint="eastAsia"/>
        </w:rPr>
        <w:t>为计数器的初始值，默认为</w:t>
      </w:r>
      <w:r>
        <w:rPr>
          <w:rFonts w:hint="eastAsia"/>
        </w:rPr>
        <w:t>0</w:t>
      </w:r>
      <w:r>
        <w:rPr>
          <w:rFonts w:hint="eastAsia"/>
        </w:rPr>
        <w:t>；</w:t>
      </w:r>
      <w:r>
        <w:rPr>
          <w:rFonts w:hint="eastAsia"/>
        </w:rPr>
        <w:t>ttl</w:t>
      </w:r>
      <w:r>
        <w:rPr>
          <w:rFonts w:hint="eastAsia"/>
        </w:rPr>
        <w:t>为计数器存活的时间毫秒值，默认为</w:t>
      </w:r>
      <w:r>
        <w:rPr>
          <w:rFonts w:hint="eastAsia"/>
        </w:rPr>
        <w:t>0</w:t>
      </w:r>
      <w:r>
        <w:rPr>
          <w:rFonts w:hint="eastAsia"/>
        </w:rPr>
        <w:t>，即永久保存。另外计数器实际上在系统中对应了一个长度为</w:t>
      </w:r>
      <w:r>
        <w:rPr>
          <w:rFonts w:hint="eastAsia"/>
        </w:rPr>
        <w:t>4</w:t>
      </w:r>
      <w:r>
        <w:rPr>
          <w:rFonts w:hint="eastAsia"/>
        </w:rPr>
        <w:t>的二进制数组，如果尝试为一个值长度不为</w:t>
      </w:r>
      <w:r>
        <w:rPr>
          <w:rFonts w:hint="eastAsia"/>
        </w:rPr>
        <w:t>4</w:t>
      </w:r>
      <w:r>
        <w:rPr>
          <w:rFonts w:hint="eastAsia"/>
        </w:rPr>
        <w:t>的键执行</w:t>
      </w:r>
      <w:r>
        <w:rPr>
          <w:rFonts w:hint="eastAsia"/>
        </w:rPr>
        <w:t>incr</w:t>
      </w:r>
      <w:r>
        <w:rPr>
          <w:rFonts w:hint="eastAsia"/>
        </w:rPr>
        <w:t>操作，那么系统将返回错误信息。</w:t>
      </w:r>
    </w:p>
    <w:p w:rsidR="00967D38" w:rsidRDefault="00967D38" w:rsidP="00AA26F1">
      <w:pPr>
        <w:pStyle w:val="40"/>
        <w:numPr>
          <w:ilvl w:val="0"/>
          <w:numId w:val="55"/>
        </w:numPr>
        <w:ind w:firstLine="420"/>
      </w:pPr>
      <w:r w:rsidRPr="007B5B6B">
        <w:rPr>
          <w:rFonts w:hint="eastAsia"/>
        </w:rPr>
        <w:t>delete</w:t>
      </w:r>
      <w:r w:rsidRPr="007B5B6B">
        <w:rPr>
          <w:rFonts w:hint="eastAsia"/>
        </w:rPr>
        <w:t>操作</w:t>
      </w:r>
    </w:p>
    <w:p w:rsidR="00967D38" w:rsidRPr="00FF15C9" w:rsidRDefault="00967D38" w:rsidP="00967D38">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stat</w:t>
      </w:r>
      <w:r w:rsidRPr="007B5B6B">
        <w:rPr>
          <w:rFonts w:hint="eastAsia"/>
        </w:rPr>
        <w:t>操作</w:t>
      </w:r>
    </w:p>
    <w:p w:rsidR="00967D38" w:rsidRPr="00C1740F" w:rsidRDefault="00967D38" w:rsidP="00967D38">
      <w:pPr>
        <w:ind w:firstLine="420"/>
      </w:pPr>
      <w:r>
        <w:rPr>
          <w:rFonts w:hint="eastAsia"/>
        </w:rPr>
        <w:t>Stat</w:t>
      </w:r>
      <w:r>
        <w:rPr>
          <w:rFonts w:hint="eastAsia"/>
        </w:rPr>
        <w:t>是</w:t>
      </w:r>
      <w:r>
        <w:rPr>
          <w:rFonts w:hint="eastAsia"/>
        </w:rPr>
        <w:t>statistics</w:t>
      </w:r>
      <w:r>
        <w:rPr>
          <w:rFonts w:hint="eastAsia"/>
        </w:rPr>
        <w:t>的简写，系统将返回包含数据服务器信息的数组，其中每个数据服务器信息对象包含了当前服务器的地址，权值，使用情况，以及其中所包含的</w:t>
      </w:r>
      <w:r>
        <w:rPr>
          <w:rFonts w:hint="eastAsia"/>
        </w:rPr>
        <w:t>Region</w:t>
      </w:r>
      <w:r>
        <w:rPr>
          <w:rFonts w:hint="eastAsia"/>
        </w:rPr>
        <w:t>情况。服务器的权值为用户指定的整数值，会在主服务器进行负载均衡时使用。服务器的使用情况包括服务器总的内存、当前剩余的内存以及</w:t>
      </w:r>
      <w:r>
        <w:rPr>
          <w:rFonts w:hint="eastAsia"/>
        </w:rPr>
        <w:t>CPU</w:t>
      </w:r>
      <w:r>
        <w:rPr>
          <w:rFonts w:hint="eastAsia"/>
        </w:rPr>
        <w:t>的使用率。由于</w:t>
      </w:r>
      <w:r>
        <w:rPr>
          <w:rFonts w:hint="eastAsia"/>
        </w:rPr>
        <w:t>kvstore</w:t>
      </w:r>
      <w:r>
        <w:rPr>
          <w:rFonts w:hint="eastAsia"/>
        </w:rPr>
        <w:t>基于分布式的文件系统，因此这里并未统计真实文件系统的使用情况。用户可以通过</w:t>
      </w:r>
      <w:r>
        <w:rPr>
          <w:rFonts w:hint="eastAsia"/>
        </w:rPr>
        <w:t>HDFS</w:t>
      </w:r>
      <w:r>
        <w:rPr>
          <w:rFonts w:hint="eastAsia"/>
        </w:rPr>
        <w:t>的管理页面进行查看。</w:t>
      </w:r>
    </w:p>
    <w:p w:rsidR="005E1EEB" w:rsidRDefault="0090437D" w:rsidP="00A60F8F">
      <w:pPr>
        <w:pStyle w:val="2"/>
      </w:pPr>
      <w:bookmarkStart w:id="33" w:name="_Ref356916240"/>
      <w:bookmarkStart w:id="34" w:name="_Ref356916244"/>
      <w:bookmarkStart w:id="35" w:name="_Toc357176334"/>
      <w:r>
        <w:rPr>
          <w:rFonts w:hint="eastAsia"/>
        </w:rPr>
        <w:t>主</w:t>
      </w:r>
      <w:r w:rsidR="005E1EEB">
        <w:rPr>
          <w:rFonts w:hint="eastAsia"/>
        </w:rPr>
        <w:t>服务器</w:t>
      </w:r>
      <w:bookmarkEnd w:id="22"/>
      <w:bookmarkEnd w:id="33"/>
      <w:bookmarkEnd w:id="34"/>
      <w:bookmarkEnd w:id="35"/>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w:t>
      </w:r>
      <w:proofErr w:type="gramStart"/>
      <w:r w:rsidR="00BF2051">
        <w:rPr>
          <w:rFonts w:hint="eastAsia"/>
        </w:rPr>
        <w:t>段只</w:t>
      </w:r>
      <w:r w:rsidR="006534E9">
        <w:rPr>
          <w:rFonts w:hint="eastAsia"/>
        </w:rPr>
        <w:t>有</w:t>
      </w:r>
      <w:proofErr w:type="gramEnd"/>
      <w:r w:rsidR="006534E9">
        <w:rPr>
          <w:rFonts w:hint="eastAsia"/>
        </w:rPr>
        <w:t>一个活动的主服务器存在。</w:t>
      </w:r>
    </w:p>
    <w:p w:rsidR="00246611" w:rsidRDefault="00246611" w:rsidP="00A76B11">
      <w:pPr>
        <w:pStyle w:val="3"/>
      </w:pPr>
      <w:bookmarkStart w:id="36" w:name="_Toc357176335"/>
      <w:r>
        <w:rPr>
          <w:rFonts w:hint="eastAsia"/>
        </w:rPr>
        <w:t>架构</w:t>
      </w:r>
      <w:r w:rsidR="00FD0F8A">
        <w:rPr>
          <w:rFonts w:hint="eastAsia"/>
        </w:rPr>
        <w:t>概述</w:t>
      </w:r>
      <w:bookmarkEnd w:id="36"/>
    </w:p>
    <w:p w:rsidR="00A15602" w:rsidRDefault="00A15602" w:rsidP="00BA6AC9">
      <w:pPr>
        <w:jc w:val="center"/>
      </w:pPr>
      <w:r>
        <w:rPr>
          <w:noProof/>
        </w:rPr>
        <w:lastRenderedPageBreak/>
        <w:drawing>
          <wp:inline distT="0" distB="0" distL="0" distR="0" wp14:anchorId="5AFBCE31" wp14:editId="092217AE">
            <wp:extent cx="5810153" cy="4276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14229" cy="4279725"/>
                    </a:xfrm>
                    <a:prstGeom prst="rect">
                      <a:avLst/>
                    </a:prstGeom>
                  </pic:spPr>
                </pic:pic>
              </a:graphicData>
            </a:graphic>
          </wp:inline>
        </w:drawing>
      </w:r>
    </w:p>
    <w:p w:rsidR="00A15602" w:rsidRDefault="00A15602" w:rsidP="00A15602">
      <w:pPr>
        <w:pStyle w:val="aff2"/>
        <w:jc w:val="center"/>
      </w:pPr>
      <w:bookmarkStart w:id="37"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5</w:t>
      </w:r>
      <w:r w:rsidR="00D87114">
        <w:fldChar w:fldCharType="end"/>
      </w:r>
      <w:bookmarkEnd w:id="37"/>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5</w:t>
      </w:r>
      <w:r w:rsidR="005855EC">
        <w:fldChar w:fldCharType="end"/>
      </w:r>
      <w:r w:rsidR="00972A5A">
        <w:rPr>
          <w:rFonts w:hint="eastAsia"/>
        </w:rPr>
        <w:t>为主服务器</w:t>
      </w:r>
      <w:r w:rsidR="002030D7">
        <w:rPr>
          <w:rFonts w:hint="eastAsia"/>
        </w:rPr>
        <w:t>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某些网络事件（例如接收消息、会话失效等）发生</w:t>
      </w:r>
      <w:r w:rsidR="000D6079">
        <w:rPr>
          <w:rFonts w:hint="eastAsia"/>
        </w:rPr>
        <w:t>将被</w:t>
      </w:r>
      <w:r w:rsidR="000D6079">
        <w:rPr>
          <w:rFonts w:hint="eastAsia"/>
        </w:rPr>
        <w:t>Mina</w:t>
      </w:r>
      <w:r w:rsidR="000D6079">
        <w:rPr>
          <w:rFonts w:hint="eastAsia"/>
        </w:rPr>
        <w:t>框架调用</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1571AF">
        <w:rPr>
          <w:rFonts w:hint="eastAsia"/>
        </w:rPr>
        <w:t>当监控的</w:t>
      </w:r>
      <w:r w:rsidR="00D95D1F">
        <w:rPr>
          <w:rFonts w:hint="eastAsia"/>
        </w:rPr>
        <w:t>节点</w:t>
      </w:r>
      <w:r w:rsidR="001571AF">
        <w:rPr>
          <w:rFonts w:hint="eastAsia"/>
        </w:rPr>
        <w:t>状态变化时将由</w:t>
      </w:r>
      <w:r w:rsidR="001571AF">
        <w:rPr>
          <w:rFonts w:hint="eastAsia"/>
        </w:rPr>
        <w:t>ZooKeeper</w:t>
      </w:r>
      <w:r w:rsidR="00D95D1F">
        <w:rPr>
          <w:rFonts w:hint="eastAsia"/>
        </w:rPr>
        <w:t>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416EA9">
      <w:pPr>
        <w:pStyle w:val="40"/>
        <w:numPr>
          <w:ilvl w:val="0"/>
          <w:numId w:val="14"/>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674CF7">
      <w:pPr>
        <w:pStyle w:val="40"/>
        <w:numPr>
          <w:ilvl w:val="0"/>
          <w:numId w:val="12"/>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w:t>
      </w:r>
      <w:r w:rsidR="005A0D7F">
        <w:rPr>
          <w:rFonts w:hint="eastAsia"/>
        </w:rPr>
        <w:t>数据服务器</w:t>
      </w:r>
      <w:r w:rsidR="009263D5">
        <w:rPr>
          <w:rFonts w:hint="eastAsia"/>
        </w:rPr>
        <w:t>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674CF7">
      <w:pPr>
        <w:pStyle w:val="40"/>
        <w:numPr>
          <w:ilvl w:val="0"/>
          <w:numId w:val="12"/>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674CF7">
      <w:pPr>
        <w:pStyle w:val="40"/>
        <w:numPr>
          <w:ilvl w:val="0"/>
          <w:numId w:val="12"/>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C6720A">
        <w:t>3.4.3</w:t>
      </w:r>
      <w:r w:rsidR="00C938FC">
        <w:fldChar w:fldCharType="end"/>
      </w:r>
      <w:r w:rsidR="00C938FC">
        <w:fldChar w:fldCharType="begin"/>
      </w:r>
      <w:r w:rsidR="00C938FC">
        <w:instrText xml:space="preserve"> REF _Ref354567149 \h </w:instrText>
      </w:r>
      <w:r w:rsidR="00C938FC">
        <w:fldChar w:fldCharType="separate"/>
      </w:r>
      <w:r w:rsidR="00C6720A"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C6720A">
        <w:t>3.7</w:t>
      </w:r>
      <w:r>
        <w:fldChar w:fldCharType="end"/>
      </w:r>
      <w:r w:rsidR="00C6720A">
        <w:fldChar w:fldCharType="begin"/>
      </w:r>
      <w:r w:rsidR="00C6720A">
        <w:instrText xml:space="preserve"> REF _Ref356127004 \h </w:instrText>
      </w:r>
      <w:r w:rsidR="00C6720A">
        <w:fldChar w:fldCharType="separate"/>
      </w:r>
      <w:r w:rsidR="00C6720A" w:rsidRPr="00297584">
        <w:rPr>
          <w:rFonts w:hint="eastAsia"/>
        </w:rPr>
        <w:t>通信</w:t>
      </w:r>
      <w:r w:rsidR="00C6720A">
        <w:rPr>
          <w:rFonts w:hint="eastAsia"/>
        </w:rPr>
        <w:t>模型</w:t>
      </w:r>
      <w:r w:rsidR="00C6720A">
        <w:fldChar w:fldCharType="end"/>
      </w:r>
      <w:r>
        <w:rPr>
          <w:rFonts w:hint="eastAsia"/>
        </w:rPr>
        <w:t>中详细介绍。</w:t>
      </w:r>
    </w:p>
    <w:p w:rsidR="005E1EEB" w:rsidRDefault="005E1EEB" w:rsidP="00A76B11">
      <w:pPr>
        <w:pStyle w:val="3"/>
      </w:pPr>
      <w:bookmarkStart w:id="38" w:name="_Toc357176336"/>
      <w:r w:rsidRPr="005E1EEB">
        <w:rPr>
          <w:rFonts w:hint="eastAsia"/>
        </w:rPr>
        <w:t>集群状态监听</w:t>
      </w:r>
      <w:bookmarkEnd w:id="38"/>
    </w:p>
    <w:p w:rsidR="001A5971" w:rsidRDefault="002E604F" w:rsidP="0034660A">
      <w:pPr>
        <w:ind w:firstLine="420"/>
      </w:pPr>
      <w:r>
        <w:rPr>
          <w:rFonts w:hint="eastAsia"/>
        </w:rPr>
        <w:t>主服务器会负责对集群状态</w:t>
      </w:r>
      <w:r w:rsidR="00C6720A">
        <w:rPr>
          <w:rFonts w:hint="eastAsia"/>
        </w:rPr>
        <w:t>的</w:t>
      </w:r>
      <w:r>
        <w:rPr>
          <w:rFonts w:hint="eastAsia"/>
        </w:rPr>
        <w:t>监听。</w:t>
      </w:r>
      <w:r w:rsidR="0025505F">
        <w:rPr>
          <w:rFonts w:hint="eastAsia"/>
        </w:rPr>
        <w:t>其中集群的状态包括主服务器的状态和数据服务器的状态。</w:t>
      </w:r>
    </w:p>
    <w:p w:rsidR="00DF3559" w:rsidRDefault="00087010" w:rsidP="00416EA9">
      <w:pPr>
        <w:pStyle w:val="40"/>
        <w:numPr>
          <w:ilvl w:val="0"/>
          <w:numId w:val="15"/>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967D38">
        <w:t>4.1.3</w:t>
      </w:r>
      <w:r w:rsidR="00342BCE">
        <w:fldChar w:fldCharType="end"/>
      </w:r>
      <w:r w:rsidR="00342BCE">
        <w:fldChar w:fldCharType="begin"/>
      </w:r>
      <w:r w:rsidR="00342BCE">
        <w:instrText xml:space="preserve"> REF _Ref354571807 \h </w:instrText>
      </w:r>
      <w:r w:rsidR="00342BCE">
        <w:fldChar w:fldCharType="separate"/>
      </w:r>
      <w:r w:rsidR="00967D38">
        <w:rPr>
          <w:rFonts w:hint="eastAsia"/>
        </w:rPr>
        <w:t>领导选举</w:t>
      </w:r>
      <w:r w:rsidR="00342BCE">
        <w:fldChar w:fldCharType="end"/>
      </w:r>
      <w:r w:rsidR="00342BCE">
        <w:rPr>
          <w:rFonts w:hint="eastAsia"/>
        </w:rPr>
        <w:t>中详细介绍。</w:t>
      </w:r>
    </w:p>
    <w:p w:rsidR="001A7903" w:rsidRDefault="001A7903" w:rsidP="00674CF7">
      <w:pPr>
        <w:pStyle w:val="40"/>
        <w:numPr>
          <w:ilvl w:val="0"/>
          <w:numId w:val="12"/>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w:t>
      </w:r>
      <w:r w:rsidR="0054730A">
        <w:rPr>
          <w:rFonts w:hint="eastAsia"/>
        </w:rPr>
        <w:t>机制</w:t>
      </w:r>
      <w:r>
        <w:rPr>
          <w:rFonts w:hint="eastAsia"/>
        </w:rPr>
        <w:t>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39" w:name="_Ref354567149"/>
      <w:bookmarkStart w:id="40" w:name="_Toc357176337"/>
      <w:r w:rsidRPr="005E1EEB">
        <w:rPr>
          <w:rFonts w:hint="eastAsia"/>
        </w:rPr>
        <w:t>定时任务</w:t>
      </w:r>
      <w:bookmarkEnd w:id="39"/>
      <w:bookmarkEnd w:id="40"/>
    </w:p>
    <w:p w:rsidR="00AF1FAE" w:rsidRDefault="00232CBC" w:rsidP="00AF1FAE">
      <w:pPr>
        <w:ind w:left="420"/>
      </w:pPr>
      <w:r>
        <w:rPr>
          <w:rFonts w:hint="eastAsia"/>
        </w:rPr>
        <w:t>在主服务器中，</w:t>
      </w:r>
      <w:r w:rsidR="00A86213">
        <w:rPr>
          <w:rFonts w:hint="eastAsia"/>
        </w:rPr>
        <w:t>每个定时任务都是一个单独的线程，</w:t>
      </w:r>
      <w:r w:rsidR="00E6672B">
        <w:rPr>
          <w:rFonts w:hint="eastAsia"/>
        </w:rPr>
        <w:t>以</w:t>
      </w:r>
      <w:r w:rsidR="00A86213">
        <w:rPr>
          <w:rFonts w:hint="eastAsia"/>
        </w:rPr>
        <w:t>定时</w:t>
      </w:r>
      <w:r w:rsidR="00033D90">
        <w:rPr>
          <w:rFonts w:hint="eastAsia"/>
        </w:rPr>
        <w:t>重复</w:t>
      </w:r>
      <w:r w:rsidR="00B27ACD">
        <w:rPr>
          <w:rFonts w:hint="eastAsia"/>
        </w:rPr>
        <w:t>执行某项操作。</w:t>
      </w:r>
    </w:p>
    <w:p w:rsidR="00C8284C" w:rsidRDefault="00A569B3" w:rsidP="00BA6AC9">
      <w:r>
        <w:rPr>
          <w:noProof/>
        </w:rPr>
        <w:drawing>
          <wp:inline distT="0" distB="0" distL="0" distR="0" wp14:anchorId="7BF31492" wp14:editId="3769253E">
            <wp:extent cx="561975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29504" cy="3511284"/>
                    </a:xfrm>
                    <a:prstGeom prst="rect">
                      <a:avLst/>
                    </a:prstGeom>
                  </pic:spPr>
                </pic:pic>
              </a:graphicData>
            </a:graphic>
          </wp:inline>
        </w:drawing>
      </w:r>
    </w:p>
    <w:p w:rsidR="00C8284C" w:rsidRDefault="00C8284C" w:rsidP="00C8284C">
      <w:pPr>
        <w:pStyle w:val="aff2"/>
        <w:jc w:val="center"/>
      </w:pPr>
      <w:bookmarkStart w:id="41" w:name="_Ref354586780"/>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6</w:t>
      </w:r>
      <w:r w:rsidR="00D87114">
        <w:fldChar w:fldCharType="end"/>
      </w:r>
      <w:bookmarkEnd w:id="41"/>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6</w:t>
      </w:r>
      <w:r w:rsidR="00B4593F">
        <w:fldChar w:fldCharType="end"/>
      </w:r>
      <w:r w:rsidR="00B4593F">
        <w:rPr>
          <w:rFonts w:hint="eastAsia"/>
        </w:rPr>
        <w:t>为主服务器中定时任务的类图。</w:t>
      </w:r>
      <w:r w:rsidR="00976563">
        <w:rPr>
          <w:rFonts w:hint="eastAsia"/>
        </w:rPr>
        <w:t>定义任务</w:t>
      </w:r>
      <w:r w:rsidR="00C3777C">
        <w:rPr>
          <w:rFonts w:hint="eastAsia"/>
        </w:rPr>
        <w:t>采用了模板方法</w:t>
      </w:r>
      <w:r w:rsidR="00976563">
        <w:rPr>
          <w:rFonts w:hint="eastAsia"/>
        </w:rPr>
        <w:t>设计</w:t>
      </w:r>
      <w:r w:rsidR="00A263B1">
        <w:rPr>
          <w:rFonts w:hint="eastAsia"/>
        </w:rPr>
        <w:t>模式，</w:t>
      </w:r>
      <w:r w:rsidR="00C3777C">
        <w:rPr>
          <w:rFonts w:hint="eastAsia"/>
        </w:rPr>
        <w:t>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416EA9">
      <w:pPr>
        <w:pStyle w:val="40"/>
        <w:numPr>
          <w:ilvl w:val="0"/>
          <w:numId w:val="16"/>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w:t>
      </w:r>
      <w:r w:rsidR="00FD5EDE">
        <w:rPr>
          <w:rFonts w:hint="eastAsia"/>
        </w:rPr>
        <w:t>至</w:t>
      </w:r>
      <w:r w:rsidR="002E0673">
        <w:rPr>
          <w:rFonts w:hint="eastAsia"/>
        </w:rPr>
        <w:t>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674CF7">
      <w:pPr>
        <w:pStyle w:val="40"/>
        <w:numPr>
          <w:ilvl w:val="0"/>
          <w:numId w:val="12"/>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B27BBE">
        <w:rPr>
          <w:rFonts w:hint="eastAsia"/>
        </w:rPr>
        <w:t>文件系统</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5D5A55">
        <w:rPr>
          <w:rFonts w:hint="eastAsia"/>
        </w:rPr>
        <w:t>章节</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44487E">
        <w:t>4.5</w:t>
      </w:r>
      <w:r w:rsidR="003224B4">
        <w:fldChar w:fldCharType="end"/>
      </w:r>
      <w:r w:rsidR="003224B4">
        <w:fldChar w:fldCharType="begin"/>
      </w:r>
      <w:r w:rsidR="003224B4">
        <w:instrText xml:space="preserve"> REF _Ref354587576 \h </w:instrText>
      </w:r>
      <w:r w:rsidR="003224B4">
        <w:fldChar w:fldCharType="separate"/>
      </w:r>
      <w:r w:rsidR="0044487E">
        <w:rPr>
          <w:rFonts w:hint="eastAsia"/>
        </w:rPr>
        <w:t>垃圾回收</w:t>
      </w:r>
      <w:r w:rsidR="003224B4">
        <w:fldChar w:fldCharType="end"/>
      </w:r>
      <w:r w:rsidR="00057F3F">
        <w:rPr>
          <w:rFonts w:hint="eastAsia"/>
        </w:rPr>
        <w:t>中</w:t>
      </w:r>
      <w:r w:rsidR="003224B4">
        <w:rPr>
          <w:rFonts w:hint="eastAsia"/>
        </w:rPr>
        <w:t>详细介绍。</w:t>
      </w:r>
    </w:p>
    <w:p w:rsidR="00B76924" w:rsidRDefault="00B76924" w:rsidP="00674CF7">
      <w:pPr>
        <w:pStyle w:val="40"/>
        <w:numPr>
          <w:ilvl w:val="0"/>
          <w:numId w:val="12"/>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sidR="0044487E">
        <w:rPr>
          <w:rFonts w:hint="eastAsia"/>
        </w:rPr>
        <w:t>负载</w:t>
      </w:r>
      <w:r>
        <w:rPr>
          <w:rFonts w:hint="eastAsia"/>
        </w:rPr>
        <w:t>情况</w:t>
      </w:r>
      <w:r w:rsidR="00DB2A4E">
        <w:rPr>
          <w:rFonts w:hint="eastAsia"/>
        </w:rPr>
        <w:t>。</w:t>
      </w:r>
      <w:r>
        <w:rPr>
          <w:rFonts w:hint="eastAsia"/>
        </w:rPr>
        <w:t>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CE68DD">
        <w:rPr>
          <w:rFonts w:hint="eastAsia"/>
        </w:rPr>
        <w:t>其他</w:t>
      </w:r>
      <w:r w:rsidR="00FC5405">
        <w:rPr>
          <w:rFonts w:hint="eastAsia"/>
        </w:rPr>
        <w:t>任务不会再处理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被卸载后可以及时被分配，而其他任务的时间间隔可比较长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967D38">
        <w:t>4.4</w:t>
      </w:r>
      <w:r w:rsidR="0058115A">
        <w:fldChar w:fldCharType="end"/>
      </w:r>
      <w:r w:rsidR="0058115A">
        <w:fldChar w:fldCharType="begin"/>
      </w:r>
      <w:r w:rsidR="0058115A">
        <w:instrText xml:space="preserve"> REF _Ref354589187 \h </w:instrText>
      </w:r>
      <w:r w:rsidR="0058115A">
        <w:fldChar w:fldCharType="separate"/>
      </w:r>
      <w:r w:rsidR="00967D38">
        <w:rPr>
          <w:rFonts w:hint="eastAsia"/>
        </w:rPr>
        <w:t>负载均衡</w:t>
      </w:r>
      <w:r w:rsidR="0058115A">
        <w:fldChar w:fldCharType="end"/>
      </w:r>
      <w:r w:rsidR="0058115A">
        <w:rPr>
          <w:rFonts w:hint="eastAsia"/>
        </w:rPr>
        <w:t>中详细介绍。</w:t>
      </w:r>
    </w:p>
    <w:p w:rsidR="005E1EEB" w:rsidRDefault="0090437D" w:rsidP="00A60F8F">
      <w:pPr>
        <w:pStyle w:val="2"/>
      </w:pPr>
      <w:bookmarkStart w:id="42" w:name="_Ref354499768"/>
      <w:bookmarkStart w:id="43" w:name="_Toc357176338"/>
      <w:r>
        <w:rPr>
          <w:rFonts w:hint="eastAsia"/>
        </w:rPr>
        <w:t>数据</w:t>
      </w:r>
      <w:r w:rsidR="005E1EEB">
        <w:rPr>
          <w:rFonts w:hint="eastAsia"/>
        </w:rPr>
        <w:t>服务器</w:t>
      </w:r>
      <w:bookmarkEnd w:id="42"/>
      <w:bookmarkEnd w:id="43"/>
    </w:p>
    <w:p w:rsidR="003D2671" w:rsidRDefault="003D2671" w:rsidP="00A13C8D">
      <w:pPr>
        <w:pStyle w:val="-0"/>
        <w:ind w:firstLine="420"/>
      </w:pPr>
      <w:r>
        <w:rPr>
          <w:rFonts w:hint="eastAsia"/>
        </w:rPr>
        <w:t>数据服务器是系统</w:t>
      </w:r>
      <w:r w:rsidR="00780AAA">
        <w:rPr>
          <w:rFonts w:hint="eastAsia"/>
        </w:rPr>
        <w:t>中</w:t>
      </w:r>
      <w:r>
        <w:rPr>
          <w:rFonts w:hint="eastAsia"/>
        </w:rPr>
        <w:t>负责存储键值数据的服务器。与主服务器不同，</w:t>
      </w:r>
      <w:r w:rsidR="008F2237">
        <w:rPr>
          <w:rFonts w:hint="eastAsia"/>
        </w:rPr>
        <w:t>集群</w:t>
      </w:r>
      <w:r>
        <w:rPr>
          <w:rFonts w:hint="eastAsia"/>
        </w:rPr>
        <w:t>中</w:t>
      </w:r>
      <w:r w:rsidR="00D57FDB">
        <w:rPr>
          <w:rFonts w:hint="eastAsia"/>
        </w:rPr>
        <w:t>通常</w:t>
      </w:r>
      <w:r>
        <w:rPr>
          <w:rFonts w:hint="eastAsia"/>
        </w:rPr>
        <w:t>有多个</w:t>
      </w:r>
      <w:r w:rsidR="00546161">
        <w:rPr>
          <w:rFonts w:hint="eastAsia"/>
        </w:rPr>
        <w:t>活跃</w:t>
      </w:r>
      <w:r w:rsidR="00833650">
        <w:rPr>
          <w:rFonts w:hint="eastAsia"/>
        </w:rPr>
        <w:t>的</w:t>
      </w:r>
      <w:r>
        <w:rPr>
          <w:rFonts w:hint="eastAsia"/>
        </w:rPr>
        <w:t>数据服务器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7C5102">
        <w:rPr>
          <w:rFonts w:hint="eastAsia"/>
        </w:rPr>
        <w:t>提供了两种存储引擎，</w:t>
      </w:r>
      <w:r w:rsidR="006B1BC7">
        <w:rPr>
          <w:rFonts w:hint="eastAsia"/>
        </w:rPr>
        <w:t>内存存储引擎和持久化存储引擎。</w:t>
      </w:r>
    </w:p>
    <w:p w:rsidR="000F2010" w:rsidRDefault="000F2010" w:rsidP="00BA6AC9">
      <w:pPr>
        <w:pStyle w:val="-0"/>
        <w:ind w:firstLine="420"/>
        <w:jc w:val="center"/>
      </w:pPr>
      <w:r>
        <w:rPr>
          <w:noProof/>
        </w:rPr>
        <w:lastRenderedPageBreak/>
        <w:drawing>
          <wp:inline distT="0" distB="0" distL="0" distR="0" wp14:anchorId="57C68D45" wp14:editId="7726706C">
            <wp:extent cx="5437839" cy="3057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7200" cy="3057166"/>
                    </a:xfrm>
                    <a:prstGeom prst="rect">
                      <a:avLst/>
                    </a:prstGeom>
                  </pic:spPr>
                </pic:pic>
              </a:graphicData>
            </a:graphic>
          </wp:inline>
        </w:drawing>
      </w:r>
    </w:p>
    <w:p w:rsidR="000F2010" w:rsidRDefault="000F2010" w:rsidP="000F2010">
      <w:pPr>
        <w:pStyle w:val="aff2"/>
        <w:jc w:val="center"/>
      </w:pPr>
      <w:bookmarkStart w:id="44"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7</w:t>
      </w:r>
      <w:r w:rsidR="00D87114">
        <w:fldChar w:fldCharType="end"/>
      </w:r>
      <w:bookmarkEnd w:id="44"/>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7</w:t>
      </w:r>
      <w:r>
        <w:fldChar w:fldCharType="end"/>
      </w:r>
      <w:r>
        <w:rPr>
          <w:rFonts w:hint="eastAsia"/>
        </w:rPr>
        <w:t>描述了</w:t>
      </w:r>
      <w:r w:rsidR="007C5102">
        <w:rPr>
          <w:rFonts w:hint="eastAsia"/>
        </w:rPr>
        <w:t>数据服务器中</w:t>
      </w:r>
      <w:r>
        <w:rPr>
          <w:rFonts w:hint="eastAsia"/>
        </w:rPr>
        <w:t>存储引擎的基本</w:t>
      </w:r>
      <w:r w:rsidR="002F7D1B">
        <w:rPr>
          <w:rFonts w:hint="eastAsia"/>
        </w:rPr>
        <w:t>结构</w:t>
      </w:r>
      <w:r>
        <w:rPr>
          <w:rFonts w:hint="eastAsia"/>
        </w:rPr>
        <w:t>。</w:t>
      </w:r>
      <w:r w:rsidR="00D90C93">
        <w:rPr>
          <w:rFonts w:hint="eastAsia"/>
        </w:rPr>
        <w:t>存储引擎通过代理模式进行封装，以对某些操作完成之后调用相应的监听器。存储引擎的创建</w:t>
      </w:r>
      <w:r>
        <w:rPr>
          <w:rFonts w:hint="eastAsia"/>
        </w:rPr>
        <w:t>采用工厂模式，</w:t>
      </w:r>
      <w:r w:rsidR="00595045">
        <w:rPr>
          <w:rFonts w:hint="eastAsia"/>
        </w:rPr>
        <w:t>根据调用者指定的存储引擎类型，</w:t>
      </w:r>
      <w:r w:rsidR="00D90C93">
        <w:rPr>
          <w:rFonts w:hint="eastAsia"/>
        </w:rPr>
        <w:t>工厂</w:t>
      </w:r>
      <w:r w:rsidR="00595045">
        <w:rPr>
          <w:rFonts w:hint="eastAsia"/>
        </w:rPr>
        <w:t>创建并返回相应的存储引擎</w:t>
      </w:r>
      <w:r w:rsidR="00D90C93">
        <w:rPr>
          <w:rFonts w:hint="eastAsia"/>
        </w:rPr>
        <w:t>代理</w:t>
      </w:r>
      <w:r w:rsidR="00595045">
        <w:rPr>
          <w:rFonts w:hint="eastAsia"/>
        </w:rPr>
        <w:t>。</w:t>
      </w:r>
    </w:p>
    <w:p w:rsidR="005E1EEB" w:rsidRDefault="005E1EEB" w:rsidP="00A76B11">
      <w:pPr>
        <w:pStyle w:val="3"/>
      </w:pPr>
      <w:bookmarkStart w:id="45" w:name="_Toc357176339"/>
      <w:r w:rsidRPr="005E1EEB">
        <w:rPr>
          <w:rFonts w:hint="eastAsia"/>
        </w:rPr>
        <w:t>内存存储引擎</w:t>
      </w:r>
      <w:bookmarkEnd w:id="45"/>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w:t>
      </w:r>
      <w:r w:rsidR="00872E02">
        <w:rPr>
          <w:rFonts w:hint="eastAsia"/>
        </w:rPr>
        <w:t>数据</w:t>
      </w:r>
      <w:r w:rsidR="00537AE8">
        <w:rPr>
          <w:rFonts w:hint="eastAsia"/>
        </w:rPr>
        <w:t>到达</w:t>
      </w:r>
      <w:r w:rsidR="00E74F69">
        <w:rPr>
          <w:rFonts w:hint="eastAsia"/>
        </w:rPr>
        <w:t>内存</w:t>
      </w:r>
      <w:r w:rsidR="00537AE8">
        <w:rPr>
          <w:rFonts w:hint="eastAsia"/>
        </w:rPr>
        <w:t>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18B3CFB4" wp14:editId="4533F898">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46"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8</w:t>
      </w:r>
      <w:r w:rsidR="00D87114">
        <w:fldChar w:fldCharType="end"/>
      </w:r>
      <w:bookmarkEnd w:id="46"/>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8</w:t>
      </w:r>
      <w:r>
        <w:fldChar w:fldCharType="end"/>
      </w:r>
      <w:r>
        <w:rPr>
          <w:rFonts w:hint="eastAsia"/>
        </w:rPr>
        <w:t>为内存存储引擎的主要类图。</w:t>
      </w:r>
      <w:r w:rsidR="002E02C1">
        <w:rPr>
          <w:rFonts w:hint="eastAsia"/>
        </w:rPr>
        <w:t>内存存储引擎的实现</w:t>
      </w:r>
      <w:r w:rsidR="00BA0AB6">
        <w:rPr>
          <w:rFonts w:hint="eastAsia"/>
        </w:rPr>
        <w:t>中主要用到了</w:t>
      </w:r>
      <w:r w:rsidR="00BA0AB6">
        <w:rPr>
          <w:rFonts w:hint="eastAsia"/>
        </w:rPr>
        <w:t>KeyValueCache</w:t>
      </w:r>
      <w:r w:rsidR="004C0873">
        <w:rPr>
          <w:rFonts w:hint="eastAsia"/>
        </w:rPr>
        <w:t>组件</w:t>
      </w:r>
      <w:r w:rsidR="00BA0AB6">
        <w:rPr>
          <w:rFonts w:hint="eastAsia"/>
        </w:rPr>
        <w:t>，</w:t>
      </w:r>
      <w:r w:rsidR="00EA131F">
        <w:rPr>
          <w:rFonts w:hint="eastAsia"/>
        </w:rPr>
        <w:t>并且</w:t>
      </w:r>
      <w:r w:rsidR="00BA0AB6">
        <w:rPr>
          <w:rFonts w:hint="eastAsia"/>
        </w:rPr>
        <w:t>每个</w:t>
      </w:r>
      <w:r w:rsidR="00BA0AB6">
        <w:rPr>
          <w:rFonts w:hint="eastAsia"/>
        </w:rPr>
        <w:t>Region</w:t>
      </w:r>
      <w:r w:rsidR="0063055E">
        <w:rPr>
          <w:rFonts w:hint="eastAsia"/>
        </w:rPr>
        <w:t>都</w:t>
      </w:r>
      <w:r w:rsidR="00392D11">
        <w:rPr>
          <w:rFonts w:hint="eastAsia"/>
        </w:rPr>
        <w:t>对应了一个操作日志</w:t>
      </w:r>
      <w:r w:rsidR="00A16F87">
        <w:rPr>
          <w:rFonts w:hint="eastAsia"/>
        </w:rPr>
        <w:t>文件</w:t>
      </w:r>
      <w:r w:rsidR="00B81B86">
        <w:rPr>
          <w:rFonts w:hint="eastAsia"/>
        </w:rPr>
        <w:t>。</w:t>
      </w:r>
      <w:r w:rsidR="00611664">
        <w:rPr>
          <w:rFonts w:hint="eastAsia"/>
        </w:rPr>
        <w:t>KeyValueCache</w:t>
      </w:r>
      <w:r w:rsidR="00866FB2">
        <w:rPr>
          <w:rFonts w:hint="eastAsia"/>
        </w:rPr>
        <w:t>是</w:t>
      </w:r>
      <w:proofErr w:type="gramStart"/>
      <w:r w:rsidR="00866FB2">
        <w:rPr>
          <w:rFonts w:hint="eastAsia"/>
        </w:rPr>
        <w:t>责管理</w:t>
      </w:r>
      <w:proofErr w:type="gramEnd"/>
      <w:r w:rsidR="00866FB2">
        <w:rPr>
          <w:rFonts w:hint="eastAsia"/>
        </w:rPr>
        <w:t>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416EA9">
      <w:pPr>
        <w:pStyle w:val="40"/>
        <w:numPr>
          <w:ilvl w:val="0"/>
          <w:numId w:val="19"/>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674CF7">
      <w:pPr>
        <w:pStyle w:val="40"/>
        <w:numPr>
          <w:ilvl w:val="0"/>
          <w:numId w:val="12"/>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w:t>
      </w:r>
      <w:r w:rsidR="00097953">
        <w:rPr>
          <w:rFonts w:hint="eastAsia"/>
        </w:rPr>
        <w:t>即先进入的键将先被删除</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w:t>
      </w:r>
      <w:r w:rsidR="00D44AF3">
        <w:rPr>
          <w:rFonts w:hint="eastAsia"/>
        </w:rPr>
        <w:t>时则</w:t>
      </w:r>
      <w:r w:rsidR="00280441">
        <w:rPr>
          <w:rFonts w:hint="eastAsia"/>
        </w:rPr>
        <w:t>需要顺序查找，因此复杂度为</w:t>
      </w:r>
      <w:r w:rsidR="00280441">
        <w:rPr>
          <w:rFonts w:hint="eastAsia"/>
        </w:rPr>
        <w:t>O(N)</w:t>
      </w:r>
      <w:r w:rsidR="00280441">
        <w:rPr>
          <w:rFonts w:hint="eastAsia"/>
        </w:rPr>
        <w:t>。</w:t>
      </w:r>
    </w:p>
    <w:p w:rsidR="00280441" w:rsidRDefault="00280441" w:rsidP="00674CF7">
      <w:pPr>
        <w:pStyle w:val="40"/>
        <w:numPr>
          <w:ilvl w:val="0"/>
          <w:numId w:val="12"/>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674CF7">
      <w:pPr>
        <w:pStyle w:val="40"/>
        <w:numPr>
          <w:ilvl w:val="0"/>
          <w:numId w:val="12"/>
        </w:numPr>
        <w:ind w:firstLine="420"/>
      </w:pP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w:t>
      </w:r>
      <w:r w:rsidR="0033698B">
        <w:rPr>
          <w:rFonts w:hint="eastAsia"/>
        </w:rPr>
        <w:t>近期</w:t>
      </w:r>
      <w:r w:rsidR="00FC4C83">
        <w:rPr>
          <w:rFonts w:hint="eastAsia"/>
        </w:rPr>
        <w:t>不会过期的键先于将要过期的键置换出内存。</w:t>
      </w:r>
      <w:r w:rsidR="001E24D0">
        <w:rPr>
          <w:rFonts w:hint="eastAsia"/>
        </w:rPr>
        <w:t>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9F0EC7">
        <w:t>4.3</w:t>
      </w:r>
      <w:r>
        <w:fldChar w:fldCharType="end"/>
      </w:r>
      <w:r>
        <w:fldChar w:fldCharType="begin"/>
      </w:r>
      <w:r>
        <w:instrText xml:space="preserve"> REF _Ref354671866 \h </w:instrText>
      </w:r>
      <w:r>
        <w:fldChar w:fldCharType="separate"/>
      </w:r>
      <w:r w:rsidR="009F0EC7">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967D38">
        <w:t>4.4</w:t>
      </w:r>
      <w:r w:rsidR="00A26D64">
        <w:fldChar w:fldCharType="end"/>
      </w:r>
      <w:r w:rsidR="00A26D64">
        <w:fldChar w:fldCharType="begin"/>
      </w:r>
      <w:r w:rsidR="00A26D64">
        <w:instrText xml:space="preserve"> REF _Ref354589187 \h </w:instrText>
      </w:r>
      <w:r w:rsidR="00A26D64">
        <w:fldChar w:fldCharType="separate"/>
      </w:r>
      <w:r w:rsidR="00967D38">
        <w:rPr>
          <w:rFonts w:hint="eastAsia"/>
        </w:rPr>
        <w:t>负载均衡</w:t>
      </w:r>
      <w:r w:rsidR="00A26D64">
        <w:fldChar w:fldCharType="end"/>
      </w:r>
      <w:r w:rsidR="00A26D64">
        <w:rPr>
          <w:rFonts w:hint="eastAsia"/>
        </w:rPr>
        <w:t>中介绍。</w:t>
      </w:r>
    </w:p>
    <w:p w:rsidR="005E1EEB" w:rsidRDefault="005E1EEB" w:rsidP="00A76B11">
      <w:pPr>
        <w:pStyle w:val="3"/>
      </w:pPr>
      <w:bookmarkStart w:id="47" w:name="_Toc357176340"/>
      <w:r w:rsidRPr="005E1EEB">
        <w:rPr>
          <w:rFonts w:hint="eastAsia"/>
        </w:rPr>
        <w:lastRenderedPageBreak/>
        <w:t>持久化存储引擎</w:t>
      </w:r>
      <w:bookmarkEnd w:id="47"/>
    </w:p>
    <w:p w:rsidR="00A41A79" w:rsidRDefault="0066242B" w:rsidP="0000427A">
      <w:pPr>
        <w:ind w:firstLine="420"/>
      </w:pPr>
      <w:r>
        <w:rPr>
          <w:rFonts w:hint="eastAsia"/>
        </w:rPr>
        <w:t>持久存储</w:t>
      </w:r>
      <w:proofErr w:type="gramStart"/>
      <w:r>
        <w:rPr>
          <w:rFonts w:hint="eastAsia"/>
        </w:rPr>
        <w:t>引擎</w:t>
      </w:r>
      <w:r w:rsidR="006E7A1E">
        <w:rPr>
          <w:rFonts w:hint="eastAsia"/>
        </w:rPr>
        <w:t>将键值</w:t>
      </w:r>
      <w:proofErr w:type="gramEnd"/>
      <w:r w:rsidR="006E7A1E">
        <w:rPr>
          <w:rFonts w:hint="eastAsia"/>
        </w:rPr>
        <w:t>对数据写入到文件</w:t>
      </w:r>
      <w:r>
        <w:rPr>
          <w:rFonts w:hint="eastAsia"/>
        </w:rPr>
        <w:t>以达到</w:t>
      </w:r>
      <w:r w:rsidR="000F40DC">
        <w:rPr>
          <w:rFonts w:hint="eastAsia"/>
        </w:rPr>
        <w:t>数据的</w:t>
      </w:r>
      <w:r>
        <w:rPr>
          <w:rFonts w:hint="eastAsia"/>
        </w:rPr>
        <w:t>持久化存储目的。</w:t>
      </w:r>
      <w:r w:rsidR="00951CCD">
        <w:rPr>
          <w:rFonts w:hint="eastAsia"/>
        </w:rPr>
        <w:t>同时为了兼顾性能，</w:t>
      </w:r>
      <w:r w:rsidR="006D01C6">
        <w:rPr>
          <w:rFonts w:hint="eastAsia"/>
        </w:rPr>
        <w:t>键值对会</w:t>
      </w:r>
      <w:r w:rsidR="00A6381F">
        <w:rPr>
          <w:rFonts w:hint="eastAsia"/>
        </w:rPr>
        <w:t>首先</w:t>
      </w:r>
      <w:r w:rsidR="006D01C6">
        <w:rPr>
          <w:rFonts w:hint="eastAsia"/>
        </w:rPr>
        <w:t>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3129DB" w:rsidP="000466E5">
      <w:pPr>
        <w:jc w:val="left"/>
      </w:pPr>
      <w:r>
        <w:rPr>
          <w:rFonts w:hint="eastAsia"/>
          <w:noProof/>
        </w:rPr>
        <w:drawing>
          <wp:inline distT="0" distB="0" distL="0" distR="0" wp14:anchorId="75D4AEA4" wp14:editId="7B3CB818">
            <wp:extent cx="5667375" cy="357800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666667" cy="3577556"/>
                    </a:xfrm>
                    <a:prstGeom prst="rect">
                      <a:avLst/>
                    </a:prstGeom>
                  </pic:spPr>
                </pic:pic>
              </a:graphicData>
            </a:graphic>
          </wp:inline>
        </w:drawing>
      </w:r>
    </w:p>
    <w:p w:rsidR="003129DB" w:rsidRDefault="003129DB" w:rsidP="003129DB">
      <w:pPr>
        <w:pStyle w:val="aff2"/>
        <w:jc w:val="center"/>
      </w:pPr>
      <w:bookmarkStart w:id="48"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9</w:t>
      </w:r>
      <w:r w:rsidR="00D87114">
        <w:fldChar w:fldCharType="end"/>
      </w:r>
      <w:bookmarkEnd w:id="48"/>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9</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416EA9">
      <w:pPr>
        <w:pStyle w:val="40"/>
        <w:numPr>
          <w:ilvl w:val="0"/>
          <w:numId w:val="20"/>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sidR="008A779B">
        <w:rPr>
          <w:rFonts w:hint="eastAsia"/>
        </w:rPr>
        <w:t>是</w:t>
      </w:r>
      <w:r w:rsidR="00DC5441">
        <w:rPr>
          <w:rFonts w:hint="eastAsia"/>
        </w:rPr>
        <w:t>持久化存储引擎实现类</w:t>
      </w:r>
      <w:r>
        <w:rPr>
          <w:rFonts w:hint="eastAsia"/>
        </w:rPr>
        <w:t>。</w:t>
      </w:r>
      <w:r w:rsidR="00180CC4">
        <w:rPr>
          <w:rFonts w:hint="eastAsia"/>
        </w:rPr>
        <w:t>在持久化存储引擎中，每个</w:t>
      </w:r>
      <w:r w:rsidR="007E76EB">
        <w:rPr>
          <w:rFonts w:hint="eastAsia"/>
        </w:rPr>
        <w:t>Region</w:t>
      </w:r>
      <w:r w:rsidR="00180CC4">
        <w:rPr>
          <w:rFonts w:hint="eastAsia"/>
        </w:rPr>
        <w:t>都</w:t>
      </w:r>
      <w:r w:rsidR="001954DB">
        <w:rPr>
          <w:rFonts w:hint="eastAsia"/>
        </w:rPr>
        <w:t>对应了一个</w:t>
      </w:r>
      <w:r w:rsidR="00180CC4">
        <w:rPr>
          <w:rFonts w:hint="eastAsia"/>
        </w:rPr>
        <w:t>IRegionStorage</w:t>
      </w:r>
      <w:r w:rsidR="00180CC4">
        <w:rPr>
          <w:rFonts w:hint="eastAsia"/>
        </w:rPr>
        <w:t>来</w:t>
      </w:r>
      <w:r w:rsidR="001954DB">
        <w:rPr>
          <w:rFonts w:hint="eastAsia"/>
        </w:rPr>
        <w:t>负责</w:t>
      </w:r>
      <w:r w:rsidR="00180CC4">
        <w:rPr>
          <w:rFonts w:hint="eastAsia"/>
        </w:rPr>
        <w:t>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w:t>
      </w:r>
      <w:r w:rsidR="00391C5E">
        <w:rPr>
          <w:rFonts w:hint="eastAsia"/>
        </w:rPr>
        <w:t>以</w:t>
      </w:r>
      <w:r w:rsidR="00790333">
        <w:rPr>
          <w:rFonts w:hint="eastAsia"/>
        </w:rPr>
        <w:t>响应客户端及主服务器的请求。</w:t>
      </w:r>
    </w:p>
    <w:p w:rsidR="00812765" w:rsidRDefault="00812765" w:rsidP="00416EA9">
      <w:pPr>
        <w:pStyle w:val="40"/>
        <w:numPr>
          <w:ilvl w:val="0"/>
          <w:numId w:val="20"/>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提供的方法包括</w:t>
      </w:r>
      <w:r w:rsidR="00A46186">
        <w:rPr>
          <w:rFonts w:hint="eastAsia"/>
        </w:rPr>
        <w:t>键值</w:t>
      </w:r>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674CF7">
      <w:pPr>
        <w:pStyle w:val="40"/>
        <w:numPr>
          <w:ilvl w:val="0"/>
          <w:numId w:val="12"/>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w:t>
      </w:r>
      <w:r w:rsidR="00A94CDE">
        <w:rPr>
          <w:rFonts w:hint="eastAsia"/>
        </w:rPr>
        <w:t>一种</w:t>
      </w:r>
      <w:r w:rsidR="00344FB1">
        <w:rPr>
          <w:rFonts w:hint="eastAsia"/>
        </w:rPr>
        <w:t>高效的用于检查元素是否在集合中的算法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967D38">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w:t>
      </w:r>
      <w:r w:rsidR="00ED7777">
        <w:rPr>
          <w:rFonts w:hint="eastAsia"/>
        </w:rPr>
        <w:t>数据</w:t>
      </w:r>
      <w:r w:rsidR="00757F05">
        <w:rPr>
          <w:rFonts w:hint="eastAsia"/>
        </w:rPr>
        <w:lastRenderedPageBreak/>
        <w:t>文件的</w:t>
      </w:r>
      <w:r w:rsidR="00757F05">
        <w:rPr>
          <w:rFonts w:hint="eastAsia"/>
        </w:rPr>
        <w:t>IO</w:t>
      </w:r>
      <w:r w:rsidR="00757F05">
        <w:rPr>
          <w:rFonts w:hint="eastAsia"/>
        </w:rPr>
        <w:t>操作，</w:t>
      </w:r>
      <w:r w:rsidR="00305B37">
        <w:rPr>
          <w:rFonts w:hint="eastAsia"/>
        </w:rPr>
        <w:t>如果</w:t>
      </w:r>
      <w:r w:rsidR="00305B37">
        <w:rPr>
          <w:rFonts w:hint="eastAsia"/>
        </w:rPr>
        <w:t>BloomFilter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674CF7">
      <w:pPr>
        <w:pStyle w:val="40"/>
        <w:numPr>
          <w:ilvl w:val="0"/>
          <w:numId w:val="12"/>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967D38">
        <w:t>3.6.3</w:t>
      </w:r>
      <w:r w:rsidR="00C842B7">
        <w:fldChar w:fldCharType="end"/>
      </w:r>
      <w:r w:rsidR="00C842B7">
        <w:fldChar w:fldCharType="begin"/>
      </w:r>
      <w:r w:rsidR="00C842B7">
        <w:instrText xml:space="preserve"> REF _Ref354685401 \h </w:instrText>
      </w:r>
      <w:r w:rsidR="00C842B7">
        <w:fldChar w:fldCharType="separate"/>
      </w:r>
      <w:r w:rsidR="00967D38" w:rsidRPr="005E1EEB">
        <w:rPr>
          <w:rFonts w:hint="eastAsia"/>
        </w:rPr>
        <w:t>文件</w:t>
      </w:r>
      <w:r w:rsidR="00C842B7">
        <w:fldChar w:fldCharType="end"/>
      </w:r>
      <w:r w:rsidR="00C842B7">
        <w:rPr>
          <w:rFonts w:hint="eastAsia"/>
        </w:rPr>
        <w:t>中介绍。</w:t>
      </w:r>
    </w:p>
    <w:p w:rsidR="00812765" w:rsidRPr="00812765" w:rsidRDefault="00812765" w:rsidP="00674CF7">
      <w:pPr>
        <w:pStyle w:val="40"/>
        <w:numPr>
          <w:ilvl w:val="0"/>
          <w:numId w:val="12"/>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967D38">
        <w:t>3.6.5</w:t>
      </w:r>
      <w:r w:rsidR="000205B6">
        <w:fldChar w:fldCharType="end"/>
      </w:r>
      <w:r w:rsidR="000205B6">
        <w:fldChar w:fldCharType="begin"/>
      </w:r>
      <w:r w:rsidR="000205B6">
        <w:instrText xml:space="preserve"> REF _Ref354686095 \h </w:instrText>
      </w:r>
      <w:r w:rsidR="000205B6">
        <w:fldChar w:fldCharType="separate"/>
      </w:r>
      <w:r w:rsidR="00967D38"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49" w:name="_Ref354685401"/>
      <w:bookmarkStart w:id="50" w:name="_Toc357176341"/>
      <w:r w:rsidRPr="005E1EEB">
        <w:rPr>
          <w:rFonts w:hint="eastAsia"/>
        </w:rPr>
        <w:t>文件</w:t>
      </w:r>
      <w:bookmarkEnd w:id="49"/>
      <w:r w:rsidR="009C44C4">
        <w:rPr>
          <w:rFonts w:hint="eastAsia"/>
        </w:rPr>
        <w:t>格式</w:t>
      </w:r>
      <w:bookmarkEnd w:id="50"/>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4031EA">
      <w:pPr>
        <w:ind w:firstLine="420"/>
      </w:pPr>
      <w:r>
        <w:rPr>
          <w:noProof/>
        </w:rPr>
        <w:drawing>
          <wp:inline distT="0" distB="0" distL="0" distR="0" wp14:anchorId="636F6DEC" wp14:editId="44D8E4A7">
            <wp:extent cx="5400040" cy="13950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395010"/>
                    </a:xfrm>
                    <a:prstGeom prst="rect">
                      <a:avLst/>
                    </a:prstGeom>
                  </pic:spPr>
                </pic:pic>
              </a:graphicData>
            </a:graphic>
          </wp:inline>
        </w:drawing>
      </w:r>
    </w:p>
    <w:p w:rsidR="002870F9" w:rsidRDefault="002870F9" w:rsidP="002870F9">
      <w:pPr>
        <w:pStyle w:val="aff2"/>
        <w:jc w:val="center"/>
      </w:pPr>
      <w:bookmarkStart w:id="51"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10</w:t>
      </w:r>
      <w:r w:rsidR="00D87114">
        <w:fldChar w:fldCharType="end"/>
      </w:r>
      <w:bookmarkEnd w:id="51"/>
    </w:p>
    <w:p w:rsidR="002870F9" w:rsidRDefault="002870F9" w:rsidP="004031EA">
      <w:pPr>
        <w:ind w:firstLine="420"/>
      </w:pPr>
      <w:r>
        <w:fldChar w:fldCharType="begin"/>
      </w:r>
      <w:r>
        <w:instrText xml:space="preserve"> REF _Ref354686988 \h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10</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w:t>
      </w:r>
      <w:proofErr w:type="gramStart"/>
      <w:r w:rsidR="007636D9">
        <w:rPr>
          <w:rFonts w:hint="eastAsia"/>
        </w:rPr>
        <w:t>块</w:t>
      </w:r>
      <w:r w:rsidR="009C1153">
        <w:rPr>
          <w:rFonts w:hint="eastAsia"/>
        </w:rPr>
        <w:t>采取</w:t>
      </w:r>
      <w:proofErr w:type="gramEnd"/>
      <w:r w:rsidR="009C1153">
        <w:rPr>
          <w:rFonts w:hint="eastAsia"/>
        </w:rPr>
        <w:t>固定长度</w:t>
      </w:r>
      <w:r w:rsidR="007636D9">
        <w:rPr>
          <w:rFonts w:hint="eastAsia"/>
        </w:rPr>
        <w:t>，因此有可能出现某个</w:t>
      </w:r>
      <w:proofErr w:type="gramStart"/>
      <w:r w:rsidR="004E3111">
        <w:rPr>
          <w:rFonts w:hint="eastAsia"/>
        </w:rPr>
        <w:t>键值项</w:t>
      </w:r>
      <w:r w:rsidR="007636D9">
        <w:rPr>
          <w:rFonts w:hint="eastAsia"/>
        </w:rPr>
        <w:t>在</w:t>
      </w:r>
      <w:proofErr w:type="gramEnd"/>
      <w:r w:rsidR="007636D9">
        <w:rPr>
          <w:rFonts w:hint="eastAsia"/>
        </w:rPr>
        <w:t>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7B034B">
        <w:rPr>
          <w:rFonts w:hint="eastAsia"/>
        </w:rPr>
        <w:t>先</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KVInputIterator</w:t>
      </w:r>
      <w:r>
        <w:rPr>
          <w:rFonts w:hint="eastAsia"/>
        </w:rPr>
        <w:t>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2" w:name="_Toc357176342"/>
      <w:r>
        <w:rPr>
          <w:rFonts w:hint="eastAsia"/>
        </w:rPr>
        <w:t>索引结构</w:t>
      </w:r>
      <w:bookmarkEnd w:id="52"/>
    </w:p>
    <w:p w:rsidR="00320B41" w:rsidRDefault="008E7FCF" w:rsidP="000512B7">
      <w:pPr>
        <w:ind w:firstLine="420"/>
      </w:pPr>
      <w:r>
        <w:rPr>
          <w:rFonts w:hint="eastAsia"/>
        </w:rPr>
        <w:lastRenderedPageBreak/>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AD1F5F">
        <w:rPr>
          <w:rFonts w:hint="eastAsia"/>
        </w:rPr>
        <w:t>的查</w:t>
      </w:r>
      <w:r w:rsidR="00C96032">
        <w:rPr>
          <w:rFonts w:hint="eastAsia"/>
        </w:rPr>
        <w:t>找效率，持久化存储引擎在加载某个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3" w:name="_Ref354734149"/>
      <w:r>
        <w:rPr>
          <w:noProof/>
        </w:rPr>
        <w:drawing>
          <wp:inline distT="0" distB="0" distL="0" distR="0" wp14:anchorId="4FC8C66A" wp14:editId="6470B1FD">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3"/>
    </w:p>
    <w:p w:rsidR="00320B41" w:rsidRDefault="006D62C6" w:rsidP="006D62C6">
      <w:pPr>
        <w:pStyle w:val="aff2"/>
        <w:jc w:val="center"/>
      </w:pPr>
      <w:bookmarkStart w:id="54"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11</w:t>
      </w:r>
      <w:r w:rsidR="00D87114">
        <w:fldChar w:fldCharType="end"/>
      </w:r>
      <w:bookmarkEnd w:id="54"/>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w:t>
      </w:r>
      <w:proofErr w:type="gramStart"/>
      <w:r w:rsidR="00847071">
        <w:rPr>
          <w:rFonts w:hint="eastAsia"/>
        </w:rPr>
        <w:t>键值</w:t>
      </w:r>
      <w:r w:rsidR="003A38CF">
        <w:rPr>
          <w:rFonts w:hint="eastAsia"/>
        </w:rPr>
        <w:t>项</w:t>
      </w:r>
      <w:r w:rsidR="00847071">
        <w:rPr>
          <w:rFonts w:hint="eastAsia"/>
        </w:rPr>
        <w:t>跨越</w:t>
      </w:r>
      <w:proofErr w:type="gramEnd"/>
      <w:r w:rsidR="00847071">
        <w:rPr>
          <w:rFonts w:hint="eastAsia"/>
        </w:rPr>
        <w:t>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11</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55" w:name="_Ref354686095"/>
      <w:bookmarkStart w:id="56" w:name="_Toc357176343"/>
      <w:r w:rsidRPr="005E1EEB">
        <w:rPr>
          <w:rFonts w:hint="eastAsia"/>
        </w:rPr>
        <w:t>任务线程</w:t>
      </w:r>
      <w:bookmarkEnd w:id="55"/>
      <w:bookmarkEnd w:id="56"/>
    </w:p>
    <w:p w:rsidR="00AD04A1" w:rsidRDefault="00446800" w:rsidP="00446800">
      <w:pPr>
        <w:ind w:firstLine="420"/>
      </w:pPr>
      <w:r>
        <w:rPr>
          <w:rFonts w:hint="eastAsia"/>
        </w:rPr>
        <w:t>在持久化存储引擎中，</w:t>
      </w:r>
      <w:r>
        <w:rPr>
          <w:rFonts w:hint="eastAsia"/>
        </w:rPr>
        <w:t>Region</w:t>
      </w:r>
      <w:r>
        <w:rPr>
          <w:rFonts w:hint="eastAsia"/>
        </w:rPr>
        <w:t>操作例如合并、拆分以及提交等较为复杂，并且涉及到文件</w:t>
      </w:r>
      <w:r>
        <w:rPr>
          <w:rFonts w:hint="eastAsia"/>
        </w:rPr>
        <w:t>IO</w:t>
      </w:r>
      <w:r>
        <w:rPr>
          <w:rFonts w:hint="eastAsia"/>
        </w:rPr>
        <w:t>处理，因此为了避免此类操作阻塞持久化存储引擎的</w:t>
      </w:r>
      <w:r w:rsidR="0066402C">
        <w:rPr>
          <w:rFonts w:hint="eastAsia"/>
        </w:rPr>
        <w:t>工作线程</w:t>
      </w:r>
      <w:r>
        <w:rPr>
          <w:rFonts w:hint="eastAsia"/>
        </w:rPr>
        <w:t>，系统采用多线程任务的方式实现此类操作。</w:t>
      </w:r>
      <w:r w:rsidR="006B4ADA">
        <w:rPr>
          <w:rFonts w:hint="eastAsia"/>
        </w:rPr>
        <w:t>另外，由于这类操作执行中需要对</w:t>
      </w:r>
      <w:r w:rsidR="00C10151">
        <w:rPr>
          <w:rFonts w:hint="eastAsia"/>
        </w:rPr>
        <w:t>Region</w:t>
      </w:r>
      <w:r w:rsidR="00C10151">
        <w:rPr>
          <w:rFonts w:hint="eastAsia"/>
        </w:rPr>
        <w:t>的内存</w:t>
      </w:r>
      <w:r w:rsidR="00990EE1">
        <w:rPr>
          <w:rFonts w:hint="eastAsia"/>
        </w:rPr>
        <w:t>加</w:t>
      </w:r>
      <w:r w:rsidR="006B4ADA">
        <w:rPr>
          <w:rFonts w:hint="eastAsia"/>
        </w:rPr>
        <w:t>锁，并会阻止其他线程读写</w:t>
      </w:r>
      <w:r w:rsidR="00DC4423">
        <w:rPr>
          <w:rFonts w:hint="eastAsia"/>
        </w:rPr>
        <w:t>该块</w:t>
      </w:r>
      <w:r w:rsidR="006B4ADA">
        <w:rPr>
          <w:rFonts w:hint="eastAsia"/>
        </w:rPr>
        <w:t>内存，因此为减少对其他线程的阻塞，系统规定某一时间</w:t>
      </w:r>
      <w:r w:rsidR="00802DDB">
        <w:rPr>
          <w:rFonts w:hint="eastAsia"/>
        </w:rPr>
        <w:t>内</w:t>
      </w:r>
      <w:r w:rsidR="006B4ADA">
        <w:rPr>
          <w:rFonts w:hint="eastAsia"/>
        </w:rPr>
        <w:t>只允许有一个任务线程运行。</w:t>
      </w:r>
    </w:p>
    <w:p w:rsidR="006D62C6" w:rsidRDefault="006D62C6" w:rsidP="000466E5">
      <w:r>
        <w:rPr>
          <w:noProof/>
        </w:rPr>
        <w:lastRenderedPageBreak/>
        <w:drawing>
          <wp:inline distT="0" distB="0" distL="0" distR="0" wp14:anchorId="52691CD0" wp14:editId="2583329A">
            <wp:extent cx="5638800" cy="310395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40170" cy="3104705"/>
                    </a:xfrm>
                    <a:prstGeom prst="rect">
                      <a:avLst/>
                    </a:prstGeom>
                  </pic:spPr>
                </pic:pic>
              </a:graphicData>
            </a:graphic>
          </wp:inline>
        </w:drawing>
      </w:r>
    </w:p>
    <w:p w:rsidR="006D62C6" w:rsidRDefault="006D62C6" w:rsidP="006D62C6">
      <w:pPr>
        <w:pStyle w:val="aff2"/>
        <w:jc w:val="center"/>
      </w:pPr>
      <w:bookmarkStart w:id="57"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12</w:t>
      </w:r>
      <w:r w:rsidR="00D87114">
        <w:fldChar w:fldCharType="end"/>
      </w:r>
      <w:bookmarkEnd w:id="57"/>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12</w:t>
      </w:r>
      <w:r>
        <w:fldChar w:fldCharType="end"/>
      </w:r>
      <w:r>
        <w:rPr>
          <w:rFonts w:hint="eastAsia"/>
        </w:rPr>
        <w:t>描述了持久化存储引擎中的任务线程。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接口，都可作为单独的线程启动。</w:t>
      </w:r>
    </w:p>
    <w:p w:rsidR="0026779A" w:rsidRDefault="0026779A" w:rsidP="00416EA9">
      <w:pPr>
        <w:pStyle w:val="40"/>
        <w:numPr>
          <w:ilvl w:val="0"/>
          <w:numId w:val="21"/>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w:t>
      </w:r>
      <w:r w:rsidR="00D52662">
        <w:rPr>
          <w:rFonts w:hint="eastAsia"/>
        </w:rPr>
        <w:t>容量</w:t>
      </w:r>
      <w:r w:rsidR="00394C1B">
        <w:rPr>
          <w:rFonts w:hint="eastAsia"/>
        </w:rPr>
        <w:t>平均分成两个，并且以监听器回调的方式通过存储引擎拆分的结果</w:t>
      </w:r>
      <w:r w:rsidR="00BE5DA3">
        <w:rPr>
          <w:rFonts w:hint="eastAsia"/>
        </w:rPr>
        <w:t>。</w:t>
      </w:r>
    </w:p>
    <w:p w:rsidR="000B56C0" w:rsidRDefault="000B56C0" w:rsidP="00674CF7">
      <w:pPr>
        <w:pStyle w:val="40"/>
        <w:numPr>
          <w:ilvl w:val="0"/>
          <w:numId w:val="12"/>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674CF7">
      <w:pPr>
        <w:pStyle w:val="40"/>
        <w:numPr>
          <w:ilvl w:val="0"/>
          <w:numId w:val="12"/>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674CF7">
      <w:pPr>
        <w:pStyle w:val="40"/>
        <w:numPr>
          <w:ilvl w:val="0"/>
          <w:numId w:val="12"/>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FB136D" w:rsidRDefault="00E13E6E" w:rsidP="00416EA9">
      <w:pPr>
        <w:pStyle w:val="40"/>
        <w:numPr>
          <w:ilvl w:val="0"/>
          <w:numId w:val="6"/>
        </w:numPr>
        <w:ind w:firstLine="420"/>
      </w:pPr>
      <w:r>
        <w:rPr>
          <w:rFonts w:hint="eastAsia"/>
        </w:rPr>
        <w:t>RegionTaskManager</w:t>
      </w:r>
    </w:p>
    <w:p w:rsidR="00E13E6E" w:rsidRDefault="00FB136D" w:rsidP="00FB136D">
      <w:pPr>
        <w:pStyle w:val="afa"/>
      </w:pPr>
      <w:r>
        <w:rPr>
          <w:rFonts w:hint="eastAsia"/>
        </w:rPr>
        <w:t>RegionTaskManager</w:t>
      </w:r>
      <w:r w:rsidR="00E13E6E">
        <w:rPr>
          <w:rFonts w:hint="eastAsia"/>
        </w:rPr>
        <w:t>负责</w:t>
      </w:r>
      <w:r w:rsidR="00DB6DDA">
        <w:rPr>
          <w:rFonts w:hint="eastAsia"/>
        </w:rPr>
        <w:t>启动任务线程</w:t>
      </w:r>
      <w:r w:rsidR="00E13E6E">
        <w:rPr>
          <w:rFonts w:hint="eastAsia"/>
        </w:rPr>
        <w:t>，</w:t>
      </w:r>
      <w:r w:rsidR="000D1CEC">
        <w:rPr>
          <w:rFonts w:hint="eastAsia"/>
        </w:rPr>
        <w:t>并且通过</w:t>
      </w:r>
      <w:r w:rsidR="00E13E6E">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D35D76">
        <w:t>4.4</w:t>
      </w:r>
      <w:r w:rsidR="00023771">
        <w:fldChar w:fldCharType="end"/>
      </w:r>
      <w:r w:rsidR="00023771">
        <w:fldChar w:fldCharType="begin"/>
      </w:r>
      <w:r w:rsidR="00023771">
        <w:instrText xml:space="preserve"> REF _Ref354589187 \h </w:instrText>
      </w:r>
      <w:r w:rsidR="00023771">
        <w:fldChar w:fldCharType="separate"/>
      </w:r>
      <w:r w:rsidR="00967D38">
        <w:rPr>
          <w:rFonts w:hint="eastAsia"/>
        </w:rPr>
        <w:t>负载均衡</w:t>
      </w:r>
      <w:r w:rsidR="00023771">
        <w:fldChar w:fldCharType="end"/>
      </w:r>
      <w:r w:rsidR="00023771">
        <w:rPr>
          <w:rFonts w:hint="eastAsia"/>
        </w:rPr>
        <w:t>中详细介绍。</w:t>
      </w:r>
    </w:p>
    <w:p w:rsidR="00810FED" w:rsidRDefault="00810FED" w:rsidP="00810FED">
      <w:pPr>
        <w:pStyle w:val="2"/>
      </w:pPr>
      <w:bookmarkStart w:id="58" w:name="_Ref356916950"/>
      <w:bookmarkStart w:id="59" w:name="_Ref356916957"/>
      <w:bookmarkStart w:id="60" w:name="_Toc357176344"/>
      <w:bookmarkStart w:id="61" w:name="_Ref354669014"/>
      <w:bookmarkStart w:id="62" w:name="_Ref354500739"/>
      <w:r>
        <w:rPr>
          <w:rFonts w:hint="eastAsia"/>
        </w:rPr>
        <w:t>客户端</w:t>
      </w:r>
      <w:bookmarkEnd w:id="58"/>
      <w:bookmarkEnd w:id="59"/>
      <w:bookmarkEnd w:id="60"/>
    </w:p>
    <w:p w:rsidR="00810FED" w:rsidRDefault="00810FED" w:rsidP="00810FED">
      <w:pPr>
        <w:pStyle w:val="-0"/>
        <w:ind w:firstLine="420"/>
      </w:pPr>
      <w:r>
        <w:rPr>
          <w:rFonts w:hint="eastAsia"/>
        </w:rPr>
        <w:t>客户端程序库（下文简称客户端）是系统提供给应用程序以使用系统数据存储服务的程序库。目前系统已提供了基于</w:t>
      </w:r>
      <w:r>
        <w:rPr>
          <w:rFonts w:hint="eastAsia"/>
        </w:rPr>
        <w:t>Java</w:t>
      </w:r>
      <w:r>
        <w:rPr>
          <w:rFonts w:hint="eastAsia"/>
        </w:rPr>
        <w:t>和</w:t>
      </w:r>
      <w:r>
        <w:rPr>
          <w:rFonts w:hint="eastAsia"/>
        </w:rPr>
        <w:t>C#</w:t>
      </w:r>
      <w:r>
        <w:rPr>
          <w:rFonts w:hint="eastAsia"/>
        </w:rPr>
        <w:t>的客户端，并且只要按照</w:t>
      </w:r>
      <w:r w:rsidR="008D5F68">
        <w:rPr>
          <w:rFonts w:hint="eastAsia"/>
        </w:rPr>
        <w:t>章节</w:t>
      </w:r>
      <w:r>
        <w:fldChar w:fldCharType="begin"/>
      </w:r>
      <w:r>
        <w:instrText xml:space="preserve"> </w:instrText>
      </w:r>
      <w:r>
        <w:rPr>
          <w:rFonts w:hint="eastAsia"/>
        </w:rPr>
        <w:instrText>REF _Ref354649661 \r \h</w:instrText>
      </w:r>
      <w:r>
        <w:instrText xml:space="preserve"> </w:instrText>
      </w:r>
      <w:r>
        <w:fldChar w:fldCharType="separate"/>
      </w:r>
      <w:r w:rsidR="008D5F68">
        <w:t>3.7.2</w:t>
      </w:r>
      <w:r>
        <w:fldChar w:fldCharType="end"/>
      </w:r>
      <w:r>
        <w:fldChar w:fldCharType="begin"/>
      </w:r>
      <w:r>
        <w:instrText xml:space="preserve"> REF _Ref354649661 \h </w:instrText>
      </w:r>
      <w:r>
        <w:fldChar w:fldCharType="separate"/>
      </w:r>
      <w:r>
        <w:rPr>
          <w:rFonts w:hint="eastAsia"/>
        </w:rPr>
        <w:t>消息格式</w:t>
      </w:r>
      <w:r>
        <w:fldChar w:fldCharType="end"/>
      </w:r>
      <w:r>
        <w:rPr>
          <w:rFonts w:hint="eastAsia"/>
        </w:rPr>
        <w:t>定义的消息传输规范，便可基于</w:t>
      </w:r>
      <w:r>
        <w:rPr>
          <w:rFonts w:hint="eastAsia"/>
        </w:rPr>
        <w:t>Socket</w:t>
      </w:r>
      <w:r>
        <w:rPr>
          <w:rFonts w:hint="eastAsia"/>
        </w:rPr>
        <w:t>连接实现任意语言的客户端。</w:t>
      </w:r>
    </w:p>
    <w:p w:rsidR="00810FED" w:rsidRDefault="00810FED" w:rsidP="00810FED">
      <w:pPr>
        <w:pStyle w:val="-0"/>
        <w:ind w:firstLine="420"/>
      </w:pPr>
      <w:r>
        <w:rPr>
          <w:rFonts w:hint="eastAsia"/>
        </w:rPr>
        <w:t>客户端应</w:t>
      </w:r>
      <w:r w:rsidR="00FD469A">
        <w:rPr>
          <w:rFonts w:hint="eastAsia"/>
        </w:rPr>
        <w:t>包括</w:t>
      </w:r>
      <w:r>
        <w:rPr>
          <w:rFonts w:hint="eastAsia"/>
        </w:rPr>
        <w:t>动态路由、</w:t>
      </w:r>
      <w:r w:rsidR="008973BA">
        <w:rPr>
          <w:rFonts w:hint="eastAsia"/>
        </w:rPr>
        <w:t>网络</w:t>
      </w:r>
      <w:r w:rsidR="001A6468">
        <w:rPr>
          <w:rFonts w:hint="eastAsia"/>
        </w:rPr>
        <w:t>通信等功能，并实现系统定义的编程接口。其中动态路由</w:t>
      </w:r>
      <w:r>
        <w:rPr>
          <w:rFonts w:hint="eastAsia"/>
        </w:rPr>
        <w:t>将在</w:t>
      </w:r>
      <w:r w:rsidR="00124DAA">
        <w:rPr>
          <w:rFonts w:hint="eastAsia"/>
        </w:rPr>
        <w:t>章节</w:t>
      </w:r>
      <w:r>
        <w:fldChar w:fldCharType="begin"/>
      </w:r>
      <w:r>
        <w:instrText xml:space="preserve"> </w:instrText>
      </w:r>
      <w:r>
        <w:rPr>
          <w:rFonts w:hint="eastAsia"/>
        </w:rPr>
        <w:instrText>REF _Ref355250440 \r \h</w:instrText>
      </w:r>
      <w:r>
        <w:instrText xml:space="preserve"> </w:instrText>
      </w:r>
      <w:r>
        <w:fldChar w:fldCharType="separate"/>
      </w:r>
      <w:r>
        <w:t>4.4.1</w:t>
      </w:r>
      <w:r>
        <w:fldChar w:fldCharType="end"/>
      </w:r>
      <w:r>
        <w:fldChar w:fldCharType="begin"/>
      </w:r>
      <w:r>
        <w:instrText xml:space="preserve"> REF _Ref355250440 \h </w:instrText>
      </w:r>
      <w:r>
        <w:fldChar w:fldCharType="separate"/>
      </w:r>
      <w:r w:rsidRPr="005E4917">
        <w:rPr>
          <w:rFonts w:hint="eastAsia"/>
        </w:rPr>
        <w:t>自动路由</w:t>
      </w:r>
      <w:r>
        <w:fldChar w:fldCharType="end"/>
      </w:r>
      <w:r>
        <w:rPr>
          <w:rFonts w:hint="eastAsia"/>
        </w:rPr>
        <w:t>中详细介绍。</w:t>
      </w:r>
    </w:p>
    <w:p w:rsidR="00810FED" w:rsidRDefault="00810FED" w:rsidP="00810FED">
      <w:pPr>
        <w:pStyle w:val="-0"/>
        <w:ind w:firstLine="420"/>
      </w:pPr>
      <w:r>
        <w:rPr>
          <w:noProof/>
        </w:rPr>
        <w:drawing>
          <wp:inline distT="0" distB="0" distL="0" distR="0" wp14:anchorId="3AE671FE" wp14:editId="35AFFC49">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3413775"/>
                    </a:xfrm>
                    <a:prstGeom prst="rect">
                      <a:avLst/>
                    </a:prstGeom>
                  </pic:spPr>
                </pic:pic>
              </a:graphicData>
            </a:graphic>
          </wp:inline>
        </w:drawing>
      </w:r>
    </w:p>
    <w:p w:rsidR="00810FED" w:rsidRDefault="00810FED" w:rsidP="00810FED">
      <w:pPr>
        <w:pStyle w:val="aff2"/>
        <w:jc w:val="center"/>
      </w:pPr>
      <w:bookmarkStart w:id="63" w:name="_Ref35477187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14</w:t>
      </w:r>
      <w:r>
        <w:fldChar w:fldCharType="end"/>
      </w:r>
      <w:bookmarkEnd w:id="63"/>
    </w:p>
    <w:p w:rsidR="00810FED" w:rsidRDefault="00810FED" w:rsidP="00810FED">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14</w:t>
      </w:r>
      <w:r>
        <w:fldChar w:fldCharType="end"/>
      </w:r>
      <w:r>
        <w:rPr>
          <w:rFonts w:hint="eastAsia"/>
        </w:rPr>
        <w:t>描述了系统</w:t>
      </w:r>
      <w:r>
        <w:rPr>
          <w:rFonts w:hint="eastAsia"/>
        </w:rPr>
        <w:t>Java</w:t>
      </w:r>
      <w:r>
        <w:rPr>
          <w:rFonts w:hint="eastAsia"/>
        </w:rPr>
        <w:t>客户端的主要类图。其中</w:t>
      </w:r>
      <w:r>
        <w:rPr>
          <w:rFonts w:hint="eastAsia"/>
        </w:rPr>
        <w:t>IoHandler</w:t>
      </w:r>
      <w:r>
        <w:rPr>
          <w:rFonts w:hint="eastAsia"/>
        </w:rPr>
        <w:t>、</w:t>
      </w:r>
      <w:r>
        <w:rPr>
          <w:rFonts w:hint="eastAsia"/>
        </w:rPr>
        <w:t>ProtocolDispatcher</w:t>
      </w:r>
      <w:r>
        <w:rPr>
          <w:rFonts w:hint="eastAsia"/>
        </w:rPr>
        <w:t>等组件将在</w:t>
      </w:r>
      <w:r w:rsidR="00A55895">
        <w:rPr>
          <w:rFonts w:hint="eastAsia"/>
        </w:rPr>
        <w:t>章节</w:t>
      </w:r>
      <w:r>
        <w:fldChar w:fldCharType="begin"/>
      </w:r>
      <w:r>
        <w:instrText xml:space="preserve"> </w:instrText>
      </w:r>
      <w:r>
        <w:rPr>
          <w:rFonts w:hint="eastAsia"/>
        </w:rPr>
        <w:instrText>REF _Ref356127004 \r \h</w:instrText>
      </w:r>
      <w:r>
        <w:instrText xml:space="preserve"> </w:instrText>
      </w:r>
      <w:r>
        <w:fldChar w:fldCharType="separate"/>
      </w:r>
      <w:r w:rsidR="007803C0">
        <w:t>3.7</w:t>
      </w:r>
      <w:r>
        <w:fldChar w:fldCharType="end"/>
      </w:r>
      <w:r>
        <w:fldChar w:fldCharType="begin"/>
      </w:r>
      <w:r>
        <w:instrText xml:space="preserve"> REF _Ref356127007 \h </w:instrText>
      </w:r>
      <w:r>
        <w:fldChar w:fldCharType="separate"/>
      </w:r>
      <w:r w:rsidR="007803C0" w:rsidRPr="00297584">
        <w:rPr>
          <w:rFonts w:hint="eastAsia"/>
        </w:rPr>
        <w:t>通信</w:t>
      </w:r>
      <w:r w:rsidR="007803C0">
        <w:rPr>
          <w:rFonts w:hint="eastAsia"/>
        </w:rPr>
        <w:t>模型</w:t>
      </w:r>
      <w:r>
        <w:fldChar w:fldCharType="end"/>
      </w:r>
      <w:r>
        <w:rPr>
          <w:rFonts w:hint="eastAsia"/>
        </w:rPr>
        <w:t>中统一介绍。</w:t>
      </w:r>
    </w:p>
    <w:p w:rsidR="00810FED" w:rsidRDefault="00810FED" w:rsidP="00810FED">
      <w:pPr>
        <w:pStyle w:val="40"/>
        <w:numPr>
          <w:ilvl w:val="0"/>
          <w:numId w:val="22"/>
        </w:numPr>
        <w:ind w:firstLineChars="0"/>
      </w:pPr>
      <w:r>
        <w:rPr>
          <w:rFonts w:hint="eastAsia"/>
        </w:rPr>
        <w:t>IKVClient</w:t>
      </w:r>
    </w:p>
    <w:p w:rsidR="00810FED" w:rsidRDefault="00810FED" w:rsidP="00810FED">
      <w:pPr>
        <w:pStyle w:val="afa"/>
      </w:pPr>
      <w:r>
        <w:rPr>
          <w:rFonts w:hint="eastAsia"/>
        </w:rPr>
        <w:t>IKVClient</w:t>
      </w:r>
      <w:r>
        <w:rPr>
          <w:rFonts w:hint="eastAsia"/>
        </w:rPr>
        <w:t>定义了系统客户端的主要接口，例如</w:t>
      </w:r>
      <w:r>
        <w:rPr>
          <w:rFonts w:hint="eastAsia"/>
        </w:rPr>
        <w:t>get</w:t>
      </w:r>
      <w:r>
        <w:rPr>
          <w:rFonts w:hint="eastAsia"/>
        </w:rPr>
        <w:t>、</w:t>
      </w:r>
      <w:r>
        <w:rPr>
          <w:rFonts w:hint="eastAsia"/>
        </w:rPr>
        <w:t>set</w:t>
      </w:r>
      <w:r>
        <w:rPr>
          <w:rFonts w:hint="eastAsia"/>
        </w:rPr>
        <w:t>、更新</w:t>
      </w:r>
      <w:r>
        <w:rPr>
          <w:rFonts w:hint="eastAsia"/>
        </w:rPr>
        <w:t>Region</w:t>
      </w:r>
      <w:r>
        <w:rPr>
          <w:rFonts w:hint="eastAsia"/>
        </w:rPr>
        <w:t>表、关闭客户端等操作。</w:t>
      </w:r>
    </w:p>
    <w:p w:rsidR="00810FED" w:rsidRDefault="00810FED" w:rsidP="00810FED">
      <w:pPr>
        <w:pStyle w:val="40"/>
        <w:numPr>
          <w:ilvl w:val="0"/>
          <w:numId w:val="44"/>
        </w:numPr>
        <w:ind w:firstLine="420"/>
      </w:pPr>
      <w:r>
        <w:rPr>
          <w:rFonts w:hint="eastAsia"/>
        </w:rPr>
        <w:t>SyncKVClient</w:t>
      </w:r>
    </w:p>
    <w:p w:rsidR="00810FED" w:rsidRDefault="00810FED" w:rsidP="00810FED">
      <w:pPr>
        <w:pStyle w:val="-0"/>
        <w:ind w:firstLine="420"/>
      </w:pPr>
      <w:r>
        <w:rPr>
          <w:rFonts w:hint="eastAsia"/>
        </w:rPr>
        <w:t>SyncKVClient</w:t>
      </w:r>
      <w:r>
        <w:rPr>
          <w:rFonts w:hint="eastAsia"/>
        </w:rPr>
        <w:t>为</w:t>
      </w:r>
      <w:r>
        <w:rPr>
          <w:rFonts w:hint="eastAsia"/>
        </w:rPr>
        <w:t>IKVClient</w:t>
      </w:r>
      <w:r>
        <w:rPr>
          <w:rFonts w:hint="eastAsia"/>
        </w:rPr>
        <w:t>基于同步模型的实现，即所有的调用操作都为同步执行。</w:t>
      </w:r>
      <w:r>
        <w:rPr>
          <w:rFonts w:hint="eastAsia"/>
        </w:rPr>
        <w:t>SyncKVClient</w:t>
      </w:r>
      <w:r>
        <w:rPr>
          <w:rFonts w:hint="eastAsia"/>
        </w:rPr>
        <w:t>的具体实现将在</w:t>
      </w:r>
      <w:r w:rsidR="00372C45">
        <w:rPr>
          <w:rFonts w:hint="eastAsia"/>
        </w:rPr>
        <w:t>章节</w:t>
      </w:r>
      <w:r>
        <w:fldChar w:fldCharType="begin"/>
      </w:r>
      <w:r>
        <w:instrText xml:space="preserve"> </w:instrText>
      </w:r>
      <w:r>
        <w:rPr>
          <w:rFonts w:hint="eastAsia"/>
        </w:rPr>
        <w:instrText>REF _Ref354773049 \r \h</w:instrText>
      </w:r>
      <w:r>
        <w:instrText xml:space="preserve"> </w:instrText>
      </w:r>
      <w:r>
        <w:fldChar w:fldCharType="separate"/>
      </w:r>
      <w:r w:rsidR="00372C45">
        <w:t>3.6.1</w:t>
      </w:r>
      <w:r>
        <w:fldChar w:fldCharType="end"/>
      </w:r>
      <w:r>
        <w:fldChar w:fldCharType="begin"/>
      </w:r>
      <w:r>
        <w:instrText xml:space="preserve"> REF _Ref354773049 \h </w:instrText>
      </w:r>
      <w:r>
        <w:fldChar w:fldCharType="separate"/>
      </w:r>
      <w:r w:rsidR="00372C45" w:rsidRPr="005E1EEB">
        <w:rPr>
          <w:rFonts w:hint="eastAsia"/>
        </w:rPr>
        <w:t>同步模型</w:t>
      </w:r>
      <w:r>
        <w:fldChar w:fldCharType="end"/>
      </w:r>
      <w:r>
        <w:rPr>
          <w:rFonts w:hint="eastAsia"/>
        </w:rPr>
        <w:t>中详细介绍。</w:t>
      </w:r>
    </w:p>
    <w:p w:rsidR="00810FED" w:rsidRDefault="00810FED" w:rsidP="00810FED">
      <w:pPr>
        <w:pStyle w:val="40"/>
        <w:numPr>
          <w:ilvl w:val="0"/>
          <w:numId w:val="44"/>
        </w:numPr>
        <w:ind w:firstLine="420"/>
      </w:pPr>
      <w:r>
        <w:rPr>
          <w:rFonts w:hint="eastAsia"/>
        </w:rPr>
        <w:t>AsyncKVClient</w:t>
      </w:r>
    </w:p>
    <w:p w:rsidR="00810FED" w:rsidRDefault="00810FED" w:rsidP="00810FED">
      <w:pPr>
        <w:pStyle w:val="-0"/>
        <w:ind w:firstLine="420"/>
      </w:pPr>
      <w:r>
        <w:rPr>
          <w:rFonts w:hint="eastAsia"/>
        </w:rPr>
        <w:t>AsyncKVClient</w:t>
      </w:r>
      <w:r>
        <w:rPr>
          <w:rFonts w:hint="eastAsia"/>
        </w:rPr>
        <w:t>为</w:t>
      </w:r>
      <w:r>
        <w:rPr>
          <w:rFonts w:hint="eastAsia"/>
        </w:rPr>
        <w:t>IKVClient</w:t>
      </w:r>
      <w:r>
        <w:rPr>
          <w:rFonts w:hint="eastAsia"/>
        </w:rPr>
        <w:t>基于异步模型的实现，开发者需要实现</w:t>
      </w:r>
      <w:r>
        <w:rPr>
          <w:rFonts w:hint="eastAsia"/>
        </w:rPr>
        <w:t>IKVClientHandler</w:t>
      </w:r>
      <w:r>
        <w:rPr>
          <w:rFonts w:hint="eastAsia"/>
        </w:rPr>
        <w:t>并注册到客户端中，并且会由</w:t>
      </w:r>
      <w:r>
        <w:rPr>
          <w:rFonts w:hint="eastAsia"/>
        </w:rPr>
        <w:t>AsyncKVClient</w:t>
      </w:r>
      <w:r>
        <w:rPr>
          <w:rFonts w:hint="eastAsia"/>
        </w:rPr>
        <w:t>取得结果时进行回调。</w:t>
      </w:r>
      <w:r>
        <w:rPr>
          <w:rFonts w:hint="eastAsia"/>
        </w:rPr>
        <w:t>AsyncKVClient</w:t>
      </w:r>
      <w:r>
        <w:rPr>
          <w:rFonts w:hint="eastAsia"/>
        </w:rPr>
        <w:t>的具体实现将在</w:t>
      </w:r>
      <w:r w:rsidR="00721A34">
        <w:rPr>
          <w:rFonts w:hint="eastAsia"/>
        </w:rPr>
        <w:t>章节</w:t>
      </w:r>
      <w:r>
        <w:fldChar w:fldCharType="begin"/>
      </w:r>
      <w:r>
        <w:instrText xml:space="preserve"> </w:instrText>
      </w:r>
      <w:r>
        <w:rPr>
          <w:rFonts w:hint="eastAsia"/>
        </w:rPr>
        <w:instrText>REF _Ref354773730 \r \h</w:instrText>
      </w:r>
      <w:r>
        <w:instrText xml:space="preserve"> </w:instrText>
      </w:r>
      <w:r>
        <w:fldChar w:fldCharType="separate"/>
      </w:r>
      <w:r w:rsidR="00372C45">
        <w:t>3.6.2</w:t>
      </w:r>
      <w:r>
        <w:fldChar w:fldCharType="end"/>
      </w:r>
      <w:r>
        <w:fldChar w:fldCharType="begin"/>
      </w:r>
      <w:r>
        <w:instrText xml:space="preserve"> REF _Ref354773730 \h </w:instrText>
      </w:r>
      <w:r>
        <w:fldChar w:fldCharType="separate"/>
      </w:r>
      <w:r w:rsidRPr="005E1EEB">
        <w:rPr>
          <w:rFonts w:hint="eastAsia"/>
        </w:rPr>
        <w:t>异步模型</w:t>
      </w:r>
      <w:r>
        <w:fldChar w:fldCharType="end"/>
      </w:r>
      <w:r>
        <w:rPr>
          <w:rFonts w:hint="eastAsia"/>
        </w:rPr>
        <w:t>中详细介绍。</w:t>
      </w:r>
    </w:p>
    <w:p w:rsidR="00810FED" w:rsidRPr="00FA0E71" w:rsidRDefault="00810FED" w:rsidP="00810FED">
      <w:pPr>
        <w:pStyle w:val="40"/>
        <w:numPr>
          <w:ilvl w:val="0"/>
          <w:numId w:val="44"/>
        </w:numPr>
        <w:ind w:firstLine="420"/>
      </w:pPr>
      <w:r>
        <w:rPr>
          <w:rFonts w:hint="eastAsia"/>
        </w:rPr>
        <w:lastRenderedPageBreak/>
        <w:t>Region</w:t>
      </w:r>
      <w:r>
        <w:rPr>
          <w:rFonts w:hint="eastAsia"/>
        </w:rPr>
        <w:t>表（</w:t>
      </w:r>
      <w:r>
        <w:rPr>
          <w:rFonts w:hint="eastAsia"/>
        </w:rPr>
        <w:t>RegionTable</w:t>
      </w:r>
      <w:r>
        <w:rPr>
          <w:rFonts w:hint="eastAsia"/>
        </w:rPr>
        <w:t>）</w:t>
      </w:r>
    </w:p>
    <w:p w:rsidR="00810FED" w:rsidRDefault="00810FED" w:rsidP="00810FED">
      <w:pPr>
        <w:pStyle w:val="-0"/>
        <w:jc w:val="center"/>
      </w:pPr>
      <w:r>
        <w:rPr>
          <w:noProof/>
        </w:rPr>
        <w:drawing>
          <wp:inline distT="0" distB="0" distL="0" distR="0" wp14:anchorId="3B6E3C49" wp14:editId="0F0B861A">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4314825"/>
                    </a:xfrm>
                    <a:prstGeom prst="rect">
                      <a:avLst/>
                    </a:prstGeom>
                  </pic:spPr>
                </pic:pic>
              </a:graphicData>
            </a:graphic>
          </wp:inline>
        </w:drawing>
      </w:r>
    </w:p>
    <w:p w:rsidR="00810FED" w:rsidRPr="009B057A" w:rsidRDefault="00810FED" w:rsidP="00810FED">
      <w:pPr>
        <w:pStyle w:val="aff2"/>
        <w:jc w:val="center"/>
      </w:pPr>
      <w:bookmarkStart w:id="64" w:name="_Ref35525440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bookmarkEnd w:id="64"/>
    </w:p>
    <w:p w:rsidR="00810FED" w:rsidRPr="0043417D" w:rsidRDefault="00810FED" w:rsidP="00810FED">
      <w:pPr>
        <w:pStyle w:val="-0"/>
        <w:ind w:firstLine="420"/>
      </w:pPr>
      <w:r>
        <w:rPr>
          <w:rFonts w:hint="eastAsia"/>
        </w:rPr>
        <w:t>Region</w:t>
      </w:r>
      <w:r>
        <w:rPr>
          <w:rFonts w:hint="eastAsia"/>
        </w:rPr>
        <w:t>中定义了键到数据服务器的映射关系，并且由主服务器负责管理。</w:t>
      </w:r>
      <w:r>
        <w:fldChar w:fldCharType="begin"/>
      </w:r>
      <w:r>
        <w:instrText xml:space="preserve"> </w:instrText>
      </w:r>
      <w:r>
        <w:rPr>
          <w:rFonts w:hint="eastAsia"/>
        </w:rPr>
        <w:instrText>REF _Ref355254401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15</w:t>
      </w:r>
      <w:r>
        <w:fldChar w:fldCharType="end"/>
      </w:r>
      <w:r>
        <w:rPr>
          <w:rFonts w:hint="eastAsia"/>
        </w:rPr>
        <w:t>描述了</w:t>
      </w:r>
      <w:r>
        <w:rPr>
          <w:rFonts w:hint="eastAsia"/>
        </w:rPr>
        <w:t>Region</w:t>
      </w:r>
      <w:r>
        <w:rPr>
          <w:rFonts w:hint="eastAsia"/>
        </w:rPr>
        <w:t>表的基本结构。在</w:t>
      </w:r>
      <w:r>
        <w:rPr>
          <w:rFonts w:hint="eastAsia"/>
        </w:rPr>
        <w:t>Region</w:t>
      </w:r>
      <w:r>
        <w:rPr>
          <w:rFonts w:hint="eastAsia"/>
        </w:rPr>
        <w:t>表中，包含有序的</w:t>
      </w:r>
      <w:r>
        <w:rPr>
          <w:rFonts w:hint="eastAsia"/>
        </w:rPr>
        <w:t>Region</w:t>
      </w:r>
      <w:r>
        <w:rPr>
          <w:rFonts w:hint="eastAsia"/>
        </w:rPr>
        <w:t>数组和</w:t>
      </w:r>
      <w:r>
        <w:rPr>
          <w:rFonts w:hint="eastAsia"/>
        </w:rPr>
        <w:t>Region</w:t>
      </w:r>
      <w:r>
        <w:rPr>
          <w:rFonts w:hint="eastAsia"/>
        </w:rPr>
        <w:t>到数据服务器地址的哈希表。当需要查找某个键对应的数据服务器时，首先通过二分查找法在</w:t>
      </w:r>
      <w:r>
        <w:rPr>
          <w:rFonts w:hint="eastAsia"/>
        </w:rPr>
        <w:t>Region</w:t>
      </w:r>
      <w:r>
        <w:rPr>
          <w:rFonts w:hint="eastAsia"/>
        </w:rPr>
        <w:t>数组中查到相应的</w:t>
      </w:r>
      <w:r>
        <w:rPr>
          <w:rFonts w:hint="eastAsia"/>
        </w:rPr>
        <w:t>Region</w:t>
      </w:r>
      <w:r>
        <w:rPr>
          <w:rFonts w:hint="eastAsia"/>
        </w:rPr>
        <w:t>，然后再从哈希表中拿到对应的地址即可。整个查找过程的时间复杂度为</w:t>
      </w:r>
      <w:r>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rPr>
          <w:rFonts w:hint="eastAsia"/>
        </w:rPr>
        <w:t>，其中</w:t>
      </w:r>
      <w:r>
        <w:rPr>
          <w:rFonts w:hint="eastAsia"/>
        </w:rPr>
        <w:t>n</w:t>
      </w:r>
      <w:r>
        <w:rPr>
          <w:rFonts w:hint="eastAsia"/>
        </w:rPr>
        <w:t>为</w:t>
      </w:r>
      <w:r>
        <w:rPr>
          <w:rFonts w:hint="eastAsia"/>
        </w:rPr>
        <w:t>Region</w:t>
      </w:r>
      <w:r>
        <w:rPr>
          <w:rFonts w:hint="eastAsia"/>
        </w:rPr>
        <w:t>数量。</w:t>
      </w:r>
    </w:p>
    <w:p w:rsidR="00810FED" w:rsidRDefault="00810FED" w:rsidP="00810FED">
      <w:pPr>
        <w:pStyle w:val="3"/>
      </w:pPr>
      <w:bookmarkStart w:id="65" w:name="_Ref354773049"/>
      <w:bookmarkStart w:id="66" w:name="_Toc357176345"/>
      <w:r w:rsidRPr="005E1EEB">
        <w:rPr>
          <w:rFonts w:hint="eastAsia"/>
        </w:rPr>
        <w:t>同步模型</w:t>
      </w:r>
      <w:bookmarkEnd w:id="65"/>
      <w:bookmarkEnd w:id="66"/>
    </w:p>
    <w:p w:rsidR="00810FED" w:rsidRDefault="00810FED" w:rsidP="00810FED">
      <w:pPr>
        <w:ind w:firstLine="420"/>
      </w:pPr>
      <w:r>
        <w:rPr>
          <w:rFonts w:hint="eastAsia"/>
        </w:rPr>
        <w:t>在</w:t>
      </w:r>
      <w:r>
        <w:rPr>
          <w:rFonts w:hint="eastAsia"/>
        </w:rPr>
        <w:t>SyncKVClient</w:t>
      </w:r>
      <w:r>
        <w:rPr>
          <w:rFonts w:hint="eastAsia"/>
        </w:rPr>
        <w:t>中，</w:t>
      </w:r>
      <w:r w:rsidR="007F2417">
        <w:rPr>
          <w:rFonts w:hint="eastAsia"/>
        </w:rPr>
        <w:t>接口中的方法都以同步的方式实现</w:t>
      </w:r>
      <w:r>
        <w:rPr>
          <w:rFonts w:hint="eastAsia"/>
        </w:rPr>
        <w:t>。但是由于</w:t>
      </w:r>
      <w:r>
        <w:rPr>
          <w:rFonts w:hint="eastAsia"/>
        </w:rPr>
        <w:t>Mina</w:t>
      </w:r>
      <w:r>
        <w:rPr>
          <w:rFonts w:hint="eastAsia"/>
        </w:rPr>
        <w:t>框架本身是异步的网络通信框架，因此</w:t>
      </w:r>
      <w:r w:rsidR="007B5147">
        <w:rPr>
          <w:rFonts w:hint="eastAsia"/>
        </w:rPr>
        <w:t>客户端</w:t>
      </w:r>
      <w:r>
        <w:rPr>
          <w:rFonts w:hint="eastAsia"/>
        </w:rPr>
        <w:t>在</w:t>
      </w:r>
      <w:r>
        <w:rPr>
          <w:rFonts w:hint="eastAsia"/>
        </w:rPr>
        <w:t>Mina</w:t>
      </w:r>
      <w:r>
        <w:rPr>
          <w:rFonts w:hint="eastAsia"/>
        </w:rPr>
        <w:t>传输消息之后，会阻塞当前线程，并且当</w:t>
      </w:r>
      <w:r>
        <w:rPr>
          <w:rFonts w:hint="eastAsia"/>
        </w:rPr>
        <w:t>Mina</w:t>
      </w:r>
      <w:r>
        <w:rPr>
          <w:rFonts w:hint="eastAsia"/>
        </w:rPr>
        <w:t>的事件处理线程收到消息之后，再唤醒当前线程。</w:t>
      </w:r>
    </w:p>
    <w:p w:rsidR="00810FED" w:rsidRPr="002141F4" w:rsidRDefault="00810FED" w:rsidP="00810FED">
      <w:pPr>
        <w:ind w:firstLine="420"/>
      </w:pPr>
      <w:r>
        <w:rPr>
          <w:rFonts w:hint="eastAsia"/>
        </w:rPr>
        <w:t>同步模型使用简单，易于理解，符合开发人员常规的编程习惯。但缺点是会阻塞当前线程，并且由于网络传输的等待时间可能较长，不利于程序的快速响应以及高并发性。</w:t>
      </w:r>
    </w:p>
    <w:p w:rsidR="00810FED" w:rsidRDefault="00810FED" w:rsidP="00810FED">
      <w:pPr>
        <w:pStyle w:val="3"/>
      </w:pPr>
      <w:bookmarkStart w:id="67" w:name="_Ref354773730"/>
      <w:bookmarkStart w:id="68" w:name="_Toc357176346"/>
      <w:r w:rsidRPr="005E1EEB">
        <w:rPr>
          <w:rFonts w:hint="eastAsia"/>
        </w:rPr>
        <w:t>异步模型</w:t>
      </w:r>
      <w:bookmarkEnd w:id="67"/>
      <w:bookmarkEnd w:id="68"/>
    </w:p>
    <w:p w:rsidR="00810FED" w:rsidRDefault="00810FED" w:rsidP="00810FED">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w:t>
      </w:r>
      <w:r w:rsidR="006D1467">
        <w:rPr>
          <w:rFonts w:hint="eastAsia"/>
        </w:rPr>
        <w:t>在某些事件发生时由客户端进行回调</w:t>
      </w:r>
      <w:r>
        <w:rPr>
          <w:rFonts w:hint="eastAsia"/>
        </w:rPr>
        <w:t>。例如对于</w:t>
      </w:r>
      <w:r>
        <w:rPr>
          <w:rFonts w:hint="eastAsia"/>
        </w:rPr>
        <w:t>get</w:t>
      </w:r>
      <w:r>
        <w:rPr>
          <w:rFonts w:hint="eastAsia"/>
        </w:rPr>
        <w:t>操作，开发人员需要首先调用</w:t>
      </w:r>
      <w:r>
        <w:rPr>
          <w:rFonts w:hint="eastAsia"/>
        </w:rPr>
        <w:t>AsyncKVClient</w:t>
      </w:r>
      <w:r>
        <w:rPr>
          <w:rFonts w:hint="eastAsia"/>
        </w:rPr>
        <w:t>中的</w:t>
      </w:r>
      <w:r>
        <w:rPr>
          <w:rFonts w:hint="eastAsia"/>
        </w:rPr>
        <w:t>get</w:t>
      </w:r>
      <w:r>
        <w:rPr>
          <w:rFonts w:hint="eastAsia"/>
        </w:rPr>
        <w:t>方法，之后当数据服务器返回结果时，客户端会调用</w:t>
      </w:r>
      <w:r>
        <w:rPr>
          <w:rFonts w:hint="eastAsia"/>
        </w:rPr>
        <w:t>IKVClientHandler</w:t>
      </w:r>
      <w:r>
        <w:rPr>
          <w:rFonts w:hint="eastAsia"/>
        </w:rPr>
        <w:t>中的</w:t>
      </w:r>
      <w:r>
        <w:rPr>
          <w:rFonts w:hint="eastAsia"/>
        </w:rPr>
        <w:t>onGet</w:t>
      </w:r>
      <w:r>
        <w:rPr>
          <w:rFonts w:hint="eastAsia"/>
        </w:rPr>
        <w:t>方</w:t>
      </w:r>
      <w:r>
        <w:rPr>
          <w:rFonts w:hint="eastAsia"/>
        </w:rPr>
        <w:lastRenderedPageBreak/>
        <w:t>法，并传入</w:t>
      </w:r>
      <w:r>
        <w:rPr>
          <w:rFonts w:hint="eastAsia"/>
        </w:rPr>
        <w:t>GetResult</w:t>
      </w:r>
      <w:r>
        <w:rPr>
          <w:rFonts w:hint="eastAsia"/>
        </w:rPr>
        <w:t>参数。</w:t>
      </w:r>
      <w:r>
        <w:rPr>
          <w:rFonts w:hint="eastAsia"/>
        </w:rPr>
        <w:t>GetResult</w:t>
      </w:r>
      <w:r>
        <w:rPr>
          <w:rFonts w:hint="eastAsia"/>
        </w:rPr>
        <w:t>中包含了键、值、生存时间信息以及异常信息，当</w:t>
      </w:r>
      <w:r w:rsidR="001A5E4C">
        <w:rPr>
          <w:rFonts w:hint="eastAsia"/>
        </w:rPr>
        <w:t>有异常发生</w:t>
      </w:r>
      <w:r>
        <w:rPr>
          <w:rFonts w:hint="eastAsia"/>
        </w:rPr>
        <w:t>时，</w:t>
      </w:r>
      <w:r>
        <w:rPr>
          <w:rFonts w:hint="eastAsia"/>
        </w:rPr>
        <w:t>GetResult</w:t>
      </w:r>
      <w:r>
        <w:rPr>
          <w:rFonts w:hint="eastAsia"/>
        </w:rPr>
        <w:t>会在开发人员尝试获得结果值时抛出异常，以此强制开发人员处理错误情况。另外</w:t>
      </w:r>
      <w:r>
        <w:rPr>
          <w:rFonts w:hint="eastAsia"/>
        </w:rPr>
        <w:t>AsyncKVClient</w:t>
      </w:r>
      <w:r>
        <w:rPr>
          <w:rFonts w:hint="eastAsia"/>
        </w:rPr>
        <w:t>中的方法都将返回空值或</w:t>
      </w:r>
      <w:r>
        <w:rPr>
          <w:rFonts w:hint="eastAsia"/>
        </w:rPr>
        <w:t>0</w:t>
      </w:r>
      <w:r w:rsidR="00983E54">
        <w:rPr>
          <w:rFonts w:hint="eastAsia"/>
        </w:rPr>
        <w:t>，</w:t>
      </w:r>
      <w:r>
        <w:rPr>
          <w:rFonts w:hint="eastAsia"/>
        </w:rPr>
        <w:t>通常是无意义的。</w:t>
      </w:r>
    </w:p>
    <w:p w:rsidR="00810FED" w:rsidRPr="00DA5DD5" w:rsidRDefault="00810FED" w:rsidP="00810FED">
      <w:pPr>
        <w:ind w:firstLine="420"/>
      </w:pPr>
      <w:r>
        <w:rPr>
          <w:rFonts w:hint="eastAsia"/>
        </w:rPr>
        <w:t>异步模型</w:t>
      </w:r>
      <w:r w:rsidR="008A19FB">
        <w:rPr>
          <w:rFonts w:hint="eastAsia"/>
        </w:rPr>
        <w:t>的调用</w:t>
      </w:r>
      <w:r w:rsidR="003C68FC">
        <w:rPr>
          <w:rFonts w:hint="eastAsia"/>
        </w:rPr>
        <w:t>不会阻塞当前线程，而是通过在客户端的线程池中执行操作，并</w:t>
      </w:r>
      <w:r>
        <w:rPr>
          <w:rFonts w:hint="eastAsia"/>
        </w:rPr>
        <w:t>以回调的方式</w:t>
      </w:r>
      <w:r w:rsidR="003C68FC">
        <w:rPr>
          <w:rFonts w:hint="eastAsia"/>
        </w:rPr>
        <w:t>通知</w:t>
      </w:r>
      <w:r>
        <w:rPr>
          <w:rFonts w:hint="eastAsia"/>
        </w:rPr>
        <w:t>应用程序结果，因此</w:t>
      </w:r>
      <w:r w:rsidR="00590306">
        <w:rPr>
          <w:rFonts w:hint="eastAsia"/>
        </w:rPr>
        <w:t>可以在应用程序线程中同时进行多次调用</w:t>
      </w:r>
      <w:r>
        <w:rPr>
          <w:rFonts w:hint="eastAsia"/>
        </w:rPr>
        <w:t>，有利于</w:t>
      </w:r>
      <w:r w:rsidR="00F84FDD">
        <w:rPr>
          <w:rFonts w:hint="eastAsia"/>
        </w:rPr>
        <w:t>提高应用程序的并发性</w:t>
      </w:r>
      <w:r>
        <w:rPr>
          <w:rFonts w:hint="eastAsia"/>
        </w:rPr>
        <w:t>。然</w:t>
      </w:r>
      <w:r w:rsidR="006D7A7B">
        <w:rPr>
          <w:rFonts w:hint="eastAsia"/>
        </w:rPr>
        <w:t>而异步模型较为复杂，需要开发人员将传统的串行执行的代码，拆分成</w:t>
      </w:r>
      <w:r>
        <w:rPr>
          <w:rFonts w:hint="eastAsia"/>
        </w:rPr>
        <w:t>监听器回调的方式，可能会增加程序的复杂度。因此异步模型较适合数据访问密集型而非计算密集型的应用。</w:t>
      </w:r>
    </w:p>
    <w:p w:rsidR="00452E2B" w:rsidRDefault="00452E2B" w:rsidP="00C6720A">
      <w:pPr>
        <w:pStyle w:val="2"/>
      </w:pPr>
      <w:bookmarkStart w:id="69" w:name="_Ref354495093"/>
      <w:bookmarkStart w:id="70" w:name="_Ref354516153"/>
      <w:bookmarkStart w:id="71" w:name="_Ref356127004"/>
      <w:bookmarkStart w:id="72" w:name="_Ref356127007"/>
      <w:bookmarkStart w:id="73" w:name="_Toc357176347"/>
      <w:bookmarkEnd w:id="61"/>
      <w:bookmarkEnd w:id="62"/>
      <w:r w:rsidRPr="00297584">
        <w:rPr>
          <w:rFonts w:hint="eastAsia"/>
        </w:rPr>
        <w:t>通信</w:t>
      </w:r>
      <w:bookmarkEnd w:id="69"/>
      <w:bookmarkEnd w:id="70"/>
      <w:r w:rsidR="00770254">
        <w:rPr>
          <w:rFonts w:hint="eastAsia"/>
        </w:rPr>
        <w:t>模型</w:t>
      </w:r>
      <w:bookmarkEnd w:id="71"/>
      <w:bookmarkEnd w:id="72"/>
      <w:bookmarkEnd w:id="73"/>
    </w:p>
    <w:p w:rsidR="008D4A15" w:rsidRPr="008D4A15" w:rsidRDefault="008D4A15" w:rsidP="00A76B11">
      <w:pPr>
        <w:pStyle w:val="3"/>
      </w:pPr>
      <w:bookmarkStart w:id="74" w:name="_Ref354771994"/>
      <w:bookmarkStart w:id="75" w:name="_Toc357176348"/>
      <w:r>
        <w:rPr>
          <w:rFonts w:hint="eastAsia"/>
        </w:rPr>
        <w:t>模型概述</w:t>
      </w:r>
      <w:bookmarkEnd w:id="74"/>
      <w:bookmarkEnd w:id="75"/>
    </w:p>
    <w:p w:rsidR="00452E2B" w:rsidRDefault="00526095" w:rsidP="002B4479">
      <w:pPr>
        <w:ind w:firstLine="420"/>
      </w:pPr>
      <w:r>
        <w:rPr>
          <w:rFonts w:hint="eastAsia"/>
        </w:rPr>
        <w:t>系统</w:t>
      </w:r>
      <w:r w:rsidR="000C6E1F">
        <w:rPr>
          <w:rFonts w:hint="eastAsia"/>
        </w:rPr>
        <w:t>的网络通信</w:t>
      </w:r>
      <w:r w:rsidR="00CB5F37">
        <w:rPr>
          <w:rFonts w:hint="eastAsia"/>
        </w:rPr>
        <w:t>采用</w:t>
      </w:r>
      <w:r w:rsidR="00CB5F37">
        <w:rPr>
          <w:rFonts w:hint="eastAsia"/>
        </w:rPr>
        <w:t>Mina</w:t>
      </w:r>
      <w:r w:rsidR="00CB5F37">
        <w:rPr>
          <w:rFonts w:hint="eastAsia"/>
        </w:rPr>
        <w:t>的异步通信模型实现，</w:t>
      </w:r>
      <w:r w:rsidR="008F5A56">
        <w:rPr>
          <w:rFonts w:hint="eastAsia"/>
        </w:rPr>
        <w:t>即</w:t>
      </w:r>
      <w:r w:rsidR="000C6E1F">
        <w:rPr>
          <w:rFonts w:hint="eastAsia"/>
        </w:rPr>
        <w:t>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drawing>
          <wp:inline distT="0" distB="0" distL="0" distR="0" wp14:anchorId="2AB710BC" wp14:editId="4C09B637">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76"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16</w:t>
      </w:r>
      <w:r w:rsidR="00D87114">
        <w:fldChar w:fldCharType="end"/>
      </w:r>
      <w:bookmarkEnd w:id="76"/>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16</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w:t>
      </w:r>
      <w:r w:rsidR="00B45D63">
        <w:rPr>
          <w:rFonts w:hint="eastAsia"/>
        </w:rPr>
        <w:lastRenderedPageBreak/>
        <w:t>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drawing>
          <wp:inline distT="0" distB="0" distL="0" distR="0" wp14:anchorId="2BA0457B" wp14:editId="3E964FEF">
            <wp:extent cx="5615916" cy="35433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623008" cy="3547774"/>
                    </a:xfrm>
                    <a:prstGeom prst="rect">
                      <a:avLst/>
                    </a:prstGeom>
                  </pic:spPr>
                </pic:pic>
              </a:graphicData>
            </a:graphic>
          </wp:inline>
        </w:drawing>
      </w:r>
    </w:p>
    <w:p w:rsidR="00C320FC" w:rsidRDefault="00C320FC" w:rsidP="00C320FC">
      <w:pPr>
        <w:pStyle w:val="aff2"/>
        <w:jc w:val="center"/>
      </w:pPr>
      <w:bookmarkStart w:id="77"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17</w:t>
      </w:r>
      <w:r w:rsidR="00D87114">
        <w:fldChar w:fldCharType="end"/>
      </w:r>
      <w:bookmarkEnd w:id="77"/>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w:t>
      </w:r>
      <w:r w:rsidR="000E1D56">
        <w:rPr>
          <w:rFonts w:hint="eastAsia"/>
        </w:rPr>
        <w:t>消息</w:t>
      </w:r>
      <w:r>
        <w:rPr>
          <w:rFonts w:hint="eastAsia"/>
        </w:rPr>
        <w:t>对象</w:t>
      </w:r>
      <w:r w:rsidR="00B119F7">
        <w:rPr>
          <w:rFonts w:hint="eastAsia"/>
        </w:rPr>
        <w:t>进行</w:t>
      </w:r>
      <w:r>
        <w:rPr>
          <w:rFonts w:hint="eastAsia"/>
        </w:rPr>
        <w:t>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17</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416EA9">
      <w:pPr>
        <w:pStyle w:val="40"/>
        <w:numPr>
          <w:ilvl w:val="0"/>
          <w:numId w:val="17"/>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4226D8">
        <w:rPr>
          <w:rFonts w:hint="eastAsia"/>
        </w:rPr>
        <w:t>调用。</w:t>
      </w:r>
      <w:r w:rsidR="004226D8">
        <w:rPr>
          <w:rFonts w:hint="eastAsia"/>
        </w:rPr>
        <w:t>ServerHandler</w:t>
      </w:r>
      <w:r w:rsidR="00A21C58">
        <w:rPr>
          <w:rFonts w:hint="eastAsia"/>
        </w:rPr>
        <w:t>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C75527">
        <w:rPr>
          <w:rFonts w:hint="eastAsia"/>
        </w:rPr>
        <w:t>Handler</w:t>
      </w:r>
      <w:r w:rsidR="00003661">
        <w:rPr>
          <w:rFonts w:hint="eastAsia"/>
        </w:rPr>
        <w:t>进行处理。</w:t>
      </w:r>
    </w:p>
    <w:p w:rsidR="002C7638" w:rsidRDefault="002C7638" w:rsidP="00416EA9">
      <w:pPr>
        <w:pStyle w:val="40"/>
        <w:numPr>
          <w:ilvl w:val="0"/>
          <w:numId w:val="44"/>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416EA9">
      <w:pPr>
        <w:pStyle w:val="40"/>
        <w:numPr>
          <w:ilvl w:val="0"/>
          <w:numId w:val="44"/>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BD7721">
        <w:rPr>
          <w:rFonts w:hint="eastAsia"/>
        </w:rPr>
        <w:t>的实现，</w:t>
      </w:r>
      <w:r w:rsidR="00F11C87">
        <w:rPr>
          <w:rFonts w:hint="eastAsia"/>
        </w:rPr>
        <w:t>并</w:t>
      </w:r>
      <w:r w:rsidR="0072513E">
        <w:rPr>
          <w:rFonts w:hint="eastAsia"/>
        </w:rPr>
        <w:t>注册到</w:t>
      </w:r>
      <w:r w:rsidR="0072513E">
        <w:rPr>
          <w:rFonts w:hint="eastAsia"/>
        </w:rPr>
        <w:t>ProtocolDispatcher</w:t>
      </w:r>
      <w:r w:rsidR="0072513E">
        <w:rPr>
          <w:rFonts w:hint="eastAsia"/>
        </w:rPr>
        <w:t>中，</w:t>
      </w:r>
      <w:r w:rsidR="00DF429E">
        <w:rPr>
          <w:rFonts w:hint="eastAsia"/>
        </w:rPr>
        <w:t>以供</w:t>
      </w:r>
      <w:r w:rsidR="00281F9B">
        <w:rPr>
          <w:rFonts w:hint="eastAsia"/>
        </w:rPr>
        <w:t>ServerHandler</w:t>
      </w:r>
      <w:r w:rsidR="00281F9B">
        <w:rPr>
          <w:rFonts w:hint="eastAsia"/>
        </w:rPr>
        <w:t>进行调用。</w:t>
      </w:r>
    </w:p>
    <w:p w:rsidR="005E67B1" w:rsidRDefault="00AF543D" w:rsidP="00416EA9">
      <w:pPr>
        <w:pStyle w:val="40"/>
        <w:numPr>
          <w:ilvl w:val="0"/>
          <w:numId w:val="44"/>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w:t>
      </w:r>
      <w:r w:rsidR="007F72A8">
        <w:rPr>
          <w:rFonts w:hint="eastAsia"/>
        </w:rPr>
        <w:t>负责消息对象与二进制流之间的转换</w:t>
      </w:r>
      <w:r>
        <w:rPr>
          <w:rFonts w:hint="eastAsia"/>
        </w:rPr>
        <w:t>。</w:t>
      </w:r>
      <w:r w:rsidR="00096F73">
        <w:rPr>
          <w:rFonts w:hint="eastAsia"/>
        </w:rPr>
        <w:t>服务器之间的消息对象传输</w:t>
      </w:r>
      <w:r w:rsidR="009945F5">
        <w:rPr>
          <w:rFonts w:hint="eastAsia"/>
        </w:rPr>
        <w:t>时</w:t>
      </w:r>
      <w:r w:rsidR="00096F73">
        <w:rPr>
          <w:rFonts w:hint="eastAsia"/>
        </w:rPr>
        <w:t>，为了简单，直接使用对象序列化机制进行传输；而</w:t>
      </w:r>
      <w:r w:rsidR="00CF6328">
        <w:rPr>
          <w:rFonts w:hint="eastAsia"/>
        </w:rPr>
        <w:t>对于</w:t>
      </w:r>
      <w:r w:rsidR="00096F73">
        <w:rPr>
          <w:rFonts w:hint="eastAsia"/>
        </w:rPr>
        <w:t>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w:t>
      </w:r>
      <w:r w:rsidR="0018782C">
        <w:rPr>
          <w:rFonts w:hint="eastAsia"/>
        </w:rPr>
        <w:lastRenderedPageBreak/>
        <w:t>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2C5D19">
        <w:t>3.7.2</w:t>
      </w:r>
      <w:r w:rsidR="00A00DBE">
        <w:fldChar w:fldCharType="end"/>
      </w:r>
      <w:r w:rsidR="00A00DBE">
        <w:fldChar w:fldCharType="begin"/>
      </w:r>
      <w:r w:rsidR="00A00DBE">
        <w:instrText xml:space="preserve"> REF _Ref354649661 \h </w:instrText>
      </w:r>
      <w:r w:rsidR="00A00DBE">
        <w:fldChar w:fldCharType="separate"/>
      </w:r>
      <w:r w:rsidR="00967D38">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78" w:name="_Ref354649661"/>
      <w:bookmarkStart w:id="79" w:name="_Toc357176349"/>
      <w:r>
        <w:rPr>
          <w:rFonts w:hint="eastAsia"/>
        </w:rPr>
        <w:t>消息格式</w:t>
      </w:r>
      <w:bookmarkEnd w:id="78"/>
      <w:bookmarkEnd w:id="79"/>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18</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27854BE8" wp14:editId="3FBDD315">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0"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18</w:t>
      </w:r>
      <w:r w:rsidR="00D87114">
        <w:fldChar w:fldCharType="end"/>
      </w:r>
      <w:bookmarkEnd w:id="80"/>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416EA9">
      <w:pPr>
        <w:pStyle w:val="40"/>
        <w:numPr>
          <w:ilvl w:val="0"/>
          <w:numId w:val="18"/>
        </w:numPr>
        <w:ind w:firstLineChars="0"/>
      </w:pPr>
      <w:r>
        <w:rPr>
          <w:rFonts w:hint="eastAsia"/>
        </w:rPr>
        <w:t>数据的网络传输都采用大字节序（</w:t>
      </w:r>
      <w:r>
        <w:rPr>
          <w:rFonts w:hint="eastAsia"/>
        </w:rPr>
        <w:t>Big-Endian</w:t>
      </w:r>
      <w:r>
        <w:rPr>
          <w:rFonts w:hint="eastAsia"/>
        </w:rPr>
        <w:t>）的格式。</w:t>
      </w:r>
    </w:p>
    <w:p w:rsidR="005A0272" w:rsidRDefault="005A0272" w:rsidP="00416EA9">
      <w:pPr>
        <w:pStyle w:val="40"/>
        <w:numPr>
          <w:ilvl w:val="0"/>
          <w:numId w:val="44"/>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416EA9">
      <w:pPr>
        <w:pStyle w:val="40"/>
        <w:numPr>
          <w:ilvl w:val="0"/>
          <w:numId w:val="44"/>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70579143" wp14:editId="6A6C9FDD">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1"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19</w:t>
      </w:r>
      <w:r w:rsidR="00D87114">
        <w:fldChar w:fldCharType="end"/>
      </w:r>
      <w:bookmarkEnd w:id="81"/>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19</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967D38">
        <w:rPr>
          <w:rFonts w:hint="eastAsia"/>
        </w:rPr>
        <w:t>表格</w:t>
      </w:r>
      <w:r w:rsidR="00967D38">
        <w:rPr>
          <w:rFonts w:hint="eastAsia"/>
        </w:rPr>
        <w:t xml:space="preserve"> </w:t>
      </w:r>
      <w:r w:rsidR="00967D38">
        <w:rPr>
          <w:noProof/>
        </w:rPr>
        <w:t>3</w:t>
      </w:r>
      <w:r w:rsidR="00967D38">
        <w:noBreakHyphen/>
      </w:r>
      <w:r w:rsidR="00967D38">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2"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1</w:t>
      </w:r>
      <w:r w:rsidR="007D3A59">
        <w:fldChar w:fldCharType="end"/>
      </w:r>
      <w:bookmarkEnd w:id="82"/>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967D38">
        <w:rPr>
          <w:rFonts w:hint="eastAsia"/>
        </w:rPr>
        <w:t>表格</w:t>
      </w:r>
      <w:r w:rsidR="00967D38">
        <w:rPr>
          <w:rFonts w:hint="eastAsia"/>
        </w:rPr>
        <w:t xml:space="preserve"> </w:t>
      </w:r>
      <w:r w:rsidR="00967D38">
        <w:rPr>
          <w:noProof/>
        </w:rPr>
        <w:t>3</w:t>
      </w:r>
      <w:r w:rsidR="00967D38">
        <w:noBreakHyphen/>
      </w:r>
      <w:r w:rsidR="00967D38">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lastRenderedPageBreak/>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t>byte[]</w:t>
            </w:r>
          </w:p>
        </w:tc>
        <w:tc>
          <w:tcPr>
            <w:tcW w:w="3403" w:type="dxa"/>
          </w:tcPr>
          <w:p w:rsidR="00305644" w:rsidRDefault="00E141F5" w:rsidP="009A0631">
            <w:proofErr w:type="gramStart"/>
            <w:r>
              <w:rPr>
                <w:rFonts w:hint="eastAsia"/>
              </w:rPr>
              <w:t>键</w:t>
            </w:r>
            <w:r w:rsidR="008C5B05">
              <w:rPr>
                <w:rFonts w:hint="eastAsia"/>
              </w:rPr>
              <w:t>数据</w:t>
            </w:r>
            <w:proofErr w:type="gramEnd"/>
          </w:p>
        </w:tc>
      </w:tr>
    </w:tbl>
    <w:p w:rsidR="00802EC0" w:rsidRDefault="002D05F7" w:rsidP="002D05F7">
      <w:pPr>
        <w:pStyle w:val="aff2"/>
        <w:jc w:val="center"/>
      </w:pPr>
      <w:bookmarkStart w:id="83"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2</w:t>
      </w:r>
      <w:r w:rsidR="007D3A59">
        <w:fldChar w:fldCharType="end"/>
      </w:r>
      <w:bookmarkEnd w:id="83"/>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4" w:name="_Ref355449293"/>
      <w:bookmarkStart w:id="85" w:name="_Toc357176350"/>
      <w:r>
        <w:rPr>
          <w:rFonts w:hint="eastAsia"/>
        </w:rPr>
        <w:t>功能实现</w:t>
      </w:r>
      <w:bookmarkEnd w:id="84"/>
      <w:bookmarkEnd w:id="85"/>
    </w:p>
    <w:p w:rsidR="005E4917" w:rsidRDefault="005E4917" w:rsidP="00A60F8F">
      <w:pPr>
        <w:pStyle w:val="2"/>
      </w:pPr>
      <w:bookmarkStart w:id="86" w:name="_Toc357176351"/>
      <w:r>
        <w:rPr>
          <w:rFonts w:hint="eastAsia"/>
        </w:rPr>
        <w:t>集群启动与关闭</w:t>
      </w:r>
      <w:bookmarkEnd w:id="86"/>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87" w:name="_Toc357176352"/>
      <w:r w:rsidRPr="005E4917">
        <w:rPr>
          <w:rFonts w:hint="eastAsia"/>
        </w:rPr>
        <w:t>启动顺序</w:t>
      </w:r>
      <w:bookmarkEnd w:id="87"/>
    </w:p>
    <w:p w:rsidR="00AB7481" w:rsidRDefault="00A27FA9" w:rsidP="004745FB">
      <w:pPr>
        <w:ind w:firstLine="420"/>
      </w:pPr>
      <w:r>
        <w:rPr>
          <w:rFonts w:hint="eastAsia"/>
        </w:rPr>
        <w:t>集群启动时</w:t>
      </w:r>
      <w:r w:rsidR="00816A59">
        <w:rPr>
          <w:rFonts w:hint="eastAsia"/>
        </w:rPr>
        <w:t>，推荐应首先启动所有的主服务器，等主服务器全部就绪之后，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416EA9">
      <w:pPr>
        <w:pStyle w:val="40"/>
        <w:numPr>
          <w:ilvl w:val="0"/>
          <w:numId w:val="23"/>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416EA9">
      <w:pPr>
        <w:pStyle w:val="40"/>
        <w:numPr>
          <w:ilvl w:val="0"/>
          <w:numId w:val="44"/>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967D38">
        <w:t>4.1.3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967D38">
        <w:rPr>
          <w:rFonts w:hint="eastAsia"/>
        </w:rPr>
        <w:t>领导选举</w:t>
      </w:r>
      <w:r w:rsidR="00F85995" w:rsidRPr="00E70A75">
        <w:fldChar w:fldCharType="end"/>
      </w:r>
      <w:r w:rsidR="00F85995" w:rsidRPr="00E70A75">
        <w:rPr>
          <w:rFonts w:hint="eastAsia"/>
        </w:rPr>
        <w:t>中详细介绍。</w:t>
      </w:r>
    </w:p>
    <w:p w:rsidR="00E62F98" w:rsidRDefault="00422CDA" w:rsidP="00416EA9">
      <w:pPr>
        <w:pStyle w:val="40"/>
        <w:numPr>
          <w:ilvl w:val="0"/>
          <w:numId w:val="44"/>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416EA9">
      <w:pPr>
        <w:pStyle w:val="40"/>
        <w:numPr>
          <w:ilvl w:val="0"/>
          <w:numId w:val="44"/>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BD18E8">
        <w:rPr>
          <w:rFonts w:hint="eastAsia"/>
        </w:rPr>
        <w:t>汇报给主服务器，</w:t>
      </w:r>
      <w:r w:rsidR="006F2C4E">
        <w:rPr>
          <w:rFonts w:hint="eastAsia"/>
        </w:rPr>
        <w:t>而</w:t>
      </w:r>
      <w:r w:rsidR="00BD18E8">
        <w:rPr>
          <w:rFonts w:hint="eastAsia"/>
        </w:rPr>
        <w:t>主服务器</w:t>
      </w:r>
      <w:r w:rsidR="006F2C4E">
        <w:rPr>
          <w:rFonts w:hint="eastAsia"/>
        </w:rPr>
        <w:t>则</w:t>
      </w:r>
      <w:r w:rsidR="00F600FC">
        <w:rPr>
          <w:rFonts w:hint="eastAsia"/>
        </w:rPr>
        <w:t>会进行同步</w:t>
      </w:r>
      <w:r w:rsidR="006F2C4E">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w:t>
      </w:r>
      <w:r w:rsidR="001476D0">
        <w:rPr>
          <w:rFonts w:hint="eastAsia"/>
        </w:rPr>
        <w:t>后</w:t>
      </w:r>
      <w:r>
        <w:rPr>
          <w:rFonts w:hint="eastAsia"/>
        </w:rPr>
        <w:t>，主服务器的任务线程将开始定期执行</w:t>
      </w:r>
      <w:r w:rsidR="00782377">
        <w:rPr>
          <w:rFonts w:hint="eastAsia"/>
        </w:rPr>
        <w:t>（用户可设置</w:t>
      </w:r>
      <w:r w:rsidR="00530A32">
        <w:rPr>
          <w:rFonts w:hint="eastAsia"/>
        </w:rPr>
        <w:t>任务线程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lastRenderedPageBreak/>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88" w:name="_Toc357176353"/>
      <w:r>
        <w:rPr>
          <w:rFonts w:hint="eastAsia"/>
        </w:rPr>
        <w:t>系统关闭</w:t>
      </w:r>
      <w:bookmarkEnd w:id="88"/>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416EA9">
      <w:pPr>
        <w:pStyle w:val="40"/>
        <w:numPr>
          <w:ilvl w:val="0"/>
          <w:numId w:val="24"/>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416EA9">
      <w:pPr>
        <w:pStyle w:val="40"/>
        <w:numPr>
          <w:ilvl w:val="0"/>
          <w:numId w:val="44"/>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416EA9">
      <w:pPr>
        <w:pStyle w:val="40"/>
        <w:numPr>
          <w:ilvl w:val="0"/>
          <w:numId w:val="44"/>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89" w:name="_Ref354571807"/>
      <w:bookmarkStart w:id="90" w:name="_Toc357176354"/>
      <w:r>
        <w:rPr>
          <w:rFonts w:hint="eastAsia"/>
        </w:rPr>
        <w:t>领导选举</w:t>
      </w:r>
      <w:bookmarkEnd w:id="89"/>
      <w:bookmarkEnd w:id="90"/>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967D38">
        <w:t xml:space="preserve">[15] </w:t>
      </w:r>
      <w:r w:rsidR="003666AD">
        <w:fldChar w:fldCharType="end"/>
      </w:r>
      <w:r w:rsidR="00231E5A">
        <w:rPr>
          <w:rFonts w:hint="eastAsia"/>
        </w:rPr>
        <w:t>，</w:t>
      </w:r>
      <w:r w:rsidR="006E691D">
        <w:rPr>
          <w:rFonts w:hint="eastAsia"/>
        </w:rPr>
        <w:t>具体步骤如下：</w:t>
      </w:r>
    </w:p>
    <w:p w:rsidR="006E691D" w:rsidRDefault="00DB1F98" w:rsidP="00416EA9">
      <w:pPr>
        <w:pStyle w:val="40"/>
        <w:numPr>
          <w:ilvl w:val="0"/>
          <w:numId w:val="25"/>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416EA9">
      <w:pPr>
        <w:pStyle w:val="40"/>
        <w:numPr>
          <w:ilvl w:val="0"/>
          <w:numId w:val="44"/>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416EA9">
      <w:pPr>
        <w:pStyle w:val="40"/>
        <w:numPr>
          <w:ilvl w:val="0"/>
          <w:numId w:val="44"/>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领导选举算法假定每个主服务器都是</w:t>
      </w:r>
      <w:r w:rsidR="00166E8D">
        <w:rPr>
          <w:rFonts w:hint="eastAsia"/>
        </w:rPr>
        <w:t>平</w:t>
      </w:r>
      <w:r>
        <w:rPr>
          <w:rFonts w:hint="eastAsia"/>
        </w:rPr>
        <w:t>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lastRenderedPageBreak/>
        <w:drawing>
          <wp:inline distT="0" distB="0" distL="0" distR="0" wp14:anchorId="643DCA1C" wp14:editId="317F726F">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1" w:name="_Ref35484147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91"/>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0155D323" wp14:editId="54918BC7">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2"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2</w:t>
      </w:r>
      <w:r w:rsidR="00D87114">
        <w:fldChar w:fldCharType="end"/>
      </w:r>
      <w:bookmarkEnd w:id="92"/>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6EAC359F" wp14:editId="5F920261">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3"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3</w:t>
      </w:r>
      <w:r w:rsidR="00D87114">
        <w:fldChar w:fldCharType="end"/>
      </w:r>
      <w:bookmarkEnd w:id="93"/>
    </w:p>
    <w:p w:rsidR="005E4917" w:rsidRDefault="005E4917" w:rsidP="00A60F8F">
      <w:pPr>
        <w:pStyle w:val="2"/>
      </w:pPr>
      <w:bookmarkStart w:id="94" w:name="_Toc357176355"/>
      <w:r>
        <w:rPr>
          <w:rFonts w:hint="eastAsia"/>
        </w:rPr>
        <w:t>故障恢复</w:t>
      </w:r>
      <w:bookmarkEnd w:id="94"/>
    </w:p>
    <w:p w:rsidR="00B02D44" w:rsidRDefault="00300DDE" w:rsidP="00794DD1">
      <w:pPr>
        <w:pStyle w:val="-0"/>
        <w:ind w:firstLine="420"/>
      </w:pPr>
      <w:r>
        <w:rPr>
          <w:rFonts w:hint="eastAsia"/>
        </w:rPr>
        <w:t>在系统运行过程中，各个</w:t>
      </w:r>
      <w:r w:rsidR="00944D88">
        <w:rPr>
          <w:rFonts w:hint="eastAsia"/>
        </w:rPr>
        <w:t>服务器</w:t>
      </w:r>
      <w:r>
        <w:rPr>
          <w:rFonts w:hint="eastAsia"/>
        </w:rPr>
        <w:t>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95" w:name="_Toc357176356"/>
      <w:r>
        <w:rPr>
          <w:rFonts w:hint="eastAsia"/>
        </w:rPr>
        <w:t>可靠性</w:t>
      </w:r>
      <w:r w:rsidR="00694EDB">
        <w:rPr>
          <w:rFonts w:hint="eastAsia"/>
        </w:rPr>
        <w:t>保证</w:t>
      </w:r>
      <w:bookmarkEnd w:id="95"/>
    </w:p>
    <w:p w:rsidR="000427BF" w:rsidRDefault="00392058" w:rsidP="00416EA9">
      <w:pPr>
        <w:pStyle w:val="40"/>
        <w:numPr>
          <w:ilvl w:val="0"/>
          <w:numId w:val="26"/>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w:t>
      </w:r>
      <w:r w:rsidR="005D3508">
        <w:rPr>
          <w:rFonts w:hint="eastAsia"/>
        </w:rPr>
        <w:t>普通</w:t>
      </w:r>
      <w:r>
        <w:rPr>
          <w:rFonts w:hint="eastAsia"/>
        </w:rPr>
        <w:t>的机器上提供高可靠性的文件系统服务。</w:t>
      </w:r>
      <w:r w:rsidR="00040A58">
        <w:rPr>
          <w:rFonts w:hint="eastAsia"/>
        </w:rPr>
        <w:t>HDFS</w:t>
      </w:r>
      <w:r w:rsidR="005D3508">
        <w:rPr>
          <w:rFonts w:hint="eastAsia"/>
        </w:rPr>
        <w:t>把硬件故障作为</w:t>
      </w:r>
      <w:r w:rsidR="00802B31">
        <w:rPr>
          <w:rFonts w:hint="eastAsia"/>
        </w:rPr>
        <w:t>分布式系统的</w:t>
      </w:r>
      <w:r w:rsidR="00094A95">
        <w:rPr>
          <w:rFonts w:hint="eastAsia"/>
        </w:rPr>
        <w:t>一部分</w:t>
      </w:r>
      <w:r w:rsidR="00040A58">
        <w:rPr>
          <w:rFonts w:hint="eastAsia"/>
        </w:rPr>
        <w:t>，</w:t>
      </w:r>
      <w:r w:rsidR="00802B31">
        <w:rPr>
          <w:rFonts w:hint="eastAsia"/>
        </w:rPr>
        <w:t>并</w:t>
      </w:r>
      <w:r w:rsidR="007F2C7F">
        <w:rPr>
          <w:rFonts w:hint="eastAsia"/>
        </w:rPr>
        <w:t>提供</w:t>
      </w:r>
      <w:r w:rsidR="00040A58">
        <w:rPr>
          <w:rFonts w:hint="eastAsia"/>
        </w:rPr>
        <w:t>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416EA9">
      <w:pPr>
        <w:pStyle w:val="40"/>
        <w:numPr>
          <w:ilvl w:val="0"/>
          <w:numId w:val="44"/>
        </w:numPr>
        <w:ind w:firstLine="420"/>
      </w:pPr>
      <w:r>
        <w:rPr>
          <w:rFonts w:hint="eastAsia"/>
        </w:rPr>
        <w:t>操作日志</w:t>
      </w:r>
    </w:p>
    <w:p w:rsidR="00B326C5" w:rsidRDefault="00F74B82" w:rsidP="00196A2B">
      <w:pPr>
        <w:pStyle w:val="-0"/>
        <w:ind w:firstLine="420"/>
      </w:pPr>
      <w:r>
        <w:rPr>
          <w:rFonts w:hint="eastAsia"/>
        </w:rPr>
        <w:lastRenderedPageBreak/>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416EA9">
      <w:pPr>
        <w:pStyle w:val="40"/>
        <w:numPr>
          <w:ilvl w:val="0"/>
          <w:numId w:val="44"/>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96" w:name="_Toc357176357"/>
      <w:r>
        <w:rPr>
          <w:rFonts w:hint="eastAsia"/>
        </w:rPr>
        <w:t>主</w:t>
      </w:r>
      <w:r w:rsidR="005E4917" w:rsidRPr="005E4917">
        <w:rPr>
          <w:rFonts w:hint="eastAsia"/>
        </w:rPr>
        <w:t>服务器故障</w:t>
      </w:r>
      <w:bookmarkEnd w:id="96"/>
    </w:p>
    <w:p w:rsidR="005B389A" w:rsidRDefault="001A117F" w:rsidP="00AF73ED">
      <w:pPr>
        <w:ind w:firstLine="420"/>
      </w:pPr>
      <w:r>
        <w:rPr>
          <w:rFonts w:hint="eastAsia"/>
        </w:rPr>
        <w:t>对于传统的主从式服务器架构，容易出现单点失效问题，当主服务器失效时，会导致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w:t>
      </w:r>
      <w:r w:rsidR="004158AB">
        <w:rPr>
          <w:rFonts w:hint="eastAsia"/>
        </w:rPr>
        <w:t>已有</w:t>
      </w:r>
      <w:r w:rsidR="00050A4F">
        <w:rPr>
          <w:rFonts w:hint="eastAsia"/>
        </w:rPr>
        <w:t>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97" w:name="_Toc357176358"/>
      <w:r w:rsidRPr="005E4917">
        <w:rPr>
          <w:rFonts w:hint="eastAsia"/>
        </w:rPr>
        <w:t>Data</w:t>
      </w:r>
      <w:r w:rsidRPr="005E4917">
        <w:rPr>
          <w:rFonts w:hint="eastAsia"/>
        </w:rPr>
        <w:t>服务器故障</w:t>
      </w:r>
      <w:bookmarkEnd w:id="97"/>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98" w:name="_Ref354671866"/>
      <w:bookmarkStart w:id="99" w:name="_Toc357176359"/>
      <w:r>
        <w:rPr>
          <w:rFonts w:hint="eastAsia"/>
        </w:rPr>
        <w:t>响应请求</w:t>
      </w:r>
      <w:bookmarkEnd w:id="98"/>
      <w:bookmarkEnd w:id="99"/>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w:t>
      </w:r>
      <w:proofErr w:type="gramEnd"/>
      <w:r w:rsidR="00A27CCC">
        <w:rPr>
          <w:rFonts w:hint="eastAsia"/>
        </w:rPr>
        <w:t>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100" w:name="_Toc357176360"/>
      <w:r>
        <w:rPr>
          <w:rFonts w:hint="eastAsia"/>
        </w:rPr>
        <w:t>set</w:t>
      </w:r>
      <w:r>
        <w:rPr>
          <w:rFonts w:hint="eastAsia"/>
        </w:rPr>
        <w:t>操作</w:t>
      </w:r>
      <w:bookmarkEnd w:id="100"/>
    </w:p>
    <w:p w:rsidR="00A93DE4" w:rsidRDefault="00592BEB" w:rsidP="00961117">
      <w:pPr>
        <w:ind w:firstLine="420"/>
      </w:pPr>
      <w:r>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sidR="003F5FE7">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w:t>
      </w:r>
      <w:r w:rsidR="0079087E">
        <w:rPr>
          <w:rFonts w:hint="eastAsia"/>
        </w:rPr>
        <w:lastRenderedPageBreak/>
        <w:t>据写入数据文件</w:t>
      </w:r>
      <w:r w:rsidR="00B4591E">
        <w:rPr>
          <w:rFonts w:hint="eastAsia"/>
        </w:rPr>
        <w:t>，具体步骤如下：</w:t>
      </w:r>
    </w:p>
    <w:p w:rsidR="00166AFF" w:rsidRDefault="00166AFF" w:rsidP="00416EA9">
      <w:pPr>
        <w:pStyle w:val="40"/>
        <w:numPr>
          <w:ilvl w:val="0"/>
          <w:numId w:val="36"/>
        </w:numPr>
        <w:ind w:firstLineChars="0"/>
      </w:pPr>
      <w:r>
        <w:rPr>
          <w:rFonts w:hint="eastAsia"/>
        </w:rPr>
        <w:t>检查当前是否有任务线程在执行，如果是，则退出。</w:t>
      </w:r>
    </w:p>
    <w:p w:rsidR="001C4393" w:rsidRDefault="00086E19" w:rsidP="00416EA9">
      <w:pPr>
        <w:pStyle w:val="40"/>
        <w:numPr>
          <w:ilvl w:val="0"/>
          <w:numId w:val="44"/>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416EA9">
      <w:pPr>
        <w:pStyle w:val="40"/>
        <w:numPr>
          <w:ilvl w:val="0"/>
          <w:numId w:val="44"/>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w:t>
      </w:r>
      <w:r w:rsidR="00C1160E">
        <w:rPr>
          <w:rFonts w:hint="eastAsia"/>
        </w:rPr>
        <w:t>排序</w:t>
      </w:r>
      <w:r w:rsidR="003232B3">
        <w:rPr>
          <w:rFonts w:hint="eastAsia"/>
        </w:rPr>
        <w:t>中的归并操作。</w:t>
      </w:r>
    </w:p>
    <w:p w:rsidR="00A330C1" w:rsidRDefault="00A330C1" w:rsidP="00416EA9">
      <w:pPr>
        <w:pStyle w:val="40"/>
        <w:numPr>
          <w:ilvl w:val="0"/>
          <w:numId w:val="44"/>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老的写缓存中的数据，否则将老写缓存与新写缓存中的数据合并。</w:t>
      </w:r>
    </w:p>
    <w:p w:rsidR="003F27A6" w:rsidRDefault="003F27A6" w:rsidP="00416EA9">
      <w:pPr>
        <w:pStyle w:val="40"/>
        <w:numPr>
          <w:ilvl w:val="0"/>
          <w:numId w:val="44"/>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1" w:name="_Toc357176361"/>
      <w:r>
        <w:rPr>
          <w:rFonts w:hint="eastAsia"/>
        </w:rPr>
        <w:t>get</w:t>
      </w:r>
      <w:r>
        <w:rPr>
          <w:rFonts w:hint="eastAsia"/>
        </w:rPr>
        <w:t>操作</w:t>
      </w:r>
      <w:bookmarkEnd w:id="101"/>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w:t>
      </w:r>
      <w:proofErr w:type="gramStart"/>
      <w:r w:rsidR="00EC6B76">
        <w:rPr>
          <w:rFonts w:hint="eastAsia"/>
        </w:rPr>
        <w:t>只有当键值</w:t>
      </w:r>
      <w:proofErr w:type="gramEnd"/>
      <w:r w:rsidR="00EC6B76">
        <w:rPr>
          <w:rFonts w:hint="eastAsia"/>
        </w:rPr>
        <w:t>对存在并且仍旧存活时，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416EA9">
      <w:pPr>
        <w:pStyle w:val="40"/>
        <w:numPr>
          <w:ilvl w:val="0"/>
          <w:numId w:val="29"/>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967D38">
        <w:t>(5)</w:t>
      </w:r>
      <w:r w:rsidR="003679F9">
        <w:fldChar w:fldCharType="end"/>
      </w:r>
      <w:r>
        <w:rPr>
          <w:rFonts w:hint="eastAsia"/>
        </w:rPr>
        <w:t>。</w:t>
      </w:r>
    </w:p>
    <w:p w:rsidR="00185842" w:rsidRDefault="00185842" w:rsidP="00416EA9">
      <w:pPr>
        <w:pStyle w:val="40"/>
        <w:numPr>
          <w:ilvl w:val="0"/>
          <w:numId w:val="44"/>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967D38">
        <w:t>(5)</w:t>
      </w:r>
      <w:r w:rsidR="003679F9">
        <w:fldChar w:fldCharType="end"/>
      </w:r>
      <w:r>
        <w:rPr>
          <w:rFonts w:hint="eastAsia"/>
        </w:rPr>
        <w:t>。</w:t>
      </w:r>
    </w:p>
    <w:p w:rsidR="00AB7EB0" w:rsidRDefault="00AB7EB0" w:rsidP="00416EA9">
      <w:pPr>
        <w:pStyle w:val="40"/>
        <w:numPr>
          <w:ilvl w:val="0"/>
          <w:numId w:val="44"/>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416EA9">
      <w:pPr>
        <w:pStyle w:val="40"/>
        <w:numPr>
          <w:ilvl w:val="0"/>
          <w:numId w:val="44"/>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416EA9">
      <w:pPr>
        <w:pStyle w:val="40"/>
        <w:numPr>
          <w:ilvl w:val="0"/>
          <w:numId w:val="44"/>
        </w:numPr>
        <w:ind w:firstLine="420"/>
      </w:pPr>
      <w:bookmarkStart w:id="102"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2"/>
    </w:p>
    <w:p w:rsidR="00AA4D31" w:rsidRDefault="00AA4D31" w:rsidP="00A76B11">
      <w:pPr>
        <w:pStyle w:val="3"/>
      </w:pPr>
      <w:bookmarkStart w:id="103" w:name="_Toc357176362"/>
      <w:r>
        <w:rPr>
          <w:rFonts w:hint="eastAsia"/>
        </w:rPr>
        <w:t>incr</w:t>
      </w:r>
      <w:r>
        <w:rPr>
          <w:rFonts w:hint="eastAsia"/>
        </w:rPr>
        <w:t>操作</w:t>
      </w:r>
      <w:bookmarkEnd w:id="103"/>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w:t>
      </w:r>
      <w:r w:rsidR="00C1160E">
        <w:rPr>
          <w:rFonts w:hint="eastAsia"/>
        </w:rPr>
        <w:t>过程</w:t>
      </w:r>
      <w:r>
        <w:rPr>
          <w:rFonts w:hint="eastAsia"/>
        </w:rPr>
        <w:t>如下：</w:t>
      </w:r>
    </w:p>
    <w:p w:rsidR="004638F6" w:rsidRDefault="004638F6" w:rsidP="00416EA9">
      <w:pPr>
        <w:pStyle w:val="40"/>
        <w:numPr>
          <w:ilvl w:val="0"/>
          <w:numId w:val="30"/>
        </w:numPr>
        <w:ind w:firstLineChars="0"/>
      </w:pPr>
      <w:r>
        <w:rPr>
          <w:rFonts w:hint="eastAsia"/>
        </w:rPr>
        <w:t>通过</w:t>
      </w:r>
      <w:r>
        <w:rPr>
          <w:rFonts w:hint="eastAsia"/>
        </w:rPr>
        <w:t>get</w:t>
      </w:r>
      <w:r>
        <w:rPr>
          <w:rFonts w:hint="eastAsia"/>
        </w:rPr>
        <w:t>操作，得到对应的键值对。</w:t>
      </w:r>
    </w:p>
    <w:p w:rsidR="004638F6" w:rsidRDefault="004638F6" w:rsidP="00416EA9">
      <w:pPr>
        <w:pStyle w:val="40"/>
        <w:numPr>
          <w:ilvl w:val="0"/>
          <w:numId w:val="44"/>
        </w:numPr>
        <w:ind w:firstLine="420"/>
      </w:pPr>
      <w:proofErr w:type="gramStart"/>
      <w:r>
        <w:rPr>
          <w:rFonts w:hint="eastAsia"/>
        </w:rPr>
        <w:t>如果键</w:t>
      </w:r>
      <w:proofErr w:type="gramEnd"/>
      <w:r>
        <w:rPr>
          <w:rFonts w:hint="eastAsia"/>
        </w:rPr>
        <w:t>值对为空</w:t>
      </w:r>
      <w:r w:rsidR="008C1E5D">
        <w:rPr>
          <w:rFonts w:hint="eastAsia"/>
        </w:rPr>
        <w:t>，则新建键值对，并且</w:t>
      </w:r>
      <w:r w:rsidR="00C1160E">
        <w:rPr>
          <w:rFonts w:hint="eastAsia"/>
        </w:rPr>
        <w:t>将</w:t>
      </w:r>
      <w:r w:rsidR="008C1E5D">
        <w:rPr>
          <w:rFonts w:hint="eastAsia"/>
        </w:rPr>
        <w:t>值</w:t>
      </w:r>
      <w:r w:rsidR="00C1160E">
        <w:rPr>
          <w:rFonts w:hint="eastAsia"/>
        </w:rPr>
        <w:t>设</w:t>
      </w:r>
      <w:r w:rsidR="008C1E5D">
        <w:rPr>
          <w:rFonts w:hint="eastAsia"/>
        </w:rPr>
        <w:t>为用户指定的计数器初始值；</w:t>
      </w:r>
      <w:r w:rsidR="00C1160E">
        <w:rPr>
          <w:rFonts w:hint="eastAsia"/>
        </w:rPr>
        <w:t>否则如果值的</w:t>
      </w:r>
      <w:r w:rsidR="00457A30">
        <w:rPr>
          <w:rFonts w:hint="eastAsia"/>
        </w:rPr>
        <w:t>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416EA9">
      <w:pPr>
        <w:pStyle w:val="40"/>
        <w:numPr>
          <w:ilvl w:val="0"/>
          <w:numId w:val="44"/>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4" w:name="_Toc357176363"/>
      <w:r>
        <w:rPr>
          <w:rFonts w:hint="eastAsia"/>
        </w:rPr>
        <w:t>delete</w:t>
      </w:r>
      <w:r>
        <w:rPr>
          <w:rFonts w:hint="eastAsia"/>
        </w:rPr>
        <w:t>操作</w:t>
      </w:r>
      <w:bookmarkEnd w:id="104"/>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w:t>
      </w:r>
      <w:r>
        <w:rPr>
          <w:rFonts w:hint="eastAsia"/>
        </w:rPr>
        <w:lastRenderedPageBreak/>
        <w:t>中的键值对。</w:t>
      </w:r>
    </w:p>
    <w:p w:rsidR="00AA4D31" w:rsidRDefault="00AA4D31" w:rsidP="00A76B11">
      <w:pPr>
        <w:pStyle w:val="3"/>
      </w:pPr>
      <w:bookmarkStart w:id="105" w:name="_Toc357176364"/>
      <w:r>
        <w:rPr>
          <w:rFonts w:hint="eastAsia"/>
        </w:rPr>
        <w:t>stat</w:t>
      </w:r>
      <w:r>
        <w:rPr>
          <w:rFonts w:hint="eastAsia"/>
        </w:rPr>
        <w:t>操作</w:t>
      </w:r>
      <w:bookmarkEnd w:id="105"/>
    </w:p>
    <w:p w:rsidR="00F316F7" w:rsidRDefault="00C1160E" w:rsidP="006D2F7A">
      <w:pPr>
        <w:ind w:firstLine="420"/>
      </w:pPr>
      <w:r>
        <w:rPr>
          <w:rFonts w:hint="eastAsia"/>
        </w:rPr>
        <w:t>，</w:t>
      </w:r>
      <w:r w:rsidR="00F316F7">
        <w:rPr>
          <w:rFonts w:hint="eastAsia"/>
        </w:rPr>
        <w:t>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w:t>
      </w:r>
      <w:r w:rsidR="002431E0">
        <w:rPr>
          <w:rFonts w:hint="eastAsia"/>
        </w:rPr>
        <w:t>。</w:t>
      </w:r>
      <w:r w:rsidR="00007FEF">
        <w:rPr>
          <w:rFonts w:hint="eastAsia"/>
        </w:rPr>
        <w:t>因此，</w:t>
      </w:r>
      <w:r w:rsidR="003F1699">
        <w:rPr>
          <w:rFonts w:hint="eastAsia"/>
        </w:rPr>
        <w:t>Region</w:t>
      </w:r>
      <w:r w:rsidR="003F1699">
        <w:rPr>
          <w:rFonts w:hint="eastAsia"/>
        </w:rPr>
        <w:t>的统计信息会有一定时间的延迟和误差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416EA9">
      <w:pPr>
        <w:pStyle w:val="40"/>
        <w:numPr>
          <w:ilvl w:val="0"/>
          <w:numId w:val="31"/>
        </w:numPr>
        <w:ind w:firstLineChars="0"/>
      </w:pPr>
      <w:r>
        <w:rPr>
          <w:rFonts w:hint="eastAsia"/>
        </w:rPr>
        <w:t>注册存储引擎监听器，</w:t>
      </w:r>
      <w:proofErr w:type="gramStart"/>
      <w:r w:rsidR="00386E92">
        <w:rPr>
          <w:rFonts w:hint="eastAsia"/>
        </w:rPr>
        <w:t>当键值操作</w:t>
      </w:r>
      <w:proofErr w:type="gramEnd"/>
      <w:r w:rsidR="00386E92">
        <w:rPr>
          <w:rFonts w:hint="eastAsia"/>
        </w:rPr>
        <w:t>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416EA9">
      <w:pPr>
        <w:pStyle w:val="40"/>
        <w:numPr>
          <w:ilvl w:val="0"/>
          <w:numId w:val="44"/>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416EA9">
      <w:pPr>
        <w:pStyle w:val="40"/>
        <w:numPr>
          <w:ilvl w:val="0"/>
          <w:numId w:val="44"/>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sidR="00C1160E">
        <w:rPr>
          <w:rFonts w:hint="eastAsia"/>
        </w:rPr>
        <w:t>真</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sidR="00EF29BC">
        <w:rPr>
          <w:rFonts w:hint="eastAsia"/>
        </w:rPr>
        <w:t>，则</w:t>
      </w:r>
      <w:r>
        <w:rPr>
          <w:rFonts w:hint="eastAsia"/>
        </w:rPr>
        <w:t>直接返回。</w:t>
      </w:r>
    </w:p>
    <w:p w:rsidR="008A5B6D" w:rsidRPr="008A5B6D" w:rsidRDefault="008A5B6D"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416EA9">
      <w:pPr>
        <w:pStyle w:val="40"/>
        <w:numPr>
          <w:ilvl w:val="0"/>
          <w:numId w:val="44"/>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sidR="005C6753">
        <w:rPr>
          <w:rFonts w:hint="eastAsia"/>
        </w:rPr>
        <w:t>假</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416EA9">
      <w:pPr>
        <w:pStyle w:val="40"/>
        <w:numPr>
          <w:ilvl w:val="0"/>
          <w:numId w:val="32"/>
        </w:numPr>
        <w:ind w:firstLineChars="0"/>
      </w:pPr>
      <w:r>
        <w:rPr>
          <w:rFonts w:hint="eastAsia"/>
        </w:rPr>
        <w:t>注册存储引擎监听器，</w:t>
      </w:r>
      <w:proofErr w:type="gramStart"/>
      <w:r>
        <w:rPr>
          <w:rFonts w:hint="eastAsia"/>
        </w:rPr>
        <w:t>当键值操作</w:t>
      </w:r>
      <w:proofErr w:type="gramEnd"/>
      <w:r>
        <w:rPr>
          <w:rFonts w:hint="eastAsia"/>
        </w:rPr>
        <w:t>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sidR="005C6753">
        <w:rPr>
          <w:rFonts w:hint="eastAsia"/>
        </w:rPr>
        <w:t>真</w:t>
      </w:r>
      <w:r>
        <w:rPr>
          <w:rFonts w:hint="eastAsia"/>
        </w:rPr>
        <w:t>。</w:t>
      </w:r>
    </w:p>
    <w:p w:rsidR="00E94DAD" w:rsidRDefault="00E94DAD" w:rsidP="00416EA9">
      <w:pPr>
        <w:pStyle w:val="40"/>
        <w:numPr>
          <w:ilvl w:val="0"/>
          <w:numId w:val="44"/>
        </w:numPr>
        <w:ind w:firstLine="420"/>
      </w:pPr>
      <w:r>
        <w:rPr>
          <w:rFonts w:hint="eastAsia"/>
        </w:rPr>
        <w:t>当心跳任务启动时，开始执行</w:t>
      </w:r>
      <w:r>
        <w:rPr>
          <w:rFonts w:hint="eastAsia"/>
        </w:rPr>
        <w:t>Region</w:t>
      </w:r>
      <w:r>
        <w:rPr>
          <w:rFonts w:hint="eastAsia"/>
        </w:rPr>
        <w:t>统计操作。</w:t>
      </w:r>
    </w:p>
    <w:p w:rsidR="00E94DAD" w:rsidRDefault="00E94DAD" w:rsidP="00416EA9">
      <w:pPr>
        <w:pStyle w:val="40"/>
        <w:numPr>
          <w:ilvl w:val="0"/>
          <w:numId w:val="44"/>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sidR="005C6753">
        <w:rPr>
          <w:rFonts w:hint="eastAsia"/>
        </w:rPr>
        <w:t>真</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416EA9">
      <w:pPr>
        <w:pStyle w:val="40"/>
        <w:numPr>
          <w:ilvl w:val="0"/>
          <w:numId w:val="44"/>
        </w:numPr>
        <w:ind w:firstLine="420"/>
      </w:pPr>
      <w:bookmarkStart w:id="106"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w:t>
      </w:r>
      <w:r w:rsidR="00016A0E">
        <w:rPr>
          <w:rFonts w:hint="eastAsia"/>
        </w:rPr>
        <w:t>在</w:t>
      </w:r>
      <w:r>
        <w:rPr>
          <w:rFonts w:hint="eastAsia"/>
        </w:rPr>
        <w:t>每次重建索引时进行统计）。</w:t>
      </w:r>
      <w:bookmarkEnd w:id="106"/>
    </w:p>
    <w:p w:rsidR="00A53066" w:rsidRDefault="002C741D" w:rsidP="00416EA9">
      <w:pPr>
        <w:pStyle w:val="40"/>
        <w:numPr>
          <w:ilvl w:val="0"/>
          <w:numId w:val="44"/>
        </w:numPr>
        <w:ind w:firstLine="420"/>
      </w:pPr>
      <w:r>
        <w:rPr>
          <w:rFonts w:hint="eastAsia"/>
        </w:rPr>
        <w:t>检查写缓存中的数据，对于</w:t>
      </w:r>
      <w:r w:rsidR="002F1362">
        <w:rPr>
          <w:rFonts w:hint="eastAsia"/>
        </w:rPr>
        <w:t>正常</w:t>
      </w:r>
      <w:r>
        <w:rPr>
          <w:rFonts w:hint="eastAsia"/>
        </w:rPr>
        <w:t>的键值对，则</w:t>
      </w:r>
      <w:proofErr w:type="gramStart"/>
      <w:r>
        <w:rPr>
          <w:rFonts w:hint="eastAsia"/>
        </w:rPr>
        <w:t>将键值数量</w:t>
      </w:r>
      <w:proofErr w:type="gramEnd"/>
      <w:r>
        <w:rPr>
          <w:rFonts w:hint="eastAsia"/>
        </w:rPr>
        <w:t>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proofErr w:type="gramStart"/>
      <w:r w:rsidR="00AD3FA5">
        <w:rPr>
          <w:rFonts w:hint="eastAsia"/>
        </w:rPr>
        <w:t>将</w:t>
      </w:r>
      <w:r>
        <w:rPr>
          <w:rFonts w:hint="eastAsia"/>
        </w:rPr>
        <w:t>键值数量</w:t>
      </w:r>
      <w:proofErr w:type="gramEnd"/>
      <w:r>
        <w:rPr>
          <w:rFonts w:hint="eastAsia"/>
        </w:rPr>
        <w:t>减</w:t>
      </w:r>
      <w:r w:rsidR="001932D1">
        <w:rPr>
          <w:rFonts w:hint="eastAsia"/>
        </w:rPr>
        <w:t>去</w:t>
      </w:r>
      <w:proofErr w:type="gramStart"/>
      <w:r w:rsidR="00FC3264">
        <w:rPr>
          <w:rFonts w:hint="eastAsia"/>
        </w:rPr>
        <w:t>一</w:t>
      </w:r>
      <w:proofErr w:type="gramEnd"/>
      <w:r w:rsidR="00FC3264">
        <w:rPr>
          <w:rFonts w:hint="eastAsia"/>
        </w:rPr>
        <w:t>，</w:t>
      </w:r>
      <w:proofErr w:type="gramStart"/>
      <w:r w:rsidR="00FC3264">
        <w:rPr>
          <w:rFonts w:hint="eastAsia"/>
        </w:rPr>
        <w:t>并</w:t>
      </w:r>
      <w:r w:rsidR="00701ABF">
        <w:rPr>
          <w:rFonts w:hint="eastAsia"/>
        </w:rPr>
        <w:t>将</w:t>
      </w:r>
      <w:r w:rsidR="00FC3264">
        <w:rPr>
          <w:rFonts w:hint="eastAsia"/>
        </w:rPr>
        <w:t>键值</w:t>
      </w:r>
      <w:proofErr w:type="gramEnd"/>
      <w:r>
        <w:rPr>
          <w:rFonts w:hint="eastAsia"/>
        </w:rPr>
        <w:t>大小减去键值对的大小。</w:t>
      </w:r>
    </w:p>
    <w:p w:rsidR="0016355E" w:rsidRPr="0016355E" w:rsidRDefault="0016355E" w:rsidP="00416EA9">
      <w:pPr>
        <w:pStyle w:val="40"/>
        <w:numPr>
          <w:ilvl w:val="0"/>
          <w:numId w:val="44"/>
        </w:numPr>
        <w:ind w:firstLine="420"/>
      </w:pPr>
      <w:r>
        <w:rPr>
          <w:rFonts w:hint="eastAsia"/>
        </w:rPr>
        <w:t>将</w:t>
      </w:r>
      <w:r>
        <w:rPr>
          <w:rFonts w:hint="eastAsia"/>
        </w:rPr>
        <w:t>Region</w:t>
      </w:r>
      <w:r>
        <w:rPr>
          <w:rFonts w:hint="eastAsia"/>
        </w:rPr>
        <w:t>的</w:t>
      </w:r>
      <w:r>
        <w:rPr>
          <w:rFonts w:hint="eastAsia"/>
        </w:rPr>
        <w:t>dirty</w:t>
      </w:r>
      <w:r>
        <w:rPr>
          <w:rFonts w:hint="eastAsia"/>
        </w:rPr>
        <w:t>位置</w:t>
      </w:r>
      <w:r w:rsidR="005C6753">
        <w:rPr>
          <w:rFonts w:hint="eastAsia"/>
        </w:rPr>
        <w:t>假</w:t>
      </w:r>
      <w:r>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967D38">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07" w:name="_Ref354589187"/>
      <w:bookmarkStart w:id="108" w:name="_Toc357176365"/>
      <w:r>
        <w:rPr>
          <w:rFonts w:hint="eastAsia"/>
        </w:rPr>
        <w:t>负载均衡</w:t>
      </w:r>
      <w:bookmarkEnd w:id="107"/>
      <w:bookmarkEnd w:id="108"/>
    </w:p>
    <w:p w:rsidR="00CE2365" w:rsidRPr="00CE2365" w:rsidRDefault="009A2619" w:rsidP="009D5E29">
      <w:pPr>
        <w:pStyle w:val="-0"/>
        <w:ind w:firstLine="420"/>
      </w:pPr>
      <w:r>
        <w:rPr>
          <w:rFonts w:hint="eastAsia"/>
        </w:rPr>
        <w:t>为平衡每个数据服务器的负载，</w:t>
      </w:r>
      <w:r w:rsidR="00546567">
        <w:rPr>
          <w:rFonts w:hint="eastAsia"/>
        </w:rPr>
        <w:t>提高</w:t>
      </w:r>
      <w:r w:rsidR="006C7CEF">
        <w:rPr>
          <w:rFonts w:hint="eastAsia"/>
        </w:rPr>
        <w:t>数据服务器</w:t>
      </w:r>
      <w:r w:rsidR="00546567">
        <w:rPr>
          <w:rFonts w:hint="eastAsia"/>
        </w:rPr>
        <w:t>的总体利用率，</w:t>
      </w:r>
      <w:r w:rsidR="009D5E29">
        <w:rPr>
          <w:rFonts w:hint="eastAsia"/>
        </w:rPr>
        <w:t>系统提供了</w:t>
      </w:r>
      <w:r w:rsidR="00546567">
        <w:rPr>
          <w:rFonts w:hint="eastAsia"/>
        </w:rPr>
        <w:t>两种</w:t>
      </w:r>
      <w:r w:rsidR="00AA3D8C">
        <w:rPr>
          <w:rFonts w:hint="eastAsia"/>
        </w:rPr>
        <w:t>的负载均衡机制（简单均衡策略和高级均衡策略）</w:t>
      </w:r>
      <w:r w:rsidR="00546567">
        <w:rPr>
          <w:rFonts w:hint="eastAsia"/>
        </w:rPr>
        <w:t>，</w:t>
      </w:r>
      <w:r w:rsidR="00ED1A8D">
        <w:rPr>
          <w:rFonts w:hint="eastAsia"/>
        </w:rPr>
        <w:t>用户可根据需求</w:t>
      </w:r>
      <w:r w:rsidR="00546567">
        <w:rPr>
          <w:rFonts w:hint="eastAsia"/>
        </w:rPr>
        <w:t>以及硬件配置状况灵活选择</w:t>
      </w:r>
      <w:r w:rsidR="00993468">
        <w:rPr>
          <w:rFonts w:hint="eastAsia"/>
        </w:rPr>
        <w:t>。</w:t>
      </w:r>
    </w:p>
    <w:p w:rsidR="005E4917" w:rsidRDefault="005E4917" w:rsidP="00A76B11">
      <w:pPr>
        <w:pStyle w:val="3"/>
      </w:pPr>
      <w:bookmarkStart w:id="109" w:name="_Ref355250440"/>
      <w:bookmarkStart w:id="110" w:name="_Toc357176366"/>
      <w:r w:rsidRPr="005E4917">
        <w:rPr>
          <w:rFonts w:hint="eastAsia"/>
        </w:rPr>
        <w:t>自动路由</w:t>
      </w:r>
      <w:bookmarkEnd w:id="109"/>
      <w:bookmarkEnd w:id="110"/>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客户端应自动根据所访问的键值对，连接到对应的数据服务器</w:t>
      </w:r>
      <w:r w:rsidR="00E123F5">
        <w:rPr>
          <w:rFonts w:hint="eastAsia"/>
        </w:rPr>
        <w:t>。</w:t>
      </w:r>
      <w:r w:rsidR="00874FAE">
        <w:rPr>
          <w:rFonts w:hint="eastAsia"/>
        </w:rPr>
        <w:t>这一过程</w:t>
      </w:r>
      <w:r w:rsidR="00A17D97">
        <w:rPr>
          <w:rFonts w:hint="eastAsia"/>
        </w:rPr>
        <w:t>被称为自动路</w:t>
      </w:r>
      <w:r w:rsidR="00A17D97">
        <w:rPr>
          <w:rFonts w:hint="eastAsia"/>
        </w:rPr>
        <w:lastRenderedPageBreak/>
        <w:t>由，</w:t>
      </w:r>
      <w:r w:rsidR="00790D21">
        <w:rPr>
          <w:rFonts w:hint="eastAsia"/>
        </w:rPr>
        <w:t>具体过程如下：</w:t>
      </w:r>
    </w:p>
    <w:p w:rsidR="00790D21" w:rsidRDefault="00790D21" w:rsidP="00416EA9">
      <w:pPr>
        <w:pStyle w:val="40"/>
        <w:numPr>
          <w:ilvl w:val="0"/>
          <w:numId w:val="34"/>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967D38">
        <w:t>(3)</w:t>
      </w:r>
      <w:r w:rsidR="001E3236">
        <w:fldChar w:fldCharType="end"/>
      </w:r>
      <w:r>
        <w:rPr>
          <w:rFonts w:hint="eastAsia"/>
        </w:rPr>
        <w:t>。</w:t>
      </w:r>
    </w:p>
    <w:p w:rsidR="00790D21" w:rsidRDefault="00790D21" w:rsidP="00416EA9">
      <w:pPr>
        <w:pStyle w:val="40"/>
        <w:numPr>
          <w:ilvl w:val="0"/>
          <w:numId w:val="34"/>
        </w:numPr>
        <w:ind w:firstLineChars="0"/>
      </w:pPr>
      <w:bookmarkStart w:id="111"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1"/>
    </w:p>
    <w:p w:rsidR="00F80896" w:rsidRDefault="00F80896" w:rsidP="00416EA9">
      <w:pPr>
        <w:pStyle w:val="40"/>
        <w:numPr>
          <w:ilvl w:val="0"/>
          <w:numId w:val="44"/>
        </w:numPr>
        <w:ind w:firstLine="420"/>
      </w:pPr>
      <w:bookmarkStart w:id="112" w:name="_Ref355251997"/>
      <w:r>
        <w:rPr>
          <w:rFonts w:hint="eastAsia"/>
        </w:rPr>
        <w:t>根据键查找</w:t>
      </w:r>
      <w:r>
        <w:rPr>
          <w:rFonts w:hint="eastAsia"/>
        </w:rPr>
        <w:t>Region</w:t>
      </w:r>
      <w:r>
        <w:rPr>
          <w:rFonts w:hint="eastAsia"/>
        </w:rPr>
        <w:t>表，取得对应的数据服务器地址。</w:t>
      </w:r>
      <w:bookmarkEnd w:id="112"/>
    </w:p>
    <w:p w:rsidR="00F80896" w:rsidRDefault="006077C4" w:rsidP="00416EA9">
      <w:pPr>
        <w:pStyle w:val="40"/>
        <w:numPr>
          <w:ilvl w:val="0"/>
          <w:numId w:val="44"/>
        </w:numPr>
        <w:ind w:firstLine="420"/>
      </w:pPr>
      <w:r>
        <w:rPr>
          <w:rFonts w:hint="eastAsia"/>
        </w:rPr>
        <w:t>连接数据服务器，</w:t>
      </w:r>
      <w:r w:rsidR="0034394D">
        <w:rPr>
          <w:rFonts w:hint="eastAsia"/>
        </w:rPr>
        <w:t>并发送相应的操作请求。</w:t>
      </w:r>
    </w:p>
    <w:p w:rsidR="008E10C9" w:rsidRPr="008E10C9" w:rsidRDefault="008E10C9" w:rsidP="00416EA9">
      <w:pPr>
        <w:pStyle w:val="40"/>
        <w:numPr>
          <w:ilvl w:val="0"/>
          <w:numId w:val="44"/>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967D38">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3" w:name="_Ref355277225"/>
      <w:bookmarkStart w:id="114" w:name="_Toc357176367"/>
      <w:r>
        <w:rPr>
          <w:rFonts w:hint="eastAsia"/>
        </w:rPr>
        <w:t>Region</w:t>
      </w:r>
      <w:r w:rsidR="00576D93">
        <w:rPr>
          <w:rFonts w:hint="eastAsia"/>
        </w:rPr>
        <w:t>分配</w:t>
      </w:r>
      <w:bookmarkEnd w:id="113"/>
      <w:bookmarkEnd w:id="114"/>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416EA9">
      <w:pPr>
        <w:pStyle w:val="40"/>
        <w:numPr>
          <w:ilvl w:val="0"/>
          <w:numId w:val="35"/>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416EA9">
      <w:pPr>
        <w:pStyle w:val="40"/>
        <w:numPr>
          <w:ilvl w:val="0"/>
          <w:numId w:val="44"/>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416EA9">
      <w:pPr>
        <w:pStyle w:val="40"/>
        <w:numPr>
          <w:ilvl w:val="0"/>
          <w:numId w:val="44"/>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416EA9">
      <w:pPr>
        <w:pStyle w:val="40"/>
        <w:numPr>
          <w:ilvl w:val="0"/>
          <w:numId w:val="44"/>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416EA9">
      <w:pPr>
        <w:pStyle w:val="40"/>
        <w:numPr>
          <w:ilvl w:val="0"/>
          <w:numId w:val="44"/>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lastRenderedPageBreak/>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11247">
        <w:rPr>
          <w:rFonts w:hint="eastAsia"/>
        </w:rPr>
        <w:t>的负载</w:t>
      </w:r>
      <w:r w:rsidR="00B26D1B">
        <w:rPr>
          <w:rFonts w:hint="eastAsia"/>
        </w:rPr>
        <w:t>(</w:t>
      </w:r>
      <w:r w:rsidR="00B26D1B">
        <w:rPr>
          <w:rFonts w:hint="eastAsia"/>
        </w:rPr>
        <w:t>由大小、读次数和写次数决定</w:t>
      </w:r>
      <w:r w:rsidR="00B26D1B">
        <w:rPr>
          <w:rFonts w:hint="eastAsia"/>
        </w:rPr>
        <w:t>)</w:t>
      </w:r>
      <w:r w:rsidR="00B26D1B">
        <w:rPr>
          <w:rFonts w:hint="eastAsia"/>
        </w:rPr>
        <w:t>，</w:t>
      </w:r>
      <w:r w:rsidR="000D33EB">
        <w:rPr>
          <w:rFonts w:hint="eastAsia"/>
        </w:rPr>
        <w:t>每个数据服务器的能力</w:t>
      </w:r>
      <w:r w:rsidR="00B26D1B">
        <w:rPr>
          <w:rFonts w:hint="eastAsia"/>
        </w:rPr>
        <w:t>（由</w:t>
      </w:r>
      <w:r w:rsidR="003236AE">
        <w:rPr>
          <w:rFonts w:hint="eastAsia"/>
        </w:rPr>
        <w:t>空闲内存、总内存、</w:t>
      </w:r>
      <w:r w:rsidR="003236AE">
        <w:rPr>
          <w:rFonts w:hint="eastAsia"/>
        </w:rPr>
        <w:t>CPU</w:t>
      </w:r>
      <w:r w:rsidR="003236AE">
        <w:rPr>
          <w:rFonts w:hint="eastAsia"/>
        </w:rPr>
        <w:t>使用情况以及用户指定的加权因子决定</w:t>
      </w:r>
      <w:r w:rsidR="00B26D1B">
        <w:rPr>
          <w:rFonts w:hint="eastAsia"/>
        </w:rPr>
        <w:t>），以及</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w:t>
      </w:r>
      <w:r w:rsidR="008419EE">
        <w:rPr>
          <w:rFonts w:hint="eastAsia"/>
        </w:rPr>
        <w:t>加载</w:t>
      </w:r>
      <w:r w:rsidR="006B382C">
        <w:rPr>
          <w:rFonts w:hint="eastAsia"/>
        </w:rPr>
        <w:t>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15" w:name="_Toc357176368"/>
      <w:r>
        <w:rPr>
          <w:rFonts w:hint="eastAsia"/>
        </w:rPr>
        <w:t>Region</w:t>
      </w:r>
      <w:r>
        <w:rPr>
          <w:rFonts w:hint="eastAsia"/>
        </w:rPr>
        <w:t>卸载</w:t>
      </w:r>
      <w:bookmarkEnd w:id="115"/>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w:t>
      </w:r>
      <w:r w:rsidR="004B626F">
        <w:rPr>
          <w:rFonts w:hint="eastAsia"/>
        </w:rPr>
        <w:t>计算</w:t>
      </w:r>
      <w:r w:rsidR="00F05C07">
        <w:rPr>
          <w:rFonts w:hint="eastAsia"/>
        </w:rPr>
        <w:t>。</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967D38">
        <w:t>4.4.2</w:t>
      </w:r>
      <w:r w:rsidR="00206984">
        <w:fldChar w:fldCharType="end"/>
      </w:r>
      <w:r w:rsidR="00206984">
        <w:fldChar w:fldCharType="begin"/>
      </w:r>
      <w:r w:rsidR="00206984">
        <w:instrText xml:space="preserve"> REF _Ref355277225 \h </w:instrText>
      </w:r>
      <w:r w:rsidR="00206984">
        <w:fldChar w:fldCharType="separate"/>
      </w:r>
      <w:r w:rsidR="00967D38">
        <w:rPr>
          <w:rFonts w:hint="eastAsia"/>
        </w:rPr>
        <w:t>Region</w:t>
      </w:r>
      <w:r w:rsidR="00967D38">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w:t>
      </w:r>
      <w:r w:rsidR="00584602">
        <w:rPr>
          <w:rFonts w:hint="eastAsia"/>
        </w:rPr>
        <w:t>需要卸载的</w:t>
      </w:r>
      <w:r w:rsidR="00584602">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16" w:name="_Toc357176369"/>
      <w:r>
        <w:rPr>
          <w:rFonts w:hint="eastAsia"/>
        </w:rPr>
        <w:t>Region</w:t>
      </w:r>
      <w:r>
        <w:rPr>
          <w:rFonts w:hint="eastAsia"/>
        </w:rPr>
        <w:t>拆分</w:t>
      </w:r>
      <w:bookmarkEnd w:id="116"/>
    </w:p>
    <w:p w:rsidR="005117DF" w:rsidRDefault="005117DF" w:rsidP="001B7232">
      <w:pPr>
        <w:ind w:firstLine="420"/>
      </w:pPr>
      <w:r>
        <w:rPr>
          <w:rFonts w:hint="eastAsia"/>
        </w:rPr>
        <w:lastRenderedPageBreak/>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drawing>
          <wp:inline distT="0" distB="0" distL="0" distR="0" wp14:anchorId="7F72398C" wp14:editId="5C16A8CB">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17"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4</w:t>
      </w:r>
      <w:r w:rsidR="00D87114">
        <w:fldChar w:fldCharType="end"/>
      </w:r>
      <w:bookmarkEnd w:id="117"/>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416EA9">
      <w:pPr>
        <w:pStyle w:val="40"/>
        <w:numPr>
          <w:ilvl w:val="0"/>
          <w:numId w:val="37"/>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416EA9">
      <w:pPr>
        <w:pStyle w:val="40"/>
        <w:numPr>
          <w:ilvl w:val="0"/>
          <w:numId w:val="37"/>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416EA9">
      <w:pPr>
        <w:pStyle w:val="40"/>
        <w:numPr>
          <w:ilvl w:val="0"/>
          <w:numId w:val="37"/>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416EA9">
      <w:pPr>
        <w:pStyle w:val="40"/>
        <w:numPr>
          <w:ilvl w:val="0"/>
          <w:numId w:val="38"/>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416EA9">
      <w:pPr>
        <w:pStyle w:val="40"/>
        <w:numPr>
          <w:ilvl w:val="0"/>
          <w:numId w:val="38"/>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lastRenderedPageBreak/>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416EA9">
      <w:pPr>
        <w:pStyle w:val="40"/>
        <w:numPr>
          <w:ilvl w:val="0"/>
          <w:numId w:val="38"/>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416EA9">
      <w:pPr>
        <w:pStyle w:val="40"/>
        <w:numPr>
          <w:ilvl w:val="0"/>
          <w:numId w:val="38"/>
        </w:numPr>
        <w:ind w:firstLineChars="0"/>
      </w:pPr>
      <w:proofErr w:type="gramStart"/>
      <w:r>
        <w:rPr>
          <w:rFonts w:hint="eastAsia"/>
        </w:rPr>
        <w:t>遍历写</w:t>
      </w:r>
      <w:proofErr w:type="gramEnd"/>
      <w:r>
        <w:rPr>
          <w:rFonts w:hint="eastAsia"/>
        </w:rPr>
        <w:t>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416EA9">
      <w:pPr>
        <w:pStyle w:val="40"/>
        <w:numPr>
          <w:ilvl w:val="0"/>
          <w:numId w:val="38"/>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416EA9">
      <w:pPr>
        <w:pStyle w:val="40"/>
        <w:numPr>
          <w:ilvl w:val="0"/>
          <w:numId w:val="38"/>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416EA9">
      <w:pPr>
        <w:pStyle w:val="40"/>
        <w:numPr>
          <w:ilvl w:val="0"/>
          <w:numId w:val="38"/>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18" w:name="_Toc357176370"/>
      <w:r>
        <w:rPr>
          <w:rFonts w:hint="eastAsia"/>
        </w:rPr>
        <w:t>Region</w:t>
      </w:r>
      <w:r>
        <w:rPr>
          <w:rFonts w:hint="eastAsia"/>
        </w:rPr>
        <w:t>合并</w:t>
      </w:r>
      <w:bookmarkEnd w:id="118"/>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w:t>
      </w:r>
      <w:r w:rsidR="0065768E">
        <w:rPr>
          <w:rFonts w:hint="eastAsia"/>
        </w:rPr>
        <w:t>是</w:t>
      </w:r>
      <w:r w:rsidR="009B7E07">
        <w:rPr>
          <w:rFonts w:hint="eastAsia"/>
        </w:rPr>
        <w:t>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6C56542D" wp14:editId="46E839C9">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19"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5</w:t>
      </w:r>
      <w:r w:rsidR="00D87114">
        <w:fldChar w:fldCharType="end"/>
      </w:r>
      <w:bookmarkEnd w:id="119"/>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w:t>
      </w:r>
      <w:r>
        <w:rPr>
          <w:rFonts w:hint="eastAsia"/>
        </w:rPr>
        <w:lastRenderedPageBreak/>
        <w:t>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416EA9">
      <w:pPr>
        <w:pStyle w:val="40"/>
        <w:numPr>
          <w:ilvl w:val="0"/>
          <w:numId w:val="39"/>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416EA9">
      <w:pPr>
        <w:pStyle w:val="40"/>
        <w:numPr>
          <w:ilvl w:val="0"/>
          <w:numId w:val="39"/>
        </w:numPr>
        <w:ind w:firstLineChars="0"/>
      </w:pPr>
      <w:r>
        <w:rPr>
          <w:rFonts w:hint="eastAsia"/>
        </w:rPr>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416EA9">
      <w:pPr>
        <w:pStyle w:val="40"/>
        <w:numPr>
          <w:ilvl w:val="0"/>
          <w:numId w:val="39"/>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416EA9">
      <w:pPr>
        <w:pStyle w:val="40"/>
        <w:numPr>
          <w:ilvl w:val="0"/>
          <w:numId w:val="40"/>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AA26F1">
      <w:pPr>
        <w:pStyle w:val="40"/>
        <w:numPr>
          <w:ilvl w:val="0"/>
          <w:numId w:val="55"/>
        </w:numPr>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AA26F1">
      <w:pPr>
        <w:pStyle w:val="40"/>
        <w:numPr>
          <w:ilvl w:val="0"/>
          <w:numId w:val="55"/>
        </w:numPr>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AA26F1">
      <w:pPr>
        <w:pStyle w:val="40"/>
        <w:numPr>
          <w:ilvl w:val="0"/>
          <w:numId w:val="55"/>
        </w:numPr>
        <w:ind w:firstLine="420"/>
      </w:pPr>
      <w:r>
        <w:rPr>
          <w:rFonts w:hint="eastAsia"/>
        </w:rPr>
        <w:t>遍历临时数据文件，并</w:t>
      </w:r>
      <w:r w:rsidR="00FB5378">
        <w:rPr>
          <w:rFonts w:hint="eastAsia"/>
        </w:rPr>
        <w:t>建立</w:t>
      </w:r>
      <w:r>
        <w:rPr>
          <w:rFonts w:hint="eastAsia"/>
        </w:rPr>
        <w:t>索引。</w:t>
      </w:r>
    </w:p>
    <w:p w:rsidR="00933DD0" w:rsidRDefault="00FB5378" w:rsidP="00AA26F1">
      <w:pPr>
        <w:pStyle w:val="40"/>
        <w:numPr>
          <w:ilvl w:val="0"/>
          <w:numId w:val="55"/>
        </w:numPr>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20" w:name="_Ref354587576"/>
      <w:bookmarkStart w:id="121" w:name="_Toc357176371"/>
      <w:r>
        <w:rPr>
          <w:rFonts w:hint="eastAsia"/>
        </w:rPr>
        <w:t>垃圾回收</w:t>
      </w:r>
      <w:bookmarkEnd w:id="120"/>
      <w:bookmarkEnd w:id="121"/>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2" w:name="_Toc357176372"/>
      <w:r>
        <w:rPr>
          <w:rFonts w:hint="eastAsia"/>
        </w:rPr>
        <w:t>主服务器目录</w:t>
      </w:r>
      <w:bookmarkEnd w:id="122"/>
    </w:p>
    <w:p w:rsidR="002F5947" w:rsidRDefault="002F5947" w:rsidP="002F5947">
      <w:pPr>
        <w:jc w:val="center"/>
      </w:pPr>
      <w:r>
        <w:rPr>
          <w:noProof/>
        </w:rPr>
        <w:drawing>
          <wp:inline distT="0" distB="0" distL="0" distR="0" wp14:anchorId="10BD50FD" wp14:editId="49D8AA3D">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3" w:name="_Ref356244662"/>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6</w:t>
      </w:r>
      <w:r w:rsidR="00D87114">
        <w:fldChar w:fldCharType="end"/>
      </w:r>
      <w:bookmarkEnd w:id="123"/>
    </w:p>
    <w:p w:rsidR="00D65061" w:rsidRDefault="002F5947" w:rsidP="0002389E">
      <w:pPr>
        <w:ind w:firstLine="420"/>
      </w:pPr>
      <w:r>
        <w:fldChar w:fldCharType="begin"/>
      </w:r>
      <w:r>
        <w:instrText xml:space="preserve"> </w:instrText>
      </w:r>
      <w:r>
        <w:rPr>
          <w:rFonts w:hint="eastAsia"/>
        </w:rPr>
        <w:instrText>REF _Ref356244662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w:t>
      </w:r>
      <w:r w:rsidR="00E1413D">
        <w:rPr>
          <w:rFonts w:hint="eastAsia"/>
        </w:rPr>
        <w:t>保存</w:t>
      </w:r>
      <w:r>
        <w:rPr>
          <w:rFonts w:hint="eastAsia"/>
        </w:rPr>
        <w:t>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416EA9">
      <w:pPr>
        <w:pStyle w:val="40"/>
        <w:numPr>
          <w:ilvl w:val="0"/>
          <w:numId w:val="27"/>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967D38">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967D38">
        <w:t>(3)</w:t>
      </w:r>
      <w:r w:rsidR="00C87CC3">
        <w:fldChar w:fldCharType="end"/>
      </w:r>
    </w:p>
    <w:p w:rsidR="007F04A7" w:rsidRDefault="007F04A7" w:rsidP="00416EA9">
      <w:pPr>
        <w:pStyle w:val="40"/>
        <w:numPr>
          <w:ilvl w:val="0"/>
          <w:numId w:val="34"/>
        </w:numPr>
        <w:ind w:firstLine="420"/>
      </w:pPr>
      <w:bookmarkStart w:id="124" w:name="_Ref354856867"/>
      <w:r>
        <w:rPr>
          <w:rFonts w:hint="eastAsia"/>
        </w:rPr>
        <w:t>从文件名中解析出文件的创建时间，</w:t>
      </w:r>
      <w:r w:rsidR="004B0CCA">
        <w:rPr>
          <w:rFonts w:hint="eastAsia"/>
        </w:rPr>
        <w:t>并于当前时间比较，如果差值大于检查点文件的保存时间，则将其删除。</w:t>
      </w:r>
      <w:bookmarkEnd w:id="124"/>
    </w:p>
    <w:p w:rsidR="004B0CCA" w:rsidRDefault="004B0CCA" w:rsidP="00416EA9">
      <w:pPr>
        <w:pStyle w:val="40"/>
        <w:numPr>
          <w:ilvl w:val="0"/>
          <w:numId w:val="34"/>
        </w:numPr>
        <w:ind w:firstLine="420"/>
      </w:pPr>
      <w:bookmarkStart w:id="125"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5"/>
    </w:p>
    <w:p w:rsidR="00C87CC3" w:rsidRDefault="00C87CC3" w:rsidP="00A76B11">
      <w:pPr>
        <w:pStyle w:val="3"/>
      </w:pPr>
      <w:bookmarkStart w:id="126" w:name="_Toc357176373"/>
      <w:r>
        <w:rPr>
          <w:rFonts w:hint="eastAsia"/>
        </w:rPr>
        <w:t>数据服务器目录</w:t>
      </w:r>
      <w:bookmarkEnd w:id="126"/>
    </w:p>
    <w:p w:rsidR="00D87114" w:rsidRDefault="00D87114" w:rsidP="00D87114">
      <w:pPr>
        <w:jc w:val="center"/>
      </w:pPr>
      <w:r>
        <w:rPr>
          <w:noProof/>
        </w:rPr>
        <w:drawing>
          <wp:inline distT="0" distB="0" distL="0" distR="0" wp14:anchorId="1807C612" wp14:editId="7D466731">
            <wp:extent cx="5599652" cy="33909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04706" cy="3393961"/>
                    </a:xfrm>
                    <a:prstGeom prst="rect">
                      <a:avLst/>
                    </a:prstGeom>
                  </pic:spPr>
                </pic:pic>
              </a:graphicData>
            </a:graphic>
          </wp:inline>
        </w:drawing>
      </w:r>
    </w:p>
    <w:p w:rsidR="00D87114" w:rsidRPr="00D87114" w:rsidRDefault="00D87114" w:rsidP="00D87114">
      <w:pPr>
        <w:pStyle w:val="aff2"/>
        <w:jc w:val="center"/>
      </w:pPr>
      <w:bookmarkStart w:id="127"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67D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967D38">
        <w:rPr>
          <w:noProof/>
        </w:rPr>
        <w:t>7</w:t>
      </w:r>
      <w:r>
        <w:fldChar w:fldCharType="end"/>
      </w:r>
      <w:bookmarkEnd w:id="127"/>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416EA9">
      <w:pPr>
        <w:pStyle w:val="40"/>
        <w:numPr>
          <w:ilvl w:val="0"/>
          <w:numId w:val="28"/>
        </w:numPr>
        <w:ind w:firstLineChars="0"/>
      </w:pPr>
      <w:r>
        <w:rPr>
          <w:rFonts w:hint="eastAsia"/>
        </w:rPr>
        <w:lastRenderedPageBreak/>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967D38">
        <w:t>(2)</w:t>
      </w:r>
      <w:r>
        <w:fldChar w:fldCharType="end"/>
      </w:r>
      <w:r>
        <w:rPr>
          <w:rFonts w:hint="eastAsia"/>
        </w:rPr>
        <w:t>。</w:t>
      </w:r>
    </w:p>
    <w:p w:rsidR="00E14E8B" w:rsidRDefault="00E14E8B" w:rsidP="00416EA9">
      <w:pPr>
        <w:pStyle w:val="40"/>
        <w:numPr>
          <w:ilvl w:val="0"/>
          <w:numId w:val="34"/>
        </w:numPr>
        <w:ind w:firstLine="420"/>
      </w:pPr>
      <w:bookmarkStart w:id="128"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416EA9">
      <w:pPr>
        <w:pStyle w:val="40"/>
        <w:numPr>
          <w:ilvl w:val="0"/>
          <w:numId w:val="34"/>
        </w:numPr>
        <w:ind w:firstLine="420"/>
      </w:pPr>
      <w:bookmarkStart w:id="129"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967D38">
        <w:t>(5)</w:t>
      </w:r>
      <w:r>
        <w:fldChar w:fldCharType="end"/>
      </w:r>
      <w:r>
        <w:rPr>
          <w:rFonts w:hint="eastAsia"/>
        </w:rPr>
        <w:t>。</w:t>
      </w:r>
      <w:bookmarkEnd w:id="129"/>
    </w:p>
    <w:bookmarkEnd w:id="128"/>
    <w:p w:rsidR="00964772" w:rsidRDefault="00964772" w:rsidP="00416EA9">
      <w:pPr>
        <w:pStyle w:val="40"/>
        <w:numPr>
          <w:ilvl w:val="0"/>
          <w:numId w:val="34"/>
        </w:numPr>
        <w:ind w:firstLine="420"/>
      </w:pPr>
      <w:r>
        <w:rPr>
          <w:rFonts w:hint="eastAsia"/>
        </w:rPr>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416EA9">
      <w:pPr>
        <w:pStyle w:val="40"/>
        <w:numPr>
          <w:ilvl w:val="0"/>
          <w:numId w:val="34"/>
        </w:numPr>
        <w:ind w:firstLine="420"/>
      </w:pPr>
      <w:bookmarkStart w:id="130"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967D38">
        <w:t>(3)</w:t>
      </w:r>
      <w:r>
        <w:fldChar w:fldCharType="end"/>
      </w:r>
      <w:r>
        <w:rPr>
          <w:rFonts w:hint="eastAsia"/>
        </w:rPr>
        <w:t>。</w:t>
      </w:r>
      <w:bookmarkEnd w:id="130"/>
    </w:p>
    <w:p w:rsidR="0065684D" w:rsidRDefault="0065684D" w:rsidP="00416EA9">
      <w:pPr>
        <w:pStyle w:val="40"/>
        <w:numPr>
          <w:ilvl w:val="0"/>
          <w:numId w:val="34"/>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416EA9">
      <w:pPr>
        <w:pStyle w:val="40"/>
        <w:numPr>
          <w:ilvl w:val="0"/>
          <w:numId w:val="34"/>
        </w:numPr>
        <w:ind w:firstLine="420"/>
      </w:pPr>
      <w:bookmarkStart w:id="131"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1"/>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967D38">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937233">
        <w:rPr>
          <w:rFonts w:hint="eastAsia"/>
        </w:rPr>
        <w:t>算法</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2" w:name="_Toc357176374"/>
      <w:r>
        <w:rPr>
          <w:rFonts w:hint="eastAsia"/>
        </w:rPr>
        <w:t>系统配置</w:t>
      </w:r>
      <w:bookmarkEnd w:id="132"/>
    </w:p>
    <w:p w:rsidR="005A2BEE" w:rsidRDefault="00371FA8" w:rsidP="00C45A2A">
      <w:pPr>
        <w:pStyle w:val="-0"/>
        <w:ind w:firstLine="420"/>
      </w:pPr>
      <w:r>
        <w:rPr>
          <w:rFonts w:hint="eastAsia"/>
        </w:rPr>
        <w:t>为提高系统的灵活性与</w:t>
      </w:r>
      <w:r w:rsidR="00D00700">
        <w:rPr>
          <w:rFonts w:hint="eastAsia"/>
        </w:rPr>
        <w:t>可配置性，</w:t>
      </w:r>
      <w:r w:rsidR="00023D36">
        <w:rPr>
          <w:rFonts w:hint="eastAsia"/>
        </w:rPr>
        <w:t>系统尽可能的将所有可能变化的参数都从配置文件读取</w:t>
      </w:r>
      <w:r w:rsidR="00F63A0F">
        <w:rPr>
          <w:rFonts w:hint="eastAsia"/>
        </w:rPr>
        <w:t>。</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lastRenderedPageBreak/>
        <w:drawing>
          <wp:inline distT="0" distB="0" distL="0" distR="0" wp14:anchorId="10F1CE05" wp14:editId="27795C07">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3" w:name="_Ref35542597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8</w:t>
      </w:r>
      <w:r w:rsidR="00D87114">
        <w:fldChar w:fldCharType="end"/>
      </w:r>
      <w:bookmarkEnd w:id="133"/>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4" w:name="_Toc357176375"/>
      <w:r>
        <w:rPr>
          <w:rFonts w:hint="eastAsia"/>
        </w:rPr>
        <w:t>系统监控</w:t>
      </w:r>
      <w:bookmarkEnd w:id="134"/>
    </w:p>
    <w:p w:rsidR="00677287" w:rsidRPr="00677287" w:rsidRDefault="00677287" w:rsidP="00A76B11">
      <w:pPr>
        <w:pStyle w:val="3"/>
      </w:pPr>
      <w:bookmarkStart w:id="135" w:name="_Toc357176376"/>
      <w:r>
        <w:rPr>
          <w:rFonts w:hint="eastAsia"/>
        </w:rPr>
        <w:t>监控</w:t>
      </w:r>
      <w:r w:rsidR="00133974">
        <w:rPr>
          <w:rFonts w:hint="eastAsia"/>
        </w:rPr>
        <w:t>模块</w:t>
      </w:r>
      <w:bookmarkEnd w:id="135"/>
    </w:p>
    <w:p w:rsidR="00887799" w:rsidRDefault="009B35BA" w:rsidP="009B35BA">
      <w:pPr>
        <w:pStyle w:val="-0"/>
        <w:ind w:firstLine="420"/>
      </w:pPr>
      <w:r>
        <w:rPr>
          <w:rFonts w:hint="eastAsia"/>
        </w:rPr>
        <w:t>系统中集成了</w:t>
      </w:r>
      <w:hyperlink r:id="rId46" w:history="1">
        <w:r w:rsidRPr="009B35BA">
          <w:rPr>
            <w:rStyle w:val="afd"/>
            <w:rFonts w:hint="eastAsia"/>
          </w:rPr>
          <w:t>JavaSimon</w:t>
        </w:r>
      </w:hyperlink>
      <w:r>
        <w:rPr>
          <w:rFonts w:hint="eastAsia"/>
        </w:rPr>
        <w:t>和</w:t>
      </w:r>
      <w:hyperlink r:id="rId47"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lastRenderedPageBreak/>
        <w:drawing>
          <wp:inline distT="0" distB="0" distL="0" distR="0" wp14:anchorId="75CC3395" wp14:editId="35E3E06D">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36" w:name="_Ref3549288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9</w:t>
      </w:r>
      <w:r w:rsidR="00D87114">
        <w:fldChar w:fldCharType="end"/>
      </w:r>
      <w:bookmarkEnd w:id="136"/>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9</w:t>
      </w:r>
      <w:r>
        <w:fldChar w:fldCharType="end"/>
      </w:r>
      <w:r>
        <w:rPr>
          <w:rFonts w:hint="eastAsia"/>
        </w:rPr>
        <w:t>描述了系统监控模块的主要类图。</w:t>
      </w:r>
    </w:p>
    <w:p w:rsidR="00646034" w:rsidRDefault="00646034" w:rsidP="00416EA9">
      <w:pPr>
        <w:pStyle w:val="40"/>
        <w:numPr>
          <w:ilvl w:val="0"/>
          <w:numId w:val="33"/>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416EA9">
      <w:pPr>
        <w:pStyle w:val="40"/>
        <w:numPr>
          <w:ilvl w:val="0"/>
          <w:numId w:val="34"/>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416EA9">
      <w:pPr>
        <w:pStyle w:val="40"/>
        <w:numPr>
          <w:ilvl w:val="0"/>
          <w:numId w:val="34"/>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37" w:name="_Toc357176377"/>
      <w:r>
        <w:rPr>
          <w:rFonts w:hint="eastAsia"/>
        </w:rPr>
        <w:t>使用方法</w:t>
      </w:r>
      <w:bookmarkEnd w:id="137"/>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lastRenderedPageBreak/>
        <w:drawing>
          <wp:inline distT="0" distB="0" distL="0" distR="0" wp14:anchorId="022594D6" wp14:editId="76CB840B">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38"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10</w:t>
      </w:r>
      <w:r w:rsidR="00D87114">
        <w:fldChar w:fldCharType="end"/>
      </w:r>
      <w:bookmarkEnd w:id="138"/>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w:t>
      </w:r>
      <w:r w:rsidR="00931F1B">
        <w:rPr>
          <w:rFonts w:hint="eastAsia"/>
        </w:rPr>
        <w:t>页面</w:t>
      </w:r>
      <w:r w:rsidR="008C4557">
        <w:rPr>
          <w:rFonts w:hint="eastAsia"/>
        </w:rPr>
        <w:t>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7895A3F0" wp14:editId="1FBF2E64">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39"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11</w:t>
      </w:r>
      <w:r w:rsidR="00D87114">
        <w:fldChar w:fldCharType="end"/>
      </w:r>
      <w:bookmarkEnd w:id="139"/>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DF4497">
        <w:rPr>
          <w:rFonts w:hint="eastAsia"/>
        </w:rPr>
        <w:t>可根据自身需求</w:t>
      </w:r>
      <w:r w:rsidR="0048477B">
        <w:rPr>
          <w:rFonts w:hint="eastAsia"/>
        </w:rPr>
        <w:t>决定是否使用该监控功能。</w:t>
      </w:r>
    </w:p>
    <w:p w:rsidR="005E4917" w:rsidRDefault="005E4917" w:rsidP="007D7C6B">
      <w:pPr>
        <w:pStyle w:val="1"/>
      </w:pPr>
      <w:bookmarkStart w:id="140" w:name="_Ref355449395"/>
      <w:bookmarkStart w:id="141" w:name="_Toc357176378"/>
      <w:r>
        <w:rPr>
          <w:rFonts w:hint="eastAsia"/>
        </w:rPr>
        <w:lastRenderedPageBreak/>
        <w:t>性能数据</w:t>
      </w:r>
      <w:bookmarkEnd w:id="140"/>
      <w:bookmarkEnd w:id="141"/>
    </w:p>
    <w:p w:rsidR="005E4917" w:rsidRDefault="005E4917" w:rsidP="00A60F8F">
      <w:pPr>
        <w:pStyle w:val="2"/>
      </w:pPr>
      <w:bookmarkStart w:id="142" w:name="_Toc357176379"/>
      <w:r w:rsidRPr="00E74E50">
        <w:rPr>
          <w:rFonts w:hint="eastAsia"/>
        </w:rPr>
        <w:t>测试环境</w:t>
      </w:r>
      <w:bookmarkEnd w:id="142"/>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两台机器通过百兆以太网相连。</w:t>
      </w:r>
    </w:p>
    <w:p w:rsidR="00C61A5C" w:rsidRDefault="00C61A5C" w:rsidP="00E165E9">
      <w:pPr>
        <w:pStyle w:val="-0"/>
        <w:ind w:firstLine="420"/>
      </w:pPr>
      <w:r>
        <w:rPr>
          <w:noProof/>
        </w:rPr>
        <w:drawing>
          <wp:inline distT="0" distB="0" distL="0" distR="0" wp14:anchorId="04638414" wp14:editId="78CEAD42">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3"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43"/>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967D38">
        <w:rPr>
          <w:rFonts w:hint="eastAsia"/>
        </w:rPr>
        <w:t>图表</w:t>
      </w:r>
      <w:r w:rsidR="00967D38">
        <w:rPr>
          <w:rFonts w:hint="eastAsia"/>
        </w:rPr>
        <w:t xml:space="preserve"> </w:t>
      </w:r>
      <w:r w:rsidR="00967D38">
        <w:rPr>
          <w:noProof/>
        </w:rPr>
        <w:t>5</w:t>
      </w:r>
      <w:r w:rsidR="00967D38">
        <w:noBreakHyphen/>
      </w:r>
      <w:r w:rsidR="00967D38">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4" w:name="_Toc357176380"/>
      <w:r w:rsidRPr="00E74E50">
        <w:rPr>
          <w:rFonts w:hint="eastAsia"/>
        </w:rPr>
        <w:t>测试方法</w:t>
      </w:r>
      <w:bookmarkEnd w:id="144"/>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w:t>
      </w:r>
      <w:r w:rsidR="00B13F23">
        <w:rPr>
          <w:rFonts w:hint="eastAsia"/>
        </w:rPr>
        <w:t>服务器</w:t>
      </w:r>
      <w:r w:rsidR="000631E6">
        <w:rPr>
          <w:rFonts w:hint="eastAsia"/>
        </w:rPr>
        <w:t>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p>
    <w:p w:rsidR="005E4917" w:rsidRDefault="005E4917" w:rsidP="00A60F8F">
      <w:pPr>
        <w:pStyle w:val="2"/>
      </w:pPr>
      <w:bookmarkStart w:id="145" w:name="_Toc357176381"/>
      <w:r w:rsidRPr="00E74E50">
        <w:rPr>
          <w:rFonts w:hint="eastAsia"/>
        </w:rPr>
        <w:t>性能结果</w:t>
      </w:r>
      <w:bookmarkEnd w:id="145"/>
    </w:p>
    <w:p w:rsidR="0071719C" w:rsidRDefault="0071719C" w:rsidP="00A76B11">
      <w:pPr>
        <w:pStyle w:val="3"/>
      </w:pPr>
      <w:bookmarkStart w:id="146" w:name="_Toc357176382"/>
      <w:r>
        <w:rPr>
          <w:rFonts w:hint="eastAsia"/>
        </w:rPr>
        <w:t>内存存储引擎</w:t>
      </w:r>
      <w:bookmarkEnd w:id="146"/>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lastRenderedPageBreak/>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47"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1</w:t>
      </w:r>
      <w:r w:rsidR="007D3A59">
        <w:fldChar w:fldCharType="end"/>
      </w:r>
      <w:bookmarkEnd w:id="147"/>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48"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2</w:t>
      </w:r>
      <w:r w:rsidR="007D3A59">
        <w:fldChar w:fldCharType="end"/>
      </w:r>
      <w:bookmarkEnd w:id="148"/>
    </w:p>
    <w:p w:rsidR="00607D66" w:rsidRDefault="009E59F7" w:rsidP="009E59F7">
      <w:r>
        <w:rPr>
          <w:rFonts w:hint="eastAsia"/>
        </w:rPr>
        <w:tab/>
      </w:r>
      <w:r w:rsidR="00E20D90">
        <w:rPr>
          <w:rFonts w:hint="eastAsia"/>
        </w:rPr>
        <w:t>表格中的数据值分别为相应条件下的最小值、平均值以及平均值</w:t>
      </w:r>
      <w:r w:rsidR="002D3FA9">
        <w:rPr>
          <w:rFonts w:hint="eastAsia"/>
        </w:rPr>
        <w:t>。</w:t>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511BBE">
        <w:rPr>
          <w:rFonts w:hint="eastAsia"/>
        </w:rPr>
        <w:t>较短</w:t>
      </w:r>
      <w:r w:rsidR="009408A4">
        <w:rPr>
          <w:rFonts w:hint="eastAsia"/>
        </w:rPr>
        <w:t>。</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2</w:t>
      </w:r>
      <w:r w:rsidR="000C33FD">
        <w:fldChar w:fldCharType="end"/>
      </w:r>
      <w:r w:rsidR="000E7E5F">
        <w:rPr>
          <w:rFonts w:hint="eastAsia"/>
        </w:rPr>
        <w:t>为</w:t>
      </w:r>
      <w:r>
        <w:rPr>
          <w:rFonts w:hint="eastAsia"/>
        </w:rPr>
        <w:t>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w:t>
      </w:r>
      <w:proofErr w:type="gramStart"/>
      <w:r w:rsidR="00A104B2">
        <w:rPr>
          <w:rFonts w:hint="eastAsia"/>
        </w:rPr>
        <w:t>端记录</w:t>
      </w:r>
      <w:proofErr w:type="gramEnd"/>
      <w:r w:rsidR="00A104B2">
        <w:rPr>
          <w:rFonts w:hint="eastAsia"/>
        </w:rPr>
        <w:t>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967D38">
        <w:rPr>
          <w:rFonts w:hint="eastAsia"/>
        </w:rPr>
        <w:t>图表</w:t>
      </w:r>
      <w:r w:rsidR="00967D38">
        <w:rPr>
          <w:rFonts w:hint="eastAsia"/>
        </w:rPr>
        <w:t xml:space="preserve"> </w:t>
      </w:r>
      <w:r w:rsidR="00967D38">
        <w:rPr>
          <w:noProof/>
        </w:rPr>
        <w:t>5</w:t>
      </w:r>
      <w:r w:rsidR="00967D38">
        <w:noBreakHyphen/>
      </w:r>
      <w:r w:rsidR="00967D38">
        <w:rPr>
          <w:noProof/>
        </w:rPr>
        <w:t>2</w:t>
      </w:r>
      <w:r w:rsidR="00A25DAD">
        <w:fldChar w:fldCharType="end"/>
      </w:r>
      <w:r w:rsidR="00A25DAD">
        <w:rPr>
          <w:rFonts w:hint="eastAsia"/>
        </w:rPr>
        <w:t>所示，</w:t>
      </w:r>
      <w:r w:rsidR="00B71BFB">
        <w:rPr>
          <w:rFonts w:hint="eastAsia"/>
        </w:rPr>
        <w:t>随着并发访问量的提高，操作</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pPr>
      <w:r>
        <w:rPr>
          <w:noProof/>
        </w:rPr>
        <w:lastRenderedPageBreak/>
        <w:drawing>
          <wp:inline distT="0" distB="0" distL="0" distR="0" wp14:anchorId="2BD9AD72" wp14:editId="58DFBA9D">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pPr>
      <w:bookmarkStart w:id="149"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2</w:t>
      </w:r>
      <w:r w:rsidR="00D87114">
        <w:fldChar w:fldCharType="end"/>
      </w:r>
      <w:bookmarkEnd w:id="149"/>
    </w:p>
    <w:p w:rsidR="0071719C" w:rsidRDefault="0071719C" w:rsidP="00A76B11">
      <w:pPr>
        <w:pStyle w:val="3"/>
      </w:pPr>
      <w:bookmarkStart w:id="150" w:name="_Toc357176383"/>
      <w:r>
        <w:rPr>
          <w:rFonts w:hint="eastAsia"/>
        </w:rPr>
        <w:t>持久化存储引擎</w:t>
      </w:r>
      <w:bookmarkEnd w:id="150"/>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1"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3</w:t>
      </w:r>
      <w:r w:rsidR="007D3A59">
        <w:fldChar w:fldCharType="end"/>
      </w:r>
      <w:bookmarkEnd w:id="151"/>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rsidP="00511BBE">
            <w:pPr>
              <w:jc w:val="left"/>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7D3A59" w:rsidP="007D3A59">
      <w:pPr>
        <w:pStyle w:val="aff2"/>
        <w:jc w:val="center"/>
      </w:pPr>
      <w:bookmarkStart w:id="152"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67D38">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67D38">
        <w:rPr>
          <w:noProof/>
        </w:rPr>
        <w:t>4</w:t>
      </w:r>
      <w:r>
        <w:fldChar w:fldCharType="end"/>
      </w:r>
      <w:bookmarkEnd w:id="152"/>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w:t>
      </w:r>
      <w:r w:rsidR="00224F27">
        <w:rPr>
          <w:rFonts w:hint="eastAsia"/>
        </w:rPr>
        <w:lastRenderedPageBreak/>
        <w:t>以看出，读操作所需的时间却通常大于写操作</w:t>
      </w:r>
      <w:r w:rsidR="00696874">
        <w:rPr>
          <w:rFonts w:hint="eastAsia"/>
        </w:rPr>
        <w:t>，这是因为写操作是直接的内存操作，而读操作在检查布隆过滤器后有可能进行文件读取操作，因而测试结果也与系统的实现一致。</w:t>
      </w:r>
    </w:p>
    <w:p w:rsidR="002570CA" w:rsidRDefault="00696874" w:rsidP="002570CA">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w:t>
      </w:r>
      <w:proofErr w:type="gramStart"/>
      <w:r w:rsidR="002D1F21">
        <w:rPr>
          <w:rFonts w:hint="eastAsia"/>
        </w:rPr>
        <w:t>值操作</w:t>
      </w:r>
      <w:proofErr w:type="gramEnd"/>
      <w:r w:rsidR="002D1F21">
        <w:rPr>
          <w:rFonts w:hint="eastAsia"/>
        </w:rPr>
        <w:t>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1A070ED3" wp14:editId="1BD07CD0">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3</w:t>
      </w:r>
      <w:r w:rsidR="00D87114">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w:t>
      </w:r>
      <w:proofErr w:type="gramStart"/>
      <w:r w:rsidR="00A57105">
        <w:rPr>
          <w:rFonts w:hint="eastAsia"/>
        </w:rPr>
        <w:t>中键值操作</w:t>
      </w:r>
      <w:proofErr w:type="gramEnd"/>
      <w:r w:rsidR="00A57105">
        <w:rPr>
          <w:rFonts w:hint="eastAsia"/>
        </w:rPr>
        <w:t>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3" w:name="_Ref355449412"/>
      <w:bookmarkStart w:id="154" w:name="_Toc357176384"/>
      <w:r>
        <w:rPr>
          <w:rFonts w:hint="eastAsia"/>
        </w:rPr>
        <w:t>使用场景</w:t>
      </w:r>
      <w:bookmarkEnd w:id="153"/>
      <w:bookmarkEnd w:id="154"/>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55" w:name="_Ref355377185"/>
      <w:bookmarkStart w:id="156" w:name="_Toc357176385"/>
      <w:r>
        <w:rPr>
          <w:rFonts w:hint="eastAsia"/>
        </w:rPr>
        <w:t>缓存系统</w:t>
      </w:r>
      <w:bookmarkEnd w:id="155"/>
      <w:bookmarkEnd w:id="156"/>
    </w:p>
    <w:p w:rsidR="0066776F" w:rsidRPr="0066776F" w:rsidRDefault="0066776F" w:rsidP="00A76B11">
      <w:pPr>
        <w:pStyle w:val="3"/>
      </w:pPr>
      <w:bookmarkStart w:id="157" w:name="_Toc357176386"/>
      <w:r>
        <w:rPr>
          <w:rFonts w:hint="eastAsia"/>
        </w:rPr>
        <w:t>概述</w:t>
      </w:r>
      <w:bookmarkEnd w:id="157"/>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Pr>
          <w:rFonts w:hint="eastAsia"/>
        </w:rPr>
        <w:t>计算的结果。而本系统非常适合用作缓存系统。</w:t>
      </w:r>
      <w:r w:rsidR="006D0A25">
        <w:rPr>
          <w:rFonts w:hint="eastAsia"/>
        </w:rPr>
        <w:t>本系统作为缓存系统具备的优点如下：</w:t>
      </w:r>
    </w:p>
    <w:p w:rsidR="006D0A25" w:rsidRDefault="00664C93" w:rsidP="00416EA9">
      <w:pPr>
        <w:pStyle w:val="40"/>
        <w:numPr>
          <w:ilvl w:val="0"/>
          <w:numId w:val="41"/>
        </w:numPr>
        <w:ind w:firstLineChars="0"/>
      </w:pPr>
      <w:r>
        <w:rPr>
          <w:rFonts w:hint="eastAsia"/>
        </w:rPr>
        <w:lastRenderedPageBreak/>
        <w:t>系统的内存存储引擎具有较好的读写性能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416EA9">
      <w:pPr>
        <w:pStyle w:val="40"/>
        <w:numPr>
          <w:ilvl w:val="0"/>
          <w:numId w:val="41"/>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416EA9">
      <w:pPr>
        <w:pStyle w:val="40"/>
        <w:numPr>
          <w:ilvl w:val="0"/>
          <w:numId w:val="41"/>
        </w:numPr>
        <w:ind w:firstLineChars="0"/>
      </w:pPr>
      <w:r>
        <w:rPr>
          <w:rFonts w:hint="eastAsia"/>
        </w:rPr>
        <w:t>系统对数据库服务器提供了故障恢复以及自动路由等功能，避免了当某台服务器失效时的缓存大面积失效问题。</w:t>
      </w:r>
    </w:p>
    <w:p w:rsidR="00AD6BCE" w:rsidRDefault="00AD6BCE" w:rsidP="00416EA9">
      <w:pPr>
        <w:pStyle w:val="40"/>
        <w:numPr>
          <w:ilvl w:val="0"/>
          <w:numId w:val="41"/>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416EA9">
      <w:pPr>
        <w:pStyle w:val="40"/>
        <w:numPr>
          <w:ilvl w:val="0"/>
          <w:numId w:val="43"/>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416EA9">
      <w:pPr>
        <w:pStyle w:val="40"/>
        <w:numPr>
          <w:ilvl w:val="0"/>
          <w:numId w:val="43"/>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架构，即将</w:t>
      </w:r>
      <w:r w:rsidR="00926A8B">
        <w:rPr>
          <w:rFonts w:hint="eastAsia"/>
        </w:rPr>
        <w:t>不同的业务模块</w:t>
      </w:r>
      <w:r w:rsidR="009B7BCC">
        <w:rPr>
          <w:rFonts w:hint="eastAsia"/>
        </w:rPr>
        <w:t>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416EA9">
      <w:pPr>
        <w:pStyle w:val="40"/>
        <w:numPr>
          <w:ilvl w:val="0"/>
          <w:numId w:val="43"/>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开发人员可将序列化后的模型对象进行缓存，下次访问时直接进行缓存中反序列化即可，而无需再次进行复杂的计算操作。</w:t>
      </w:r>
    </w:p>
    <w:p w:rsidR="003D5852" w:rsidRDefault="003D5852" w:rsidP="00416EA9">
      <w:pPr>
        <w:pStyle w:val="40"/>
        <w:numPr>
          <w:ilvl w:val="0"/>
          <w:numId w:val="43"/>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237BFC">
        <w:rPr>
          <w:rFonts w:hint="eastAsia"/>
        </w:rPr>
        <w:t>对于某些较长时间不变</w:t>
      </w:r>
      <w:r w:rsidR="00BB2ECA">
        <w:rPr>
          <w:rFonts w:hint="eastAsia"/>
        </w:rPr>
        <w:t>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58" w:name="_Toc357176387"/>
      <w:r>
        <w:rPr>
          <w:rFonts w:hint="eastAsia"/>
        </w:rPr>
        <w:t>缓存模型</w:t>
      </w:r>
      <w:bookmarkEnd w:id="158"/>
    </w:p>
    <w:p w:rsidR="006D0A25" w:rsidRDefault="006D0A25" w:rsidP="002E1DA4">
      <w:pPr>
        <w:pStyle w:val="-0"/>
        <w:ind w:firstLine="420"/>
      </w:pPr>
      <w:r>
        <w:rPr>
          <w:noProof/>
        </w:rPr>
        <w:lastRenderedPageBreak/>
        <w:drawing>
          <wp:inline distT="0" distB="0" distL="0" distR="0" wp14:anchorId="2850E7F8" wp14:editId="42DFD59B">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59"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59"/>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967D38">
        <w:rPr>
          <w:rFonts w:hint="eastAsia"/>
        </w:rPr>
        <w:t>图表</w:t>
      </w:r>
      <w:r w:rsidR="00967D38">
        <w:rPr>
          <w:rFonts w:hint="eastAsia"/>
        </w:rPr>
        <w:t xml:space="preserve"> </w:t>
      </w:r>
      <w:r w:rsidR="00967D38">
        <w:rPr>
          <w:noProof/>
        </w:rPr>
        <w:t>6</w:t>
      </w:r>
      <w:r w:rsidR="00967D38">
        <w:noBreakHyphen/>
      </w:r>
      <w:r w:rsidR="00967D38">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416EA9">
      <w:pPr>
        <w:pStyle w:val="40"/>
        <w:numPr>
          <w:ilvl w:val="0"/>
          <w:numId w:val="42"/>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416EA9">
      <w:pPr>
        <w:pStyle w:val="40"/>
        <w:numPr>
          <w:ilvl w:val="0"/>
          <w:numId w:val="42"/>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416EA9">
      <w:pPr>
        <w:pStyle w:val="40"/>
        <w:numPr>
          <w:ilvl w:val="0"/>
          <w:numId w:val="41"/>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237BFC">
        <w:rPr>
          <w:rFonts w:hint="eastAsia"/>
        </w:rPr>
        <w:t>不同的</w:t>
      </w:r>
      <w:r w:rsidR="00F767D2">
        <w:rPr>
          <w:rFonts w:hint="eastAsia"/>
        </w:rPr>
        <w:t>应用场景，方便使用</w:t>
      </w:r>
      <w:r w:rsidR="00FF24E7">
        <w:rPr>
          <w:rFonts w:hint="eastAsia"/>
        </w:rPr>
        <w:t>。</w:t>
      </w:r>
    </w:p>
    <w:p w:rsidR="00AB45C3" w:rsidRDefault="00BE43C3" w:rsidP="00A60F8F">
      <w:pPr>
        <w:pStyle w:val="2"/>
      </w:pPr>
      <w:bookmarkStart w:id="160" w:name="_Toc357176388"/>
      <w:r>
        <w:rPr>
          <w:rFonts w:hint="eastAsia"/>
        </w:rPr>
        <w:t>持久化存储</w:t>
      </w:r>
      <w:bookmarkEnd w:id="160"/>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C554EF">
        <w:rPr>
          <w:rFonts w:hint="eastAsia"/>
        </w:rPr>
        <w:t>章节</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967D38">
        <w:t>6.1</w:t>
      </w:r>
      <w:r w:rsidR="00112770">
        <w:fldChar w:fldCharType="end"/>
      </w:r>
      <w:r w:rsidR="00112770">
        <w:fldChar w:fldCharType="begin"/>
      </w:r>
      <w:r w:rsidR="00112770">
        <w:instrText xml:space="preserve"> REF _Ref355377185 \h </w:instrText>
      </w:r>
      <w:r w:rsidR="00112770">
        <w:fldChar w:fldCharType="separate"/>
      </w:r>
      <w:r w:rsidR="00967D38">
        <w:rPr>
          <w:rFonts w:hint="eastAsia"/>
        </w:rPr>
        <w:t>缓存系统</w:t>
      </w:r>
      <w:r w:rsidR="00112770">
        <w:fldChar w:fldCharType="end"/>
      </w:r>
      <w:r w:rsidR="00112770">
        <w:rPr>
          <w:rFonts w:hint="eastAsia"/>
        </w:rPr>
        <w:t>描述的数据模型，以避免应用程序之间和模块之间的冲突。</w:t>
      </w:r>
    </w:p>
    <w:p w:rsidR="005E4917" w:rsidRPr="004A1DF5" w:rsidRDefault="005E4917" w:rsidP="007D7C6B">
      <w:pPr>
        <w:pStyle w:val="1"/>
      </w:pPr>
      <w:bookmarkStart w:id="161" w:name="_Ref355449440"/>
      <w:bookmarkStart w:id="162" w:name="_Toc357176389"/>
      <w:r w:rsidRPr="004A1DF5">
        <w:rPr>
          <w:rFonts w:hint="eastAsia"/>
        </w:rPr>
        <w:t>相关工作</w:t>
      </w:r>
      <w:bookmarkEnd w:id="161"/>
      <w:bookmarkEnd w:id="162"/>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w:t>
      </w:r>
      <w:r w:rsidR="0083612D">
        <w:rPr>
          <w:rFonts w:hint="eastAsia"/>
        </w:rPr>
        <w:t>了</w:t>
      </w:r>
      <w:r>
        <w:rPr>
          <w:rFonts w:hint="eastAsia"/>
        </w:rPr>
        <w:t>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967D38">
        <w:t xml:space="preserve">[11] </w:t>
      </w:r>
      <w:r w:rsidR="00A462B4">
        <w:fldChar w:fldCharType="end"/>
      </w:r>
      <w:r w:rsidR="001E36CE">
        <w:rPr>
          <w:rFonts w:hint="eastAsia"/>
        </w:rPr>
        <w:t>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w:t>
      </w:r>
      <w:r w:rsidR="004C15D2">
        <w:rPr>
          <w:rFonts w:hint="eastAsia"/>
        </w:rPr>
        <w:t>达到</w:t>
      </w:r>
      <w:r w:rsidR="00AF49EE">
        <w:rPr>
          <w:rFonts w:hint="eastAsia"/>
        </w:rPr>
        <w:t>三者的平衡</w:t>
      </w:r>
      <w:r w:rsidR="00F34B7B">
        <w:rPr>
          <w:rFonts w:hint="eastAsia"/>
        </w:rPr>
        <w:t>，学术界和工业界都出现了许多优秀的分布式存储系统。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967D38">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967D38">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4C1E1F">
        <w:rPr>
          <w:rFonts w:hint="eastAsia"/>
        </w:rPr>
        <w:t>，例如</w:t>
      </w:r>
      <w:r w:rsidR="00FB06D1">
        <w:rPr>
          <w:rFonts w:hint="eastAsia"/>
        </w:rPr>
        <w:t>高可用的键值数据库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967D38">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967D38">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967D38">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967D38">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967D38">
        <w:t xml:space="preserve">[3] </w:t>
      </w:r>
      <w:r w:rsidR="00317A56">
        <w:fldChar w:fldCharType="end"/>
      </w:r>
      <w:r w:rsidR="00317A56">
        <w:rPr>
          <w:rFonts w:hint="eastAsia"/>
        </w:rPr>
        <w:t>、数据备份与恢复</w:t>
      </w:r>
      <w:r w:rsidR="001A6DCE">
        <w:rPr>
          <w:rFonts w:hint="eastAsia"/>
        </w:rPr>
        <w:t>以及事务控制等内容。</w:t>
      </w:r>
    </w:p>
    <w:p w:rsidR="005E4917" w:rsidRPr="004A1DF5" w:rsidRDefault="005E4917" w:rsidP="007D7C6B">
      <w:pPr>
        <w:pStyle w:val="1"/>
      </w:pPr>
      <w:bookmarkStart w:id="163" w:name="_Ref355449444"/>
      <w:bookmarkStart w:id="164" w:name="_Toc357176390"/>
      <w:r w:rsidRPr="004A1DF5">
        <w:rPr>
          <w:rFonts w:hint="eastAsia"/>
        </w:rPr>
        <w:t>结论与展望</w:t>
      </w:r>
      <w:bookmarkEnd w:id="163"/>
      <w:bookmarkEnd w:id="164"/>
    </w:p>
    <w:p w:rsidR="002B0F17" w:rsidRPr="00E93A35" w:rsidRDefault="00A93F39" w:rsidP="00E93A35">
      <w:pPr>
        <w:pStyle w:val="afa"/>
      </w:pPr>
      <w:r>
        <w:rPr>
          <w:rFonts w:hint="eastAsia"/>
        </w:rPr>
        <w:t>本课题</w:t>
      </w:r>
      <w:r w:rsidR="006A26DC" w:rsidRPr="00E93A35">
        <w:rPr>
          <w:rFonts w:hint="eastAsia"/>
        </w:rPr>
        <w:t>基于前人在</w:t>
      </w:r>
      <w:r w:rsidR="006A26DC" w:rsidRPr="00E93A35">
        <w:rPr>
          <w:rFonts w:hint="eastAsia"/>
        </w:rPr>
        <w:t>NoSQL</w:t>
      </w:r>
      <w:r w:rsidR="006A26DC" w:rsidRPr="00E93A35">
        <w:rPr>
          <w:rFonts w:hint="eastAsia"/>
        </w:rPr>
        <w:t>领域所作的工作，设计并实现了一个基于键值的分布式</w:t>
      </w:r>
      <w:r w:rsidR="006A26DC" w:rsidRPr="00E93A35">
        <w:rPr>
          <w:rFonts w:hint="eastAsia"/>
        </w:rPr>
        <w:t>NoSQL</w:t>
      </w:r>
      <w:r w:rsidR="006A26DC" w:rsidRPr="00E93A35">
        <w:rPr>
          <w:rFonts w:hint="eastAsia"/>
        </w:rPr>
        <w:t>数据存储系统</w:t>
      </w:r>
      <w:r w:rsidR="00E50266" w:rsidRPr="00E93A35">
        <w:rPr>
          <w:rFonts w:hint="eastAsia"/>
        </w:rPr>
        <w:t>原型</w:t>
      </w:r>
      <w:r w:rsidR="00733B32" w:rsidRPr="00E93A35">
        <w:rPr>
          <w:rFonts w:hint="eastAsia"/>
        </w:rPr>
        <w:t>。</w:t>
      </w:r>
      <w:r w:rsidR="00E50266" w:rsidRPr="00E93A35">
        <w:rPr>
          <w:rFonts w:hint="eastAsia"/>
        </w:rPr>
        <w:t>通过最终的测试，证明了本系统的</w:t>
      </w:r>
      <w:r w:rsidR="00270EED" w:rsidRPr="00E93A35">
        <w:rPr>
          <w:rFonts w:hint="eastAsia"/>
        </w:rPr>
        <w:t>可用</w:t>
      </w:r>
      <w:r w:rsidR="00E50266" w:rsidRPr="00E93A35">
        <w:rPr>
          <w:rFonts w:hint="eastAsia"/>
        </w:rPr>
        <w:t>性以及负载均衡、自动故障恢复</w:t>
      </w:r>
      <w:r w:rsidR="00EF6E66" w:rsidRPr="00E93A35">
        <w:rPr>
          <w:rFonts w:hint="eastAsia"/>
        </w:rPr>
        <w:t>等方案</w:t>
      </w:r>
      <w:r w:rsidR="00E50266" w:rsidRPr="00E93A35">
        <w:rPr>
          <w:rFonts w:hint="eastAsia"/>
        </w:rPr>
        <w:t>的可行性</w:t>
      </w:r>
      <w:r w:rsidR="005727DB" w:rsidRPr="00E93A35">
        <w:rPr>
          <w:rFonts w:hint="eastAsia"/>
        </w:rPr>
        <w:t>。同时本文也以实例的方式讨论了本系统的使用场景，为系统的潜在用户提供了一些使用指南。</w:t>
      </w:r>
      <w:r w:rsidR="00E708D7" w:rsidRPr="00E93A35">
        <w:rPr>
          <w:rFonts w:hint="eastAsia"/>
        </w:rPr>
        <w:t>但通过性能测试的结果发现，</w:t>
      </w:r>
      <w:r w:rsidR="004A2E81" w:rsidRPr="00E93A35">
        <w:rPr>
          <w:rFonts w:hint="eastAsia"/>
        </w:rPr>
        <w:t>数据服务器在高并发的条件下仍有许多需要优化的地方，例如线程竞争、网络</w:t>
      </w:r>
      <w:r w:rsidR="00A501A9" w:rsidRPr="00E93A35">
        <w:rPr>
          <w:rFonts w:hint="eastAsia"/>
        </w:rPr>
        <w:t>传输</w:t>
      </w:r>
      <w:r w:rsidR="003C323C" w:rsidRPr="00E93A35">
        <w:rPr>
          <w:rFonts w:hint="eastAsia"/>
        </w:rPr>
        <w:t>等内容，这也将是今后工作的重点。</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w:t>
      </w:r>
      <w:r w:rsidR="00E35626">
        <w:rPr>
          <w:rFonts w:hint="eastAsia"/>
        </w:rPr>
        <w:t>现在已经</w:t>
      </w:r>
      <w:r w:rsidR="00426269">
        <w:rPr>
          <w:rFonts w:hint="eastAsia"/>
        </w:rPr>
        <w:t>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w:t>
      </w:r>
      <w:r w:rsidR="009821AD">
        <w:rPr>
          <w:rFonts w:hint="eastAsia"/>
        </w:rPr>
        <w:t>应用</w:t>
      </w:r>
      <w:r w:rsidR="004B56AF">
        <w:rPr>
          <w:rFonts w:hint="eastAsia"/>
        </w:rPr>
        <w:t>系统的开发人员所</w:t>
      </w:r>
      <w:r w:rsidR="00BB3614">
        <w:rPr>
          <w:rFonts w:hint="eastAsia"/>
        </w:rPr>
        <w:t>重视</w:t>
      </w:r>
      <w:r w:rsidR="004B56AF">
        <w:rPr>
          <w:rFonts w:hint="eastAsia"/>
        </w:rPr>
        <w:t>。</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65" w:name="_Toc357176391"/>
      <w:r>
        <w:rPr>
          <w:rFonts w:hint="eastAsia"/>
        </w:rPr>
        <w:lastRenderedPageBreak/>
        <w:t>主要</w:t>
      </w:r>
      <w:r w:rsidR="00B46F1E" w:rsidRPr="0008051B">
        <w:rPr>
          <w:rFonts w:hint="eastAsia"/>
        </w:rPr>
        <w:t>参考文献</w:t>
      </w:r>
      <w:bookmarkEnd w:id="165"/>
    </w:p>
    <w:p w:rsidR="00D312AE" w:rsidRPr="00404375" w:rsidRDefault="00404375" w:rsidP="00404375">
      <w:pPr>
        <w:pStyle w:val="afb"/>
      </w:pPr>
      <w:bookmarkStart w:id="166" w:name="_Ref355450265"/>
      <w:r w:rsidRPr="00404375">
        <w:t xml:space="preserve">Silberschatz A, Korth H F, Sudarshan S. Database system </w:t>
      </w:r>
      <w:proofErr w:type="gramStart"/>
      <w:r w:rsidRPr="00404375">
        <w:t>concepts[</w:t>
      </w:r>
      <w:proofErr w:type="gramEnd"/>
      <w:r w:rsidRPr="00404375">
        <w:t>M]. Hightstown: McGraw-Hill, 1997.</w:t>
      </w:r>
      <w:bookmarkEnd w:id="166"/>
    </w:p>
    <w:p w:rsidR="00D312AE" w:rsidRPr="00E253FB" w:rsidRDefault="00D312AE" w:rsidP="00E253FB">
      <w:pPr>
        <w:pStyle w:val="afb"/>
        <w:rPr>
          <w:rStyle w:val="citation"/>
        </w:rPr>
      </w:pPr>
      <w:bookmarkStart w:id="167"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5" w:tooltip="Digital object identifier" w:history="1">
        <w:r w:rsidRPr="00E253FB">
          <w:rPr>
            <w:rStyle w:val="afd"/>
            <w:color w:val="auto"/>
            <w:u w:val="none"/>
          </w:rPr>
          <w:t>doi</w:t>
        </w:r>
      </w:hyperlink>
      <w:r w:rsidRPr="00E253FB">
        <w:rPr>
          <w:rStyle w:val="citation"/>
        </w:rPr>
        <w:t>:10.1145/362384.362685</w:t>
      </w:r>
      <w:bookmarkEnd w:id="167"/>
    </w:p>
    <w:p w:rsidR="00D312AE" w:rsidRPr="00E253FB" w:rsidRDefault="00D312AE" w:rsidP="00E253FB">
      <w:pPr>
        <w:pStyle w:val="afb"/>
      </w:pPr>
      <w:bookmarkStart w:id="168"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68"/>
    </w:p>
    <w:p w:rsidR="00D312AE" w:rsidRPr="00E253FB" w:rsidRDefault="00D312AE" w:rsidP="00E253FB">
      <w:pPr>
        <w:pStyle w:val="afb"/>
      </w:pPr>
      <w:bookmarkStart w:id="169" w:name="_Ref354239786"/>
      <w:r w:rsidRPr="00E253FB">
        <w:t xml:space="preserve">Pritchett D. Base: An acid </w:t>
      </w:r>
      <w:proofErr w:type="gramStart"/>
      <w:r w:rsidRPr="00E253FB">
        <w:t>alternative[</w:t>
      </w:r>
      <w:proofErr w:type="gramEnd"/>
      <w:r w:rsidRPr="00E253FB">
        <w:t>J]. Queue, 2008, 6(3): 48-55.</w:t>
      </w:r>
      <w:bookmarkEnd w:id="169"/>
    </w:p>
    <w:p w:rsidR="00D312AE" w:rsidRPr="00E253FB" w:rsidRDefault="00D312AE" w:rsidP="00E253FB">
      <w:pPr>
        <w:pStyle w:val="afb"/>
      </w:pPr>
      <w:bookmarkStart w:id="170" w:name="_Ref354252607"/>
      <w:r w:rsidRPr="00E253FB">
        <w:t xml:space="preserve">Cattell R. Scalable SQL and NoSQL data </w:t>
      </w:r>
      <w:proofErr w:type="gramStart"/>
      <w:r w:rsidRPr="00E253FB">
        <w:t>stores[</w:t>
      </w:r>
      <w:proofErr w:type="gramEnd"/>
      <w:r w:rsidRPr="00E253FB">
        <w:t>J]. ACM SIGMOD Record, 2011, 39(4): 12-27.</w:t>
      </w:r>
      <w:bookmarkEnd w:id="170"/>
    </w:p>
    <w:p w:rsidR="00D312AE" w:rsidRPr="00E253FB" w:rsidRDefault="00D312AE" w:rsidP="00E253FB">
      <w:pPr>
        <w:pStyle w:val="afb"/>
      </w:pPr>
      <w:bookmarkStart w:id="171"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71"/>
    </w:p>
    <w:p w:rsidR="00D312AE" w:rsidRDefault="00D312AE" w:rsidP="00E253FB">
      <w:pPr>
        <w:pStyle w:val="afb"/>
      </w:pPr>
      <w:bookmarkStart w:id="172"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72"/>
    </w:p>
    <w:p w:rsidR="00604BB6" w:rsidRPr="00604BB6" w:rsidRDefault="00604BB6" w:rsidP="00604BB6">
      <w:pPr>
        <w:pStyle w:val="afb"/>
      </w:pPr>
      <w:bookmarkStart w:id="173"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73"/>
    </w:p>
    <w:p w:rsidR="00D312AE" w:rsidRPr="00E253FB" w:rsidRDefault="00D312AE" w:rsidP="00E253FB">
      <w:pPr>
        <w:pStyle w:val="afb"/>
      </w:pPr>
      <w:bookmarkStart w:id="174" w:name="_Ref354255077"/>
      <w:r w:rsidRPr="00E253FB">
        <w:t xml:space="preserve">Vogels W. Eventually </w:t>
      </w:r>
      <w:proofErr w:type="gramStart"/>
      <w:r w:rsidRPr="00E253FB">
        <w:t>consistent[</w:t>
      </w:r>
      <w:proofErr w:type="gramEnd"/>
      <w:r w:rsidRPr="00E253FB">
        <w:t>J]. Communications of the ACM, 2009, 52(1): 40-44.</w:t>
      </w:r>
      <w:bookmarkEnd w:id="174"/>
    </w:p>
    <w:p w:rsidR="00D312AE" w:rsidRPr="00E253FB" w:rsidRDefault="00D312AE" w:rsidP="00E253FB">
      <w:pPr>
        <w:pStyle w:val="afb"/>
      </w:pPr>
      <w:bookmarkStart w:id="175" w:name="_Ref354515395"/>
      <w:r w:rsidRPr="00E253FB">
        <w:t>Allavena A, Demers A, Hopcroft J E. Correctness of a gossip based membership protocol[C]//Proceedings of the twenty-fourth annual ACM symposium on Principles of distributed computing. ACM, 2005: 292-301.</w:t>
      </w:r>
      <w:bookmarkEnd w:id="175"/>
    </w:p>
    <w:p w:rsidR="00D312AE" w:rsidRPr="00E253FB" w:rsidRDefault="00D312AE" w:rsidP="00E253FB">
      <w:pPr>
        <w:pStyle w:val="afb"/>
      </w:pPr>
      <w:bookmarkStart w:id="176" w:name="_Ref354345455"/>
      <w:r w:rsidRPr="00E253FB">
        <w:t xml:space="preserve">Brewer E. CAP twelve years later: How </w:t>
      </w:r>
      <w:proofErr w:type="gramStart"/>
      <w:r w:rsidRPr="00E253FB">
        <w:t>the[</w:t>
      </w:r>
      <w:proofErr w:type="gramEnd"/>
      <w:r w:rsidRPr="00E253FB">
        <w:t>J]. Computer, 2012, 45(2): 23-29.</w:t>
      </w:r>
      <w:bookmarkEnd w:id="176"/>
    </w:p>
    <w:p w:rsidR="00D312AE" w:rsidRPr="00E253FB" w:rsidRDefault="00D312AE" w:rsidP="00E253FB">
      <w:pPr>
        <w:pStyle w:val="afb"/>
      </w:pPr>
      <w:bookmarkStart w:id="177"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77"/>
    </w:p>
    <w:p w:rsidR="000F4D08" w:rsidRDefault="00D312AE" w:rsidP="00C63B50">
      <w:pPr>
        <w:pStyle w:val="afb"/>
      </w:pPr>
      <w:bookmarkStart w:id="178" w:name="_Ref354346550"/>
      <w:r w:rsidRPr="00E253FB">
        <w:t xml:space="preserve">Ghemawat </w:t>
      </w:r>
      <w:r w:rsidRPr="006339D8">
        <w:t>S</w:t>
      </w:r>
      <w:r w:rsidRPr="00E253FB">
        <w:t>, Gobioff H, Leung S T. The Google file system[C]//ACM SIGOPS Operating Systems Review. ACM, 2003, 37(5): 29-43.</w:t>
      </w:r>
      <w:bookmarkEnd w:id="178"/>
    </w:p>
    <w:p w:rsidR="000F4D08" w:rsidRDefault="006626AD" w:rsidP="006626AD">
      <w:pPr>
        <w:pStyle w:val="afb"/>
      </w:pPr>
      <w:bookmarkStart w:id="179" w:name="_Ref354475782"/>
      <w:r w:rsidRPr="006626AD">
        <w:t>Burrows M. The Chubby lock service for loosely-coupled distributed systems[C]//Proceedings of the 7th symposium on Operating systems design and implementation. USENIX Association, 2006: 335-350.</w:t>
      </w:r>
      <w:bookmarkEnd w:id="179"/>
    </w:p>
    <w:p w:rsidR="00AB5100" w:rsidRPr="008649FB" w:rsidRDefault="00AA3F4F" w:rsidP="008649FB">
      <w:pPr>
        <w:pStyle w:val="afb"/>
      </w:pPr>
      <w:bookmarkStart w:id="180" w:name="_Ref354478121"/>
      <w:r w:rsidRPr="008649FB">
        <w:t xml:space="preserve">Lamport L. Paxos made </w:t>
      </w:r>
      <w:proofErr w:type="gramStart"/>
      <w:r w:rsidRPr="008649FB">
        <w:t>simple[</w:t>
      </w:r>
      <w:proofErr w:type="gramEnd"/>
      <w:r w:rsidRPr="008649FB">
        <w:t>J]. ACM SIGACT News, 2001, 32(4): 18-25.</w:t>
      </w:r>
      <w:bookmarkEnd w:id="180"/>
    </w:p>
    <w:p w:rsidR="004A634D" w:rsidRDefault="004A634D" w:rsidP="004A634D">
      <w:pPr>
        <w:pStyle w:val="afb"/>
      </w:pPr>
      <w:bookmarkStart w:id="181"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81"/>
    </w:p>
    <w:p w:rsidR="009962F4" w:rsidRDefault="009962F4" w:rsidP="009962F4">
      <w:pPr>
        <w:pStyle w:val="afb"/>
      </w:pPr>
      <w:bookmarkStart w:id="182"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82"/>
    </w:p>
    <w:p w:rsidR="00F11B0A" w:rsidRDefault="00F11B0A" w:rsidP="00F11B0A">
      <w:pPr>
        <w:pStyle w:val="afb"/>
      </w:pPr>
      <w:bookmarkStart w:id="183"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83"/>
    </w:p>
    <w:p w:rsidR="000F4D08" w:rsidRDefault="002750D6" w:rsidP="002750D6">
      <w:pPr>
        <w:pStyle w:val="1"/>
      </w:pPr>
      <w:bookmarkStart w:id="184" w:name="_Toc357176392"/>
      <w:r>
        <w:rPr>
          <w:rFonts w:hint="eastAsia"/>
        </w:rPr>
        <w:lastRenderedPageBreak/>
        <w:t>谢辞</w:t>
      </w:r>
      <w:bookmarkEnd w:id="184"/>
    </w:p>
    <w:p w:rsidR="007E503A" w:rsidRDefault="00502F1E" w:rsidP="00502F1E">
      <w:pPr>
        <w:pStyle w:val="afa"/>
      </w:pPr>
      <w:r w:rsidRPr="00502F1E">
        <w:rPr>
          <w:rFonts w:hint="eastAsia"/>
        </w:rPr>
        <w:t>首先诚挚的感谢指导</w:t>
      </w:r>
      <w:r>
        <w:rPr>
          <w:rFonts w:hint="eastAsia"/>
        </w:rPr>
        <w:t>教室</w:t>
      </w:r>
      <w:r w:rsidRPr="00502F1E">
        <w:rPr>
          <w:rFonts w:hint="eastAsia"/>
        </w:rPr>
        <w:t>穆斌</w:t>
      </w:r>
      <w:r>
        <w:rPr>
          <w:rFonts w:hint="eastAsia"/>
        </w:rPr>
        <w:t>教授</w:t>
      </w:r>
      <w:r w:rsidRPr="00502F1E">
        <w:rPr>
          <w:rFonts w:hint="eastAsia"/>
        </w:rPr>
        <w:t>，</w:t>
      </w:r>
      <w:r>
        <w:rPr>
          <w:rFonts w:hint="eastAsia"/>
        </w:rPr>
        <w:t>穆斌教授在数据库领域的造诣颇深</w:t>
      </w:r>
      <w:r w:rsidR="00174502">
        <w:rPr>
          <w:rFonts w:hint="eastAsia"/>
        </w:rPr>
        <w:t>。在毕业设计过程中，老师的指导与建议为本系统的完成提供了很大</w:t>
      </w:r>
      <w:r w:rsidR="000C6F18">
        <w:rPr>
          <w:rFonts w:hint="eastAsia"/>
        </w:rPr>
        <w:t>帮助，同时也令我收益匪浅。</w:t>
      </w:r>
    </w:p>
    <w:p w:rsidR="00290F50" w:rsidRDefault="00502F1E" w:rsidP="002421E4">
      <w:pPr>
        <w:pStyle w:val="afa"/>
        <w:ind w:firstLineChars="0"/>
      </w:pPr>
      <w:r w:rsidRPr="00502F1E">
        <w:rPr>
          <w:rFonts w:hint="eastAsia"/>
        </w:rPr>
        <w:t>本论文的完成另外亦得感谢</w:t>
      </w:r>
      <w:r w:rsidRPr="00502F1E">
        <w:rPr>
          <w:rFonts w:hint="eastAsia"/>
        </w:rPr>
        <w:t>eBay</w:t>
      </w:r>
      <w:r w:rsidRPr="00502F1E">
        <w:rPr>
          <w:rFonts w:hint="eastAsia"/>
        </w:rPr>
        <w:t>上海研发中心的</w:t>
      </w:r>
      <w:r w:rsidR="003610AB" w:rsidRPr="00502F1E">
        <w:rPr>
          <w:rFonts w:hint="eastAsia"/>
        </w:rPr>
        <w:t>工程师</w:t>
      </w:r>
      <w:r w:rsidRPr="00502F1E">
        <w:rPr>
          <w:rFonts w:hint="eastAsia"/>
        </w:rPr>
        <w:t>Tony Zhu</w:t>
      </w:r>
      <w:r w:rsidRPr="00502F1E">
        <w:rPr>
          <w:rFonts w:hint="eastAsia"/>
        </w:rPr>
        <w:t>大力协助。</w:t>
      </w:r>
      <w:r w:rsidR="003610AB">
        <w:rPr>
          <w:rFonts w:hint="eastAsia"/>
        </w:rPr>
        <w:t>Tony Zhu</w:t>
      </w:r>
      <w:r w:rsidR="003610AB">
        <w:rPr>
          <w:rFonts w:hint="eastAsia"/>
        </w:rPr>
        <w:t>是我在</w:t>
      </w:r>
      <w:r w:rsidR="003610AB">
        <w:rPr>
          <w:rFonts w:hint="eastAsia"/>
        </w:rPr>
        <w:t>eBay</w:t>
      </w:r>
      <w:r w:rsidR="003610AB">
        <w:rPr>
          <w:rFonts w:hint="eastAsia"/>
        </w:rPr>
        <w:t>上海研发中心所参与实习生项目的导师，同样也在开发过程中为我提供了很多指导和帮助。</w:t>
      </w:r>
      <w:r w:rsidR="00E04F42">
        <w:rPr>
          <w:rFonts w:hint="eastAsia"/>
        </w:rPr>
        <w:t>Tony Zhu</w:t>
      </w:r>
      <w:r w:rsidR="00E04F42">
        <w:rPr>
          <w:rFonts w:hint="eastAsia"/>
        </w:rPr>
        <w:t>也允许我参加</w:t>
      </w:r>
      <w:r w:rsidR="00E04F42">
        <w:rPr>
          <w:rFonts w:hint="eastAsia"/>
        </w:rPr>
        <w:t>eBay</w:t>
      </w:r>
      <w:r w:rsidR="00E04F42">
        <w:rPr>
          <w:rFonts w:hint="eastAsia"/>
        </w:rPr>
        <w:t>每周的数据库讨论会，</w:t>
      </w:r>
      <w:r w:rsidR="004B0958">
        <w:rPr>
          <w:rFonts w:hint="eastAsia"/>
        </w:rPr>
        <w:t>在会上</w:t>
      </w:r>
      <w:r w:rsidR="00BE3DD4">
        <w:rPr>
          <w:rFonts w:hint="eastAsia"/>
        </w:rPr>
        <w:t>我也看到了</w:t>
      </w:r>
      <w:r w:rsidR="00BE3DD4">
        <w:rPr>
          <w:rFonts w:hint="eastAsia"/>
        </w:rPr>
        <w:t>eBay</w:t>
      </w:r>
      <w:r w:rsidR="00BE3DD4">
        <w:rPr>
          <w:rFonts w:hint="eastAsia"/>
        </w:rPr>
        <w:t>目前所面临的问题，以及大家讨论出的解决方案，也为本系统的实施</w:t>
      </w:r>
      <w:r w:rsidR="00C6316F">
        <w:rPr>
          <w:rFonts w:hint="eastAsia"/>
        </w:rPr>
        <w:t>方案</w:t>
      </w:r>
      <w:r w:rsidR="00654146">
        <w:rPr>
          <w:rFonts w:hint="eastAsia"/>
        </w:rPr>
        <w:t>带来了许多启发。</w:t>
      </w:r>
    </w:p>
    <w:p w:rsidR="000F4D08" w:rsidRPr="001A565E" w:rsidRDefault="00E85F8F" w:rsidP="001A565E">
      <w:pPr>
        <w:pStyle w:val="afa"/>
      </w:pPr>
      <w:r w:rsidRPr="00E85F8F">
        <w:t>谨以此</w:t>
      </w:r>
      <w:r>
        <w:rPr>
          <w:rFonts w:hint="eastAsia"/>
        </w:rPr>
        <w:t>谢辞</w:t>
      </w:r>
      <w:r w:rsidRPr="00E85F8F">
        <w:t>最后，我要向百忙之中抽时间对本文进行审阅的各位老师表示衷心的感谢。</w:t>
      </w:r>
    </w:p>
    <w:sectPr w:rsidR="000F4D08" w:rsidRPr="001A565E" w:rsidSect="00C3358B">
      <w:footerReference w:type="default" r:id="rId56"/>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D88" w:rsidRDefault="00C42D88">
      <w:r>
        <w:separator/>
      </w:r>
    </w:p>
  </w:endnote>
  <w:endnote w:type="continuationSeparator" w:id="0">
    <w:p w:rsidR="00C42D88" w:rsidRDefault="00C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Default="00B26D1B"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26D1B" w:rsidRDefault="00B26D1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9002"/>
      <w:docPartObj>
        <w:docPartGallery w:val="Page Numbers (Bottom of Page)"/>
        <w:docPartUnique/>
      </w:docPartObj>
    </w:sdtPr>
    <w:sdtEndPr/>
    <w:sdtContent>
      <w:p w:rsidR="00B26D1B" w:rsidRDefault="00B26D1B" w:rsidP="00C3358B">
        <w:pPr>
          <w:pStyle w:val="af2"/>
          <w:jc w:val="center"/>
        </w:pPr>
        <w:r>
          <w:fldChar w:fldCharType="begin"/>
        </w:r>
        <w:r>
          <w:instrText>PAGE   \* MERGEFORMAT</w:instrText>
        </w:r>
        <w:r>
          <w:fldChar w:fldCharType="separate"/>
        </w:r>
        <w:r w:rsidR="00363B57" w:rsidRPr="00363B57">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D88" w:rsidRDefault="00C42D88">
      <w:r>
        <w:separator/>
      </w:r>
    </w:p>
  </w:footnote>
  <w:footnote w:type="continuationSeparator" w:id="0">
    <w:p w:rsidR="00C42D88" w:rsidRDefault="00C42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EB1634BC"/>
    <w:lvl w:ilvl="0">
      <w:start w:val="1"/>
      <w:numFmt w:val="decimal"/>
      <w:pStyle w:val="1"/>
      <w:lvlText w:val="%1"/>
      <w:lvlJc w:val="left"/>
      <w:pPr>
        <w:ind w:left="0" w:firstLine="0"/>
      </w:pPr>
      <w:rPr>
        <w:rFonts w:hint="eastAsia"/>
      </w:rPr>
    </w:lvl>
    <w:lvl w:ilvl="1">
      <w:start w:val="1"/>
      <w:numFmt w:val="decimal"/>
      <w:pStyle w:val="2"/>
      <w:lvlText w:val="%1.%2"/>
      <w:lvlJc w:val="left"/>
      <w:pPr>
        <w:ind w:left="454" w:hanging="454"/>
      </w:pPr>
      <w:rPr>
        <w:rFonts w:hint="eastAsia"/>
      </w:rPr>
    </w:lvl>
    <w:lvl w:ilvl="2">
      <w:start w:val="1"/>
      <w:numFmt w:val="decimal"/>
      <w:pStyle w:val="3"/>
      <w:lvlText w:val="%1.%2.%3"/>
      <w:lvlJc w:val="left"/>
      <w:pPr>
        <w:ind w:left="873" w:hanging="4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341"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9"/>
  </w:num>
  <w:num w:numId="48">
    <w:abstractNumId w:val="3"/>
  </w:num>
  <w:num w:numId="49">
    <w:abstractNumId w:val="0"/>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3661"/>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3D36"/>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155"/>
    <w:rsid w:val="00044589"/>
    <w:rsid w:val="00044E87"/>
    <w:rsid w:val="00045028"/>
    <w:rsid w:val="000466E5"/>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57F3F"/>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150"/>
    <w:rsid w:val="0008659A"/>
    <w:rsid w:val="00086824"/>
    <w:rsid w:val="00086AE4"/>
    <w:rsid w:val="00086DA5"/>
    <w:rsid w:val="00086E19"/>
    <w:rsid w:val="00087010"/>
    <w:rsid w:val="0009135D"/>
    <w:rsid w:val="0009319C"/>
    <w:rsid w:val="00093303"/>
    <w:rsid w:val="00094A95"/>
    <w:rsid w:val="00095699"/>
    <w:rsid w:val="000959D7"/>
    <w:rsid w:val="00095DC5"/>
    <w:rsid w:val="00096143"/>
    <w:rsid w:val="00096836"/>
    <w:rsid w:val="00096F73"/>
    <w:rsid w:val="00097953"/>
    <w:rsid w:val="000A0EBB"/>
    <w:rsid w:val="000A5638"/>
    <w:rsid w:val="000A74A1"/>
    <w:rsid w:val="000A7C4F"/>
    <w:rsid w:val="000B06AB"/>
    <w:rsid w:val="000B179F"/>
    <w:rsid w:val="000B27C0"/>
    <w:rsid w:val="000B426B"/>
    <w:rsid w:val="000B56C0"/>
    <w:rsid w:val="000B5D44"/>
    <w:rsid w:val="000B6C27"/>
    <w:rsid w:val="000B6C37"/>
    <w:rsid w:val="000B6FED"/>
    <w:rsid w:val="000B7354"/>
    <w:rsid w:val="000B790B"/>
    <w:rsid w:val="000C22E4"/>
    <w:rsid w:val="000C33FD"/>
    <w:rsid w:val="000C4184"/>
    <w:rsid w:val="000C4A9B"/>
    <w:rsid w:val="000C6E1F"/>
    <w:rsid w:val="000C6F18"/>
    <w:rsid w:val="000C72B4"/>
    <w:rsid w:val="000D0CDB"/>
    <w:rsid w:val="000D1CEC"/>
    <w:rsid w:val="000D213D"/>
    <w:rsid w:val="000D242A"/>
    <w:rsid w:val="000D3157"/>
    <w:rsid w:val="000D33EB"/>
    <w:rsid w:val="000D3EB0"/>
    <w:rsid w:val="000D4309"/>
    <w:rsid w:val="000D5AB3"/>
    <w:rsid w:val="000D5E30"/>
    <w:rsid w:val="000D6079"/>
    <w:rsid w:val="000D7597"/>
    <w:rsid w:val="000D7EFE"/>
    <w:rsid w:val="000E016E"/>
    <w:rsid w:val="000E08B7"/>
    <w:rsid w:val="000E10A9"/>
    <w:rsid w:val="000E13B1"/>
    <w:rsid w:val="000E1AC2"/>
    <w:rsid w:val="000E1D56"/>
    <w:rsid w:val="000E3132"/>
    <w:rsid w:val="000E3F06"/>
    <w:rsid w:val="000E4467"/>
    <w:rsid w:val="000E54E4"/>
    <w:rsid w:val="000E56A6"/>
    <w:rsid w:val="000E589A"/>
    <w:rsid w:val="000E6625"/>
    <w:rsid w:val="000E67EA"/>
    <w:rsid w:val="000E7E5F"/>
    <w:rsid w:val="000F1246"/>
    <w:rsid w:val="000F198B"/>
    <w:rsid w:val="000F2010"/>
    <w:rsid w:val="000F3035"/>
    <w:rsid w:val="000F40DC"/>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4DAA"/>
    <w:rsid w:val="001256EC"/>
    <w:rsid w:val="001301FE"/>
    <w:rsid w:val="00132328"/>
    <w:rsid w:val="00132458"/>
    <w:rsid w:val="00133974"/>
    <w:rsid w:val="001340EA"/>
    <w:rsid w:val="00140942"/>
    <w:rsid w:val="00140F4D"/>
    <w:rsid w:val="0014148E"/>
    <w:rsid w:val="00141ACA"/>
    <w:rsid w:val="00143CA8"/>
    <w:rsid w:val="00143DA6"/>
    <w:rsid w:val="001461B6"/>
    <w:rsid w:val="001476D0"/>
    <w:rsid w:val="00147D11"/>
    <w:rsid w:val="00147DDC"/>
    <w:rsid w:val="001521EB"/>
    <w:rsid w:val="00152663"/>
    <w:rsid w:val="001529BC"/>
    <w:rsid w:val="00153483"/>
    <w:rsid w:val="001544A3"/>
    <w:rsid w:val="0015597E"/>
    <w:rsid w:val="001571AF"/>
    <w:rsid w:val="00157445"/>
    <w:rsid w:val="00160B4F"/>
    <w:rsid w:val="0016137C"/>
    <w:rsid w:val="00161833"/>
    <w:rsid w:val="001620FC"/>
    <w:rsid w:val="001624D9"/>
    <w:rsid w:val="0016355E"/>
    <w:rsid w:val="00165EEE"/>
    <w:rsid w:val="00166AFF"/>
    <w:rsid w:val="00166C43"/>
    <w:rsid w:val="00166E8D"/>
    <w:rsid w:val="00167CA8"/>
    <w:rsid w:val="001700A5"/>
    <w:rsid w:val="00170E26"/>
    <w:rsid w:val="00173C51"/>
    <w:rsid w:val="00174502"/>
    <w:rsid w:val="00174FCB"/>
    <w:rsid w:val="00175DDD"/>
    <w:rsid w:val="0017619A"/>
    <w:rsid w:val="00176669"/>
    <w:rsid w:val="0017788D"/>
    <w:rsid w:val="001778AA"/>
    <w:rsid w:val="00180B91"/>
    <w:rsid w:val="00180CC4"/>
    <w:rsid w:val="001817C8"/>
    <w:rsid w:val="00185842"/>
    <w:rsid w:val="00186E5D"/>
    <w:rsid w:val="00186E96"/>
    <w:rsid w:val="0018782C"/>
    <w:rsid w:val="00187B13"/>
    <w:rsid w:val="00190F26"/>
    <w:rsid w:val="00192173"/>
    <w:rsid w:val="00192A61"/>
    <w:rsid w:val="001932D1"/>
    <w:rsid w:val="00193595"/>
    <w:rsid w:val="0019440C"/>
    <w:rsid w:val="001954DB"/>
    <w:rsid w:val="001959FC"/>
    <w:rsid w:val="00195C11"/>
    <w:rsid w:val="00196A2B"/>
    <w:rsid w:val="001A0D82"/>
    <w:rsid w:val="001A117F"/>
    <w:rsid w:val="001A22B3"/>
    <w:rsid w:val="001A312A"/>
    <w:rsid w:val="001A333F"/>
    <w:rsid w:val="001A39D5"/>
    <w:rsid w:val="001A517C"/>
    <w:rsid w:val="001A565E"/>
    <w:rsid w:val="001A5971"/>
    <w:rsid w:val="001A5E4C"/>
    <w:rsid w:val="001A60C4"/>
    <w:rsid w:val="001A6468"/>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797"/>
    <w:rsid w:val="001C4EF3"/>
    <w:rsid w:val="001C5A40"/>
    <w:rsid w:val="001C5C9A"/>
    <w:rsid w:val="001C77B2"/>
    <w:rsid w:val="001C7899"/>
    <w:rsid w:val="001D086A"/>
    <w:rsid w:val="001D30A6"/>
    <w:rsid w:val="001D4FF9"/>
    <w:rsid w:val="001D5835"/>
    <w:rsid w:val="001E07D3"/>
    <w:rsid w:val="001E0FBF"/>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47C"/>
    <w:rsid w:val="0020585E"/>
    <w:rsid w:val="00205A1E"/>
    <w:rsid w:val="00206984"/>
    <w:rsid w:val="0021003E"/>
    <w:rsid w:val="00210748"/>
    <w:rsid w:val="00212223"/>
    <w:rsid w:val="00212BBF"/>
    <w:rsid w:val="002141F4"/>
    <w:rsid w:val="0021464C"/>
    <w:rsid w:val="00215601"/>
    <w:rsid w:val="002160D7"/>
    <w:rsid w:val="00220656"/>
    <w:rsid w:val="00220B06"/>
    <w:rsid w:val="00222A52"/>
    <w:rsid w:val="00223269"/>
    <w:rsid w:val="00224071"/>
    <w:rsid w:val="00224534"/>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37BFC"/>
    <w:rsid w:val="002421E4"/>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0EED"/>
    <w:rsid w:val="00271629"/>
    <w:rsid w:val="00271819"/>
    <w:rsid w:val="00273053"/>
    <w:rsid w:val="0027319E"/>
    <w:rsid w:val="002744DC"/>
    <w:rsid w:val="00274F50"/>
    <w:rsid w:val="002750D6"/>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0F50"/>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7C4B"/>
    <w:rsid w:val="002B7F90"/>
    <w:rsid w:val="002C4110"/>
    <w:rsid w:val="002C590A"/>
    <w:rsid w:val="002C5D19"/>
    <w:rsid w:val="002C741D"/>
    <w:rsid w:val="002C7638"/>
    <w:rsid w:val="002D05F7"/>
    <w:rsid w:val="002D0EE9"/>
    <w:rsid w:val="002D1BF7"/>
    <w:rsid w:val="002D1F21"/>
    <w:rsid w:val="002D2F37"/>
    <w:rsid w:val="002D3FA9"/>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545"/>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98B"/>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C06"/>
    <w:rsid w:val="00357CFC"/>
    <w:rsid w:val="003608F4"/>
    <w:rsid w:val="0036091D"/>
    <w:rsid w:val="003609A9"/>
    <w:rsid w:val="003609CA"/>
    <w:rsid w:val="00360B95"/>
    <w:rsid w:val="003610AB"/>
    <w:rsid w:val="00363B57"/>
    <w:rsid w:val="00363F6E"/>
    <w:rsid w:val="00365FB7"/>
    <w:rsid w:val="003666AD"/>
    <w:rsid w:val="003679F9"/>
    <w:rsid w:val="0037008A"/>
    <w:rsid w:val="00370E4F"/>
    <w:rsid w:val="00371440"/>
    <w:rsid w:val="00371B96"/>
    <w:rsid w:val="00371FA8"/>
    <w:rsid w:val="00372BEF"/>
    <w:rsid w:val="00372C45"/>
    <w:rsid w:val="00373F64"/>
    <w:rsid w:val="00376077"/>
    <w:rsid w:val="0037689A"/>
    <w:rsid w:val="00377E72"/>
    <w:rsid w:val="00382903"/>
    <w:rsid w:val="00386E92"/>
    <w:rsid w:val="00391C5E"/>
    <w:rsid w:val="00392058"/>
    <w:rsid w:val="00392642"/>
    <w:rsid w:val="00392D11"/>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23C"/>
    <w:rsid w:val="003C3CE2"/>
    <w:rsid w:val="003C4CB3"/>
    <w:rsid w:val="003C6665"/>
    <w:rsid w:val="003C68FC"/>
    <w:rsid w:val="003C7F22"/>
    <w:rsid w:val="003D1424"/>
    <w:rsid w:val="003D1AC5"/>
    <w:rsid w:val="003D2671"/>
    <w:rsid w:val="003D2B8E"/>
    <w:rsid w:val="003D35CA"/>
    <w:rsid w:val="003D481F"/>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3F6AFE"/>
    <w:rsid w:val="004008A8"/>
    <w:rsid w:val="004011BC"/>
    <w:rsid w:val="0040149B"/>
    <w:rsid w:val="004025F5"/>
    <w:rsid w:val="004028C9"/>
    <w:rsid w:val="00402EE6"/>
    <w:rsid w:val="004031EA"/>
    <w:rsid w:val="00404375"/>
    <w:rsid w:val="00404911"/>
    <w:rsid w:val="00404A12"/>
    <w:rsid w:val="0040517E"/>
    <w:rsid w:val="004052DA"/>
    <w:rsid w:val="00405B57"/>
    <w:rsid w:val="00405C02"/>
    <w:rsid w:val="00407FEA"/>
    <w:rsid w:val="00410620"/>
    <w:rsid w:val="00410C3E"/>
    <w:rsid w:val="0041269F"/>
    <w:rsid w:val="00413298"/>
    <w:rsid w:val="004140E6"/>
    <w:rsid w:val="00414674"/>
    <w:rsid w:val="0041568B"/>
    <w:rsid w:val="004158AB"/>
    <w:rsid w:val="004162D1"/>
    <w:rsid w:val="004163C1"/>
    <w:rsid w:val="00416EA9"/>
    <w:rsid w:val="0041735F"/>
    <w:rsid w:val="004200FE"/>
    <w:rsid w:val="00420696"/>
    <w:rsid w:val="0042178B"/>
    <w:rsid w:val="004226D8"/>
    <w:rsid w:val="00422BF0"/>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487E"/>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2E81"/>
    <w:rsid w:val="004A5A65"/>
    <w:rsid w:val="004A62EA"/>
    <w:rsid w:val="004A634D"/>
    <w:rsid w:val="004A7ED9"/>
    <w:rsid w:val="004B0217"/>
    <w:rsid w:val="004B0958"/>
    <w:rsid w:val="004B0CCA"/>
    <w:rsid w:val="004B181C"/>
    <w:rsid w:val="004B56AF"/>
    <w:rsid w:val="004B5D13"/>
    <w:rsid w:val="004B626F"/>
    <w:rsid w:val="004B67E7"/>
    <w:rsid w:val="004B7CFE"/>
    <w:rsid w:val="004C0873"/>
    <w:rsid w:val="004C15D2"/>
    <w:rsid w:val="004C1AD9"/>
    <w:rsid w:val="004C1E1F"/>
    <w:rsid w:val="004C2568"/>
    <w:rsid w:val="004C257D"/>
    <w:rsid w:val="004C2BDD"/>
    <w:rsid w:val="004C35B1"/>
    <w:rsid w:val="004C51BC"/>
    <w:rsid w:val="004C60AD"/>
    <w:rsid w:val="004C6926"/>
    <w:rsid w:val="004C6FA0"/>
    <w:rsid w:val="004D2217"/>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4484"/>
    <w:rsid w:val="004F5C7E"/>
    <w:rsid w:val="004F69B8"/>
    <w:rsid w:val="0050012C"/>
    <w:rsid w:val="005001C8"/>
    <w:rsid w:val="005005A5"/>
    <w:rsid w:val="0050115D"/>
    <w:rsid w:val="005014A4"/>
    <w:rsid w:val="00502F1E"/>
    <w:rsid w:val="005033C3"/>
    <w:rsid w:val="00503AD9"/>
    <w:rsid w:val="00503C4E"/>
    <w:rsid w:val="005066EB"/>
    <w:rsid w:val="0050691B"/>
    <w:rsid w:val="00507548"/>
    <w:rsid w:val="005115AE"/>
    <w:rsid w:val="005117DF"/>
    <w:rsid w:val="00511BBE"/>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161"/>
    <w:rsid w:val="0054653A"/>
    <w:rsid w:val="00546567"/>
    <w:rsid w:val="00546E3D"/>
    <w:rsid w:val="0054730A"/>
    <w:rsid w:val="005502A5"/>
    <w:rsid w:val="005514F7"/>
    <w:rsid w:val="00551C5D"/>
    <w:rsid w:val="00551D79"/>
    <w:rsid w:val="00552E4B"/>
    <w:rsid w:val="005532D1"/>
    <w:rsid w:val="005550A7"/>
    <w:rsid w:val="005550B7"/>
    <w:rsid w:val="005552FA"/>
    <w:rsid w:val="005568C5"/>
    <w:rsid w:val="00557924"/>
    <w:rsid w:val="0056017C"/>
    <w:rsid w:val="00560ECA"/>
    <w:rsid w:val="00561869"/>
    <w:rsid w:val="00562611"/>
    <w:rsid w:val="00562EE7"/>
    <w:rsid w:val="00564BBA"/>
    <w:rsid w:val="005657CD"/>
    <w:rsid w:val="005663B2"/>
    <w:rsid w:val="005673B9"/>
    <w:rsid w:val="0056790F"/>
    <w:rsid w:val="00571540"/>
    <w:rsid w:val="005727DB"/>
    <w:rsid w:val="00572877"/>
    <w:rsid w:val="0057305E"/>
    <w:rsid w:val="00574DCD"/>
    <w:rsid w:val="005769E6"/>
    <w:rsid w:val="00576B7D"/>
    <w:rsid w:val="00576D93"/>
    <w:rsid w:val="0058115A"/>
    <w:rsid w:val="00584602"/>
    <w:rsid w:val="00585442"/>
    <w:rsid w:val="005855EC"/>
    <w:rsid w:val="00587054"/>
    <w:rsid w:val="00587A0E"/>
    <w:rsid w:val="00590306"/>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0D7F"/>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C6753"/>
    <w:rsid w:val="005D1BDB"/>
    <w:rsid w:val="005D32D0"/>
    <w:rsid w:val="005D3508"/>
    <w:rsid w:val="005D3AC8"/>
    <w:rsid w:val="005D4911"/>
    <w:rsid w:val="005D57A2"/>
    <w:rsid w:val="005D5A55"/>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02C1"/>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055E"/>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0C40"/>
    <w:rsid w:val="0065333B"/>
    <w:rsid w:val="006533AF"/>
    <w:rsid w:val="006534E9"/>
    <w:rsid w:val="006538E5"/>
    <w:rsid w:val="00654146"/>
    <w:rsid w:val="0065566A"/>
    <w:rsid w:val="00655BDD"/>
    <w:rsid w:val="00655C9C"/>
    <w:rsid w:val="00655EE2"/>
    <w:rsid w:val="006560DD"/>
    <w:rsid w:val="0065627A"/>
    <w:rsid w:val="006567EF"/>
    <w:rsid w:val="0065684D"/>
    <w:rsid w:val="0065768E"/>
    <w:rsid w:val="006612BE"/>
    <w:rsid w:val="00661956"/>
    <w:rsid w:val="0066242B"/>
    <w:rsid w:val="006626AD"/>
    <w:rsid w:val="00662CC4"/>
    <w:rsid w:val="0066402C"/>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4CF7"/>
    <w:rsid w:val="00676A33"/>
    <w:rsid w:val="00676D11"/>
    <w:rsid w:val="00677287"/>
    <w:rsid w:val="00677579"/>
    <w:rsid w:val="00677ED8"/>
    <w:rsid w:val="006801E1"/>
    <w:rsid w:val="0068205F"/>
    <w:rsid w:val="006823D5"/>
    <w:rsid w:val="00683358"/>
    <w:rsid w:val="00684076"/>
    <w:rsid w:val="006857A1"/>
    <w:rsid w:val="006857D6"/>
    <w:rsid w:val="00685C1F"/>
    <w:rsid w:val="006863A2"/>
    <w:rsid w:val="00687623"/>
    <w:rsid w:val="006909A5"/>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26DC"/>
    <w:rsid w:val="006A3551"/>
    <w:rsid w:val="006A3EB5"/>
    <w:rsid w:val="006A4D9F"/>
    <w:rsid w:val="006A5391"/>
    <w:rsid w:val="006A5BA7"/>
    <w:rsid w:val="006B047C"/>
    <w:rsid w:val="006B0F15"/>
    <w:rsid w:val="006B1BC7"/>
    <w:rsid w:val="006B216F"/>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C7CEF"/>
    <w:rsid w:val="006D01C6"/>
    <w:rsid w:val="006D0A25"/>
    <w:rsid w:val="006D1467"/>
    <w:rsid w:val="006D2F7A"/>
    <w:rsid w:val="006D32DA"/>
    <w:rsid w:val="006D576F"/>
    <w:rsid w:val="006D62C6"/>
    <w:rsid w:val="006D687A"/>
    <w:rsid w:val="006D74E3"/>
    <w:rsid w:val="006D7944"/>
    <w:rsid w:val="006D7A7B"/>
    <w:rsid w:val="006D7AB7"/>
    <w:rsid w:val="006E29D1"/>
    <w:rsid w:val="006E5722"/>
    <w:rsid w:val="006E691D"/>
    <w:rsid w:val="006E6A11"/>
    <w:rsid w:val="006E76C0"/>
    <w:rsid w:val="006E7810"/>
    <w:rsid w:val="006E7A1E"/>
    <w:rsid w:val="006F0F67"/>
    <w:rsid w:val="006F121E"/>
    <w:rsid w:val="006F276B"/>
    <w:rsid w:val="006F29C0"/>
    <w:rsid w:val="006F2C4E"/>
    <w:rsid w:val="006F4CE5"/>
    <w:rsid w:val="006F577F"/>
    <w:rsid w:val="006F5A6D"/>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A2B"/>
    <w:rsid w:val="00714BD0"/>
    <w:rsid w:val="007153A0"/>
    <w:rsid w:val="00716028"/>
    <w:rsid w:val="00716296"/>
    <w:rsid w:val="0071719C"/>
    <w:rsid w:val="00720341"/>
    <w:rsid w:val="007208D1"/>
    <w:rsid w:val="00720F99"/>
    <w:rsid w:val="007216BC"/>
    <w:rsid w:val="00721A34"/>
    <w:rsid w:val="00722617"/>
    <w:rsid w:val="00723412"/>
    <w:rsid w:val="007239B0"/>
    <w:rsid w:val="00723F1F"/>
    <w:rsid w:val="0072513E"/>
    <w:rsid w:val="0073175E"/>
    <w:rsid w:val="00732453"/>
    <w:rsid w:val="00732A77"/>
    <w:rsid w:val="00733B32"/>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6C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03C0"/>
    <w:rsid w:val="00780AAA"/>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034B"/>
    <w:rsid w:val="007B2673"/>
    <w:rsid w:val="007B31A3"/>
    <w:rsid w:val="007B4E17"/>
    <w:rsid w:val="007B5147"/>
    <w:rsid w:val="007B5B6B"/>
    <w:rsid w:val="007B624B"/>
    <w:rsid w:val="007C1E42"/>
    <w:rsid w:val="007C21F0"/>
    <w:rsid w:val="007C2E47"/>
    <w:rsid w:val="007C2E4A"/>
    <w:rsid w:val="007C343C"/>
    <w:rsid w:val="007C4068"/>
    <w:rsid w:val="007C45D4"/>
    <w:rsid w:val="007C5102"/>
    <w:rsid w:val="007C5CC9"/>
    <w:rsid w:val="007C5D8E"/>
    <w:rsid w:val="007C62B9"/>
    <w:rsid w:val="007C6BD3"/>
    <w:rsid w:val="007D109D"/>
    <w:rsid w:val="007D14F6"/>
    <w:rsid w:val="007D2FDB"/>
    <w:rsid w:val="007D3A59"/>
    <w:rsid w:val="007D53DA"/>
    <w:rsid w:val="007D6AE2"/>
    <w:rsid w:val="007D6D80"/>
    <w:rsid w:val="007D6F56"/>
    <w:rsid w:val="007D7C6B"/>
    <w:rsid w:val="007E4C1D"/>
    <w:rsid w:val="007E503A"/>
    <w:rsid w:val="007E5F85"/>
    <w:rsid w:val="007E6F33"/>
    <w:rsid w:val="007E76EB"/>
    <w:rsid w:val="007F04A7"/>
    <w:rsid w:val="007F0CDA"/>
    <w:rsid w:val="007F0FB6"/>
    <w:rsid w:val="007F13BF"/>
    <w:rsid w:val="007F2417"/>
    <w:rsid w:val="007F2796"/>
    <w:rsid w:val="007F2C7F"/>
    <w:rsid w:val="007F4A15"/>
    <w:rsid w:val="007F52B3"/>
    <w:rsid w:val="007F5660"/>
    <w:rsid w:val="007F67E4"/>
    <w:rsid w:val="007F68F1"/>
    <w:rsid w:val="007F6D4B"/>
    <w:rsid w:val="007F6DD6"/>
    <w:rsid w:val="007F6E10"/>
    <w:rsid w:val="007F72A8"/>
    <w:rsid w:val="00800E1C"/>
    <w:rsid w:val="0080107B"/>
    <w:rsid w:val="0080173A"/>
    <w:rsid w:val="0080190A"/>
    <w:rsid w:val="00801E81"/>
    <w:rsid w:val="00802B31"/>
    <w:rsid w:val="00802DDB"/>
    <w:rsid w:val="00802EC0"/>
    <w:rsid w:val="00803724"/>
    <w:rsid w:val="00804B37"/>
    <w:rsid w:val="00806264"/>
    <w:rsid w:val="00810679"/>
    <w:rsid w:val="008109FC"/>
    <w:rsid w:val="00810AF6"/>
    <w:rsid w:val="00810D83"/>
    <w:rsid w:val="00810FED"/>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23D9"/>
    <w:rsid w:val="00833650"/>
    <w:rsid w:val="0083612D"/>
    <w:rsid w:val="008363A2"/>
    <w:rsid w:val="0084131A"/>
    <w:rsid w:val="008419EE"/>
    <w:rsid w:val="00844141"/>
    <w:rsid w:val="0084491B"/>
    <w:rsid w:val="00844F7B"/>
    <w:rsid w:val="00845BED"/>
    <w:rsid w:val="00845F2B"/>
    <w:rsid w:val="00846BBC"/>
    <w:rsid w:val="00847071"/>
    <w:rsid w:val="00847D5F"/>
    <w:rsid w:val="00850ECC"/>
    <w:rsid w:val="00851C99"/>
    <w:rsid w:val="008527E8"/>
    <w:rsid w:val="00853BB2"/>
    <w:rsid w:val="00857359"/>
    <w:rsid w:val="00860511"/>
    <w:rsid w:val="0086111E"/>
    <w:rsid w:val="00861862"/>
    <w:rsid w:val="00861C6A"/>
    <w:rsid w:val="00864235"/>
    <w:rsid w:val="008649FB"/>
    <w:rsid w:val="00865ADC"/>
    <w:rsid w:val="00866EC7"/>
    <w:rsid w:val="00866FB2"/>
    <w:rsid w:val="00870070"/>
    <w:rsid w:val="008703CA"/>
    <w:rsid w:val="0087127D"/>
    <w:rsid w:val="0087207C"/>
    <w:rsid w:val="00872E02"/>
    <w:rsid w:val="008730D9"/>
    <w:rsid w:val="00873103"/>
    <w:rsid w:val="00873127"/>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3BA"/>
    <w:rsid w:val="00897BEB"/>
    <w:rsid w:val="008A09C0"/>
    <w:rsid w:val="008A0D09"/>
    <w:rsid w:val="008A19FB"/>
    <w:rsid w:val="008A2919"/>
    <w:rsid w:val="008A2B6E"/>
    <w:rsid w:val="008A3973"/>
    <w:rsid w:val="008A4705"/>
    <w:rsid w:val="008A5B6D"/>
    <w:rsid w:val="008A6560"/>
    <w:rsid w:val="008A6B6A"/>
    <w:rsid w:val="008A779B"/>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1294"/>
    <w:rsid w:val="008D3F5B"/>
    <w:rsid w:val="008D40D1"/>
    <w:rsid w:val="008D4A15"/>
    <w:rsid w:val="008D5B98"/>
    <w:rsid w:val="008D5F6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2237"/>
    <w:rsid w:val="008F37D4"/>
    <w:rsid w:val="008F4612"/>
    <w:rsid w:val="008F5A56"/>
    <w:rsid w:val="00901868"/>
    <w:rsid w:val="00903A38"/>
    <w:rsid w:val="00904118"/>
    <w:rsid w:val="0090437D"/>
    <w:rsid w:val="00904623"/>
    <w:rsid w:val="0090544C"/>
    <w:rsid w:val="00907CFC"/>
    <w:rsid w:val="0091229F"/>
    <w:rsid w:val="0091251E"/>
    <w:rsid w:val="00913997"/>
    <w:rsid w:val="00913C8D"/>
    <w:rsid w:val="00914473"/>
    <w:rsid w:val="00916C66"/>
    <w:rsid w:val="00917C22"/>
    <w:rsid w:val="00920363"/>
    <w:rsid w:val="00920D89"/>
    <w:rsid w:val="00921324"/>
    <w:rsid w:val="009219A4"/>
    <w:rsid w:val="00924474"/>
    <w:rsid w:val="00925DE8"/>
    <w:rsid w:val="00925F3A"/>
    <w:rsid w:val="009263D5"/>
    <w:rsid w:val="00926A8B"/>
    <w:rsid w:val="00927985"/>
    <w:rsid w:val="00927C12"/>
    <w:rsid w:val="00931EE9"/>
    <w:rsid w:val="00931F1B"/>
    <w:rsid w:val="00932869"/>
    <w:rsid w:val="00932875"/>
    <w:rsid w:val="0093304D"/>
    <w:rsid w:val="00933494"/>
    <w:rsid w:val="009338A0"/>
    <w:rsid w:val="00933DD0"/>
    <w:rsid w:val="0093497F"/>
    <w:rsid w:val="009354DB"/>
    <w:rsid w:val="00936B3D"/>
    <w:rsid w:val="00937233"/>
    <w:rsid w:val="009400D9"/>
    <w:rsid w:val="009408A4"/>
    <w:rsid w:val="00941570"/>
    <w:rsid w:val="00944D88"/>
    <w:rsid w:val="00946764"/>
    <w:rsid w:val="00946B02"/>
    <w:rsid w:val="00947638"/>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67D38"/>
    <w:rsid w:val="00971313"/>
    <w:rsid w:val="009722D7"/>
    <w:rsid w:val="00972A5A"/>
    <w:rsid w:val="00973CFB"/>
    <w:rsid w:val="00975BE8"/>
    <w:rsid w:val="00975F63"/>
    <w:rsid w:val="009761B4"/>
    <w:rsid w:val="00976563"/>
    <w:rsid w:val="00977F1A"/>
    <w:rsid w:val="009821AD"/>
    <w:rsid w:val="009830D7"/>
    <w:rsid w:val="0098363F"/>
    <w:rsid w:val="00983E54"/>
    <w:rsid w:val="00984212"/>
    <w:rsid w:val="0098421E"/>
    <w:rsid w:val="009842E0"/>
    <w:rsid w:val="00984BEF"/>
    <w:rsid w:val="0098566F"/>
    <w:rsid w:val="00985F7F"/>
    <w:rsid w:val="0098614D"/>
    <w:rsid w:val="009877D8"/>
    <w:rsid w:val="00990EE1"/>
    <w:rsid w:val="0099102D"/>
    <w:rsid w:val="00991068"/>
    <w:rsid w:val="00991784"/>
    <w:rsid w:val="00992662"/>
    <w:rsid w:val="00993468"/>
    <w:rsid w:val="009945F5"/>
    <w:rsid w:val="009948DE"/>
    <w:rsid w:val="0099536A"/>
    <w:rsid w:val="009961D2"/>
    <w:rsid w:val="009962A6"/>
    <w:rsid w:val="009962F4"/>
    <w:rsid w:val="009A0631"/>
    <w:rsid w:val="009A075D"/>
    <w:rsid w:val="009A0E58"/>
    <w:rsid w:val="009A0F67"/>
    <w:rsid w:val="009A1473"/>
    <w:rsid w:val="009A1E06"/>
    <w:rsid w:val="009A233F"/>
    <w:rsid w:val="009A2619"/>
    <w:rsid w:val="009A4FA1"/>
    <w:rsid w:val="009A78DD"/>
    <w:rsid w:val="009A7B05"/>
    <w:rsid w:val="009B0336"/>
    <w:rsid w:val="009B057A"/>
    <w:rsid w:val="009B2CA0"/>
    <w:rsid w:val="009B35BA"/>
    <w:rsid w:val="009B582A"/>
    <w:rsid w:val="009B709A"/>
    <w:rsid w:val="009B7BCC"/>
    <w:rsid w:val="009B7E07"/>
    <w:rsid w:val="009C0AAD"/>
    <w:rsid w:val="009C1153"/>
    <w:rsid w:val="009C136E"/>
    <w:rsid w:val="009C13F5"/>
    <w:rsid w:val="009C4024"/>
    <w:rsid w:val="009C44C4"/>
    <w:rsid w:val="009C4BE0"/>
    <w:rsid w:val="009C59B5"/>
    <w:rsid w:val="009C5C31"/>
    <w:rsid w:val="009C675C"/>
    <w:rsid w:val="009D2759"/>
    <w:rsid w:val="009D28E1"/>
    <w:rsid w:val="009D2E7B"/>
    <w:rsid w:val="009D3C8A"/>
    <w:rsid w:val="009D53D4"/>
    <w:rsid w:val="009D568B"/>
    <w:rsid w:val="009D5E29"/>
    <w:rsid w:val="009D7390"/>
    <w:rsid w:val="009D7718"/>
    <w:rsid w:val="009E04F0"/>
    <w:rsid w:val="009E15A5"/>
    <w:rsid w:val="009E3789"/>
    <w:rsid w:val="009E4586"/>
    <w:rsid w:val="009E5469"/>
    <w:rsid w:val="009E59F7"/>
    <w:rsid w:val="009E5C22"/>
    <w:rsid w:val="009E7009"/>
    <w:rsid w:val="009F074C"/>
    <w:rsid w:val="009F0EC7"/>
    <w:rsid w:val="009F1975"/>
    <w:rsid w:val="009F22ED"/>
    <w:rsid w:val="009F4AB5"/>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87"/>
    <w:rsid w:val="00A16FDF"/>
    <w:rsid w:val="00A17D97"/>
    <w:rsid w:val="00A17DF8"/>
    <w:rsid w:val="00A20582"/>
    <w:rsid w:val="00A20EF3"/>
    <w:rsid w:val="00A21C58"/>
    <w:rsid w:val="00A22415"/>
    <w:rsid w:val="00A232F2"/>
    <w:rsid w:val="00A239CF"/>
    <w:rsid w:val="00A244DE"/>
    <w:rsid w:val="00A25284"/>
    <w:rsid w:val="00A25DAD"/>
    <w:rsid w:val="00A263B1"/>
    <w:rsid w:val="00A26D64"/>
    <w:rsid w:val="00A27CCC"/>
    <w:rsid w:val="00A27D7F"/>
    <w:rsid w:val="00A27FA9"/>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1A9"/>
    <w:rsid w:val="00A502AF"/>
    <w:rsid w:val="00A50A76"/>
    <w:rsid w:val="00A51C1D"/>
    <w:rsid w:val="00A52894"/>
    <w:rsid w:val="00A53066"/>
    <w:rsid w:val="00A5397A"/>
    <w:rsid w:val="00A53CDB"/>
    <w:rsid w:val="00A54A75"/>
    <w:rsid w:val="00A54EF9"/>
    <w:rsid w:val="00A55895"/>
    <w:rsid w:val="00A55A02"/>
    <w:rsid w:val="00A568A4"/>
    <w:rsid w:val="00A569B3"/>
    <w:rsid w:val="00A57105"/>
    <w:rsid w:val="00A577CF"/>
    <w:rsid w:val="00A57D7D"/>
    <w:rsid w:val="00A60F8F"/>
    <w:rsid w:val="00A61332"/>
    <w:rsid w:val="00A6381F"/>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3F39"/>
    <w:rsid w:val="00A94528"/>
    <w:rsid w:val="00A94B2D"/>
    <w:rsid w:val="00A94CDE"/>
    <w:rsid w:val="00A94DAC"/>
    <w:rsid w:val="00AA05B6"/>
    <w:rsid w:val="00AA1936"/>
    <w:rsid w:val="00AA26F1"/>
    <w:rsid w:val="00AA3D8C"/>
    <w:rsid w:val="00AA3F4F"/>
    <w:rsid w:val="00AA4226"/>
    <w:rsid w:val="00AA4D31"/>
    <w:rsid w:val="00AA511D"/>
    <w:rsid w:val="00AA7069"/>
    <w:rsid w:val="00AA75DB"/>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BD4"/>
    <w:rsid w:val="00AC6FDA"/>
    <w:rsid w:val="00AC79F0"/>
    <w:rsid w:val="00AD04A1"/>
    <w:rsid w:val="00AD077C"/>
    <w:rsid w:val="00AD0FA6"/>
    <w:rsid w:val="00AD141B"/>
    <w:rsid w:val="00AD1F5F"/>
    <w:rsid w:val="00AD20A1"/>
    <w:rsid w:val="00AD3C75"/>
    <w:rsid w:val="00AD3FA5"/>
    <w:rsid w:val="00AD44B6"/>
    <w:rsid w:val="00AD6BCE"/>
    <w:rsid w:val="00AD700A"/>
    <w:rsid w:val="00AE02B6"/>
    <w:rsid w:val="00AE42FD"/>
    <w:rsid w:val="00AE4C88"/>
    <w:rsid w:val="00AE51F9"/>
    <w:rsid w:val="00AE5FAB"/>
    <w:rsid w:val="00AE6F2D"/>
    <w:rsid w:val="00AE711D"/>
    <w:rsid w:val="00AE713A"/>
    <w:rsid w:val="00AE7B6F"/>
    <w:rsid w:val="00AE7E7D"/>
    <w:rsid w:val="00AF06F5"/>
    <w:rsid w:val="00AF1FAE"/>
    <w:rsid w:val="00AF2868"/>
    <w:rsid w:val="00AF2BFF"/>
    <w:rsid w:val="00AF3003"/>
    <w:rsid w:val="00AF30B9"/>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9F7"/>
    <w:rsid w:val="00B11D21"/>
    <w:rsid w:val="00B11DD4"/>
    <w:rsid w:val="00B13F23"/>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6D1B"/>
    <w:rsid w:val="00B27ACD"/>
    <w:rsid w:val="00B27BBE"/>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53CE"/>
    <w:rsid w:val="00B96218"/>
    <w:rsid w:val="00B97918"/>
    <w:rsid w:val="00BA0AB6"/>
    <w:rsid w:val="00BA1A7B"/>
    <w:rsid w:val="00BA33B1"/>
    <w:rsid w:val="00BA33F1"/>
    <w:rsid w:val="00BA443B"/>
    <w:rsid w:val="00BA67AD"/>
    <w:rsid w:val="00BA6AC9"/>
    <w:rsid w:val="00BA6F05"/>
    <w:rsid w:val="00BB04D8"/>
    <w:rsid w:val="00BB17F1"/>
    <w:rsid w:val="00BB19BE"/>
    <w:rsid w:val="00BB2D3C"/>
    <w:rsid w:val="00BB2ECA"/>
    <w:rsid w:val="00BB3614"/>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7721"/>
    <w:rsid w:val="00BE0521"/>
    <w:rsid w:val="00BE0541"/>
    <w:rsid w:val="00BE3237"/>
    <w:rsid w:val="00BE3DD4"/>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0151"/>
    <w:rsid w:val="00C1160E"/>
    <w:rsid w:val="00C12B77"/>
    <w:rsid w:val="00C13F6D"/>
    <w:rsid w:val="00C141A0"/>
    <w:rsid w:val="00C15941"/>
    <w:rsid w:val="00C15F97"/>
    <w:rsid w:val="00C16ED5"/>
    <w:rsid w:val="00C1739E"/>
    <w:rsid w:val="00C1740F"/>
    <w:rsid w:val="00C176AF"/>
    <w:rsid w:val="00C203C5"/>
    <w:rsid w:val="00C20611"/>
    <w:rsid w:val="00C21982"/>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2D88"/>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54EF"/>
    <w:rsid w:val="00C57E34"/>
    <w:rsid w:val="00C60171"/>
    <w:rsid w:val="00C610CB"/>
    <w:rsid w:val="00C61591"/>
    <w:rsid w:val="00C615B4"/>
    <w:rsid w:val="00C61A5C"/>
    <w:rsid w:val="00C61F7A"/>
    <w:rsid w:val="00C620BF"/>
    <w:rsid w:val="00C626AE"/>
    <w:rsid w:val="00C6316F"/>
    <w:rsid w:val="00C6328E"/>
    <w:rsid w:val="00C63415"/>
    <w:rsid w:val="00C63B50"/>
    <w:rsid w:val="00C63FBD"/>
    <w:rsid w:val="00C64471"/>
    <w:rsid w:val="00C64D75"/>
    <w:rsid w:val="00C67208"/>
    <w:rsid w:val="00C6720A"/>
    <w:rsid w:val="00C67BCF"/>
    <w:rsid w:val="00C701F8"/>
    <w:rsid w:val="00C70286"/>
    <w:rsid w:val="00C704CD"/>
    <w:rsid w:val="00C710A6"/>
    <w:rsid w:val="00C71B00"/>
    <w:rsid w:val="00C71EF1"/>
    <w:rsid w:val="00C721C2"/>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5886"/>
    <w:rsid w:val="00C86A5D"/>
    <w:rsid w:val="00C86ED3"/>
    <w:rsid w:val="00C86FDA"/>
    <w:rsid w:val="00C87A69"/>
    <w:rsid w:val="00C87CC3"/>
    <w:rsid w:val="00C91CEB"/>
    <w:rsid w:val="00C93324"/>
    <w:rsid w:val="00C938FC"/>
    <w:rsid w:val="00C93BC8"/>
    <w:rsid w:val="00C96032"/>
    <w:rsid w:val="00C96B72"/>
    <w:rsid w:val="00C96C9F"/>
    <w:rsid w:val="00CA0245"/>
    <w:rsid w:val="00CA3569"/>
    <w:rsid w:val="00CA43AA"/>
    <w:rsid w:val="00CB0B4D"/>
    <w:rsid w:val="00CB19A3"/>
    <w:rsid w:val="00CB2607"/>
    <w:rsid w:val="00CB5640"/>
    <w:rsid w:val="00CB5B49"/>
    <w:rsid w:val="00CB5F37"/>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007"/>
    <w:rsid w:val="00CE53C6"/>
    <w:rsid w:val="00CE54AE"/>
    <w:rsid w:val="00CE68DD"/>
    <w:rsid w:val="00CE795D"/>
    <w:rsid w:val="00CE7C14"/>
    <w:rsid w:val="00CE7E24"/>
    <w:rsid w:val="00CF2F38"/>
    <w:rsid w:val="00CF3473"/>
    <w:rsid w:val="00CF3E0A"/>
    <w:rsid w:val="00CF5AAA"/>
    <w:rsid w:val="00CF5AE0"/>
    <w:rsid w:val="00CF6328"/>
    <w:rsid w:val="00CF7248"/>
    <w:rsid w:val="00D002F5"/>
    <w:rsid w:val="00D00700"/>
    <w:rsid w:val="00D00AF4"/>
    <w:rsid w:val="00D010B3"/>
    <w:rsid w:val="00D01C11"/>
    <w:rsid w:val="00D02A18"/>
    <w:rsid w:val="00D02BA2"/>
    <w:rsid w:val="00D02F35"/>
    <w:rsid w:val="00D02FD4"/>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32D1"/>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D76"/>
    <w:rsid w:val="00D35E9E"/>
    <w:rsid w:val="00D35F81"/>
    <w:rsid w:val="00D36AD8"/>
    <w:rsid w:val="00D36B7A"/>
    <w:rsid w:val="00D370BC"/>
    <w:rsid w:val="00D37A02"/>
    <w:rsid w:val="00D37E0D"/>
    <w:rsid w:val="00D40750"/>
    <w:rsid w:val="00D40B64"/>
    <w:rsid w:val="00D40D13"/>
    <w:rsid w:val="00D4433A"/>
    <w:rsid w:val="00D44AF3"/>
    <w:rsid w:val="00D47379"/>
    <w:rsid w:val="00D516D0"/>
    <w:rsid w:val="00D52662"/>
    <w:rsid w:val="00D53455"/>
    <w:rsid w:val="00D5539D"/>
    <w:rsid w:val="00D5572E"/>
    <w:rsid w:val="00D57D6D"/>
    <w:rsid w:val="00D57FDB"/>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3B"/>
    <w:rsid w:val="00D843BA"/>
    <w:rsid w:val="00D84B95"/>
    <w:rsid w:val="00D84CA4"/>
    <w:rsid w:val="00D85921"/>
    <w:rsid w:val="00D87114"/>
    <w:rsid w:val="00D873E0"/>
    <w:rsid w:val="00D87506"/>
    <w:rsid w:val="00D8798F"/>
    <w:rsid w:val="00D90A53"/>
    <w:rsid w:val="00D90BDE"/>
    <w:rsid w:val="00D90C93"/>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2A4E"/>
    <w:rsid w:val="00DB38B4"/>
    <w:rsid w:val="00DB4669"/>
    <w:rsid w:val="00DB6455"/>
    <w:rsid w:val="00DB6DDA"/>
    <w:rsid w:val="00DB7C66"/>
    <w:rsid w:val="00DC2972"/>
    <w:rsid w:val="00DC4423"/>
    <w:rsid w:val="00DC4F7B"/>
    <w:rsid w:val="00DC53BE"/>
    <w:rsid w:val="00DC5441"/>
    <w:rsid w:val="00DC5F1A"/>
    <w:rsid w:val="00DC723B"/>
    <w:rsid w:val="00DD0506"/>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429E"/>
    <w:rsid w:val="00DF4497"/>
    <w:rsid w:val="00DF6B3F"/>
    <w:rsid w:val="00E03CB4"/>
    <w:rsid w:val="00E04F42"/>
    <w:rsid w:val="00E11A1C"/>
    <w:rsid w:val="00E11D02"/>
    <w:rsid w:val="00E123F5"/>
    <w:rsid w:val="00E13E6E"/>
    <w:rsid w:val="00E1413D"/>
    <w:rsid w:val="00E141F5"/>
    <w:rsid w:val="00E142DC"/>
    <w:rsid w:val="00E1488F"/>
    <w:rsid w:val="00E14E8B"/>
    <w:rsid w:val="00E1589D"/>
    <w:rsid w:val="00E165E9"/>
    <w:rsid w:val="00E16A87"/>
    <w:rsid w:val="00E17C5E"/>
    <w:rsid w:val="00E20D90"/>
    <w:rsid w:val="00E21308"/>
    <w:rsid w:val="00E21704"/>
    <w:rsid w:val="00E24FFC"/>
    <w:rsid w:val="00E253FB"/>
    <w:rsid w:val="00E25513"/>
    <w:rsid w:val="00E268BB"/>
    <w:rsid w:val="00E27CBD"/>
    <w:rsid w:val="00E3528F"/>
    <w:rsid w:val="00E35626"/>
    <w:rsid w:val="00E433C5"/>
    <w:rsid w:val="00E43F0A"/>
    <w:rsid w:val="00E459EC"/>
    <w:rsid w:val="00E466FC"/>
    <w:rsid w:val="00E474D1"/>
    <w:rsid w:val="00E4772C"/>
    <w:rsid w:val="00E47A49"/>
    <w:rsid w:val="00E50266"/>
    <w:rsid w:val="00E50C64"/>
    <w:rsid w:val="00E50C7C"/>
    <w:rsid w:val="00E51498"/>
    <w:rsid w:val="00E5162A"/>
    <w:rsid w:val="00E51717"/>
    <w:rsid w:val="00E519A7"/>
    <w:rsid w:val="00E51A0C"/>
    <w:rsid w:val="00E57948"/>
    <w:rsid w:val="00E60CB9"/>
    <w:rsid w:val="00E61705"/>
    <w:rsid w:val="00E61781"/>
    <w:rsid w:val="00E61A92"/>
    <w:rsid w:val="00E62F98"/>
    <w:rsid w:val="00E64266"/>
    <w:rsid w:val="00E65109"/>
    <w:rsid w:val="00E65FC0"/>
    <w:rsid w:val="00E6672B"/>
    <w:rsid w:val="00E67522"/>
    <w:rsid w:val="00E70439"/>
    <w:rsid w:val="00E708D7"/>
    <w:rsid w:val="00E70A75"/>
    <w:rsid w:val="00E70BAD"/>
    <w:rsid w:val="00E712B5"/>
    <w:rsid w:val="00E723CB"/>
    <w:rsid w:val="00E740C2"/>
    <w:rsid w:val="00E74E50"/>
    <w:rsid w:val="00E74F69"/>
    <w:rsid w:val="00E762DA"/>
    <w:rsid w:val="00E77676"/>
    <w:rsid w:val="00E77B81"/>
    <w:rsid w:val="00E802BA"/>
    <w:rsid w:val="00E80A0B"/>
    <w:rsid w:val="00E83814"/>
    <w:rsid w:val="00E83A57"/>
    <w:rsid w:val="00E85F8F"/>
    <w:rsid w:val="00E87911"/>
    <w:rsid w:val="00E92A37"/>
    <w:rsid w:val="00E92DE0"/>
    <w:rsid w:val="00E93056"/>
    <w:rsid w:val="00E93A35"/>
    <w:rsid w:val="00E94737"/>
    <w:rsid w:val="00E94DAD"/>
    <w:rsid w:val="00E951A2"/>
    <w:rsid w:val="00E9576D"/>
    <w:rsid w:val="00E9673A"/>
    <w:rsid w:val="00E97BD3"/>
    <w:rsid w:val="00EA00B3"/>
    <w:rsid w:val="00EA02C5"/>
    <w:rsid w:val="00EA04E0"/>
    <w:rsid w:val="00EA05FF"/>
    <w:rsid w:val="00EA09E5"/>
    <w:rsid w:val="00EA131F"/>
    <w:rsid w:val="00EA1331"/>
    <w:rsid w:val="00EA214E"/>
    <w:rsid w:val="00EA51DA"/>
    <w:rsid w:val="00EA6E40"/>
    <w:rsid w:val="00EB0016"/>
    <w:rsid w:val="00EB03AB"/>
    <w:rsid w:val="00EB04CC"/>
    <w:rsid w:val="00EB05BA"/>
    <w:rsid w:val="00EB0D6D"/>
    <w:rsid w:val="00EB39C5"/>
    <w:rsid w:val="00EB3BC9"/>
    <w:rsid w:val="00EB505E"/>
    <w:rsid w:val="00EB6C37"/>
    <w:rsid w:val="00EC0568"/>
    <w:rsid w:val="00EC0B53"/>
    <w:rsid w:val="00EC14FC"/>
    <w:rsid w:val="00EC197F"/>
    <w:rsid w:val="00EC395B"/>
    <w:rsid w:val="00EC5F04"/>
    <w:rsid w:val="00EC60D3"/>
    <w:rsid w:val="00EC62CC"/>
    <w:rsid w:val="00EC6B76"/>
    <w:rsid w:val="00EC7277"/>
    <w:rsid w:val="00EC7643"/>
    <w:rsid w:val="00EC7B29"/>
    <w:rsid w:val="00ED120B"/>
    <w:rsid w:val="00ED16FF"/>
    <w:rsid w:val="00ED1878"/>
    <w:rsid w:val="00ED1A8D"/>
    <w:rsid w:val="00ED2211"/>
    <w:rsid w:val="00ED373A"/>
    <w:rsid w:val="00ED3BEC"/>
    <w:rsid w:val="00ED3DAD"/>
    <w:rsid w:val="00ED4A1E"/>
    <w:rsid w:val="00ED546B"/>
    <w:rsid w:val="00ED5E5F"/>
    <w:rsid w:val="00ED7777"/>
    <w:rsid w:val="00ED7AE0"/>
    <w:rsid w:val="00EE13AB"/>
    <w:rsid w:val="00EE2351"/>
    <w:rsid w:val="00EE2457"/>
    <w:rsid w:val="00EE4C36"/>
    <w:rsid w:val="00EE4D3C"/>
    <w:rsid w:val="00EE5BB7"/>
    <w:rsid w:val="00EE66DF"/>
    <w:rsid w:val="00EF1753"/>
    <w:rsid w:val="00EF1DD3"/>
    <w:rsid w:val="00EF29BC"/>
    <w:rsid w:val="00EF2FB9"/>
    <w:rsid w:val="00EF315A"/>
    <w:rsid w:val="00EF3312"/>
    <w:rsid w:val="00EF4165"/>
    <w:rsid w:val="00EF41AB"/>
    <w:rsid w:val="00EF5AC2"/>
    <w:rsid w:val="00EF5D25"/>
    <w:rsid w:val="00EF6BB9"/>
    <w:rsid w:val="00EF6E66"/>
    <w:rsid w:val="00F00C88"/>
    <w:rsid w:val="00F0173E"/>
    <w:rsid w:val="00F0384E"/>
    <w:rsid w:val="00F03B09"/>
    <w:rsid w:val="00F05C07"/>
    <w:rsid w:val="00F0661C"/>
    <w:rsid w:val="00F06766"/>
    <w:rsid w:val="00F10496"/>
    <w:rsid w:val="00F11B0A"/>
    <w:rsid w:val="00F11C87"/>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DD9"/>
    <w:rsid w:val="00F40E62"/>
    <w:rsid w:val="00F41A60"/>
    <w:rsid w:val="00F424DE"/>
    <w:rsid w:val="00F4335E"/>
    <w:rsid w:val="00F43EB8"/>
    <w:rsid w:val="00F44B5B"/>
    <w:rsid w:val="00F45A30"/>
    <w:rsid w:val="00F465F5"/>
    <w:rsid w:val="00F46720"/>
    <w:rsid w:val="00F46C83"/>
    <w:rsid w:val="00F47512"/>
    <w:rsid w:val="00F513F0"/>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1F26"/>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4FDD"/>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36D"/>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469A"/>
    <w:rsid w:val="00FD52F0"/>
    <w:rsid w:val="00FD542E"/>
    <w:rsid w:val="00FD5EDE"/>
    <w:rsid w:val="00FD6BD2"/>
    <w:rsid w:val="00FD6FF7"/>
    <w:rsid w:val="00FD7EBD"/>
    <w:rsid w:val="00FE0C90"/>
    <w:rsid w:val="00FE209D"/>
    <w:rsid w:val="00FE2290"/>
    <w:rsid w:val="00FE6F0B"/>
    <w:rsid w:val="00FF0D75"/>
    <w:rsid w:val="00FF1244"/>
    <w:rsid w:val="00FF1404"/>
    <w:rsid w:val="00FF15C9"/>
    <w:rsid w:val="00FF1684"/>
    <w:rsid w:val="00FF22E2"/>
    <w:rsid w:val="00FF24E7"/>
    <w:rsid w:val="00FF25AD"/>
    <w:rsid w:val="00FF290A"/>
    <w:rsid w:val="00FF4F0F"/>
    <w:rsid w:val="00FF5024"/>
    <w:rsid w:val="00FF6714"/>
    <w:rsid w:val="00FF6865"/>
    <w:rsid w:val="00FF691D"/>
    <w:rsid w:val="00FF6E6E"/>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5%AD%A6" TargetMode="External"/><Relationship Id="rId18" Type="http://schemas.openxmlformats.org/officeDocument/2006/relationships/hyperlink" Target="http://hadoop.apache.org/docs/stable/hdfs_user_guide.html"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mina.apache.org/"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code.google.com/p/javamelody/" TargetMode="External"/><Relationship Id="rId50" Type="http://schemas.openxmlformats.org/officeDocument/2006/relationships/image" Target="media/image29.png"/><Relationship Id="rId55" Type="http://schemas.openxmlformats.org/officeDocument/2006/relationships/hyperlink" Target="https://en.wikipedia.org/wiki/Digital_object_identifier" TargetMode="External"/><Relationship Id="rId7" Type="http://schemas.openxmlformats.org/officeDocument/2006/relationships/footnotes" Target="footnotes.xml"/><Relationship Id="rId12" Type="http://schemas.openxmlformats.org/officeDocument/2006/relationships/hyperlink" Target="https://zh.wikipedia.org/wiki/%E9%9B%86%E5%90%88%E4%BB%A3%E6%95%B0"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code.google.com/p/javasimon/" TargetMode="External"/><Relationship Id="rId2" Type="http://schemas.openxmlformats.org/officeDocument/2006/relationships/numbering" Target="numbering.xml"/><Relationship Id="rId16" Type="http://schemas.openxmlformats.org/officeDocument/2006/relationships/hyperlink" Target="http://cassandra.apache.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BA%93"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ngodb.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hyperlink" Target="https://zh.wikipedia.org/wiki/%E5%85%B3%E7%B3%BB%E6%A8%A1%E5%9E%8B" TargetMode="External"/><Relationship Id="rId19" Type="http://schemas.openxmlformats.org/officeDocument/2006/relationships/hyperlink" Target="http://zookeeper.apache.org/"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redis.i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AC5DBD-725A-43A7-8F77-1D506B0A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8204</TotalTime>
  <Pages>1</Pages>
  <Words>8287</Words>
  <Characters>47236</Characters>
  <Application>Microsoft Office Word</Application>
  <DocSecurity>0</DocSecurity>
  <Lines>393</Lines>
  <Paragraphs>110</Paragraphs>
  <ScaleCrop>false</ScaleCrop>
  <Company/>
  <LinksUpToDate>false</LinksUpToDate>
  <CharactersWithSpaces>55413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2938</cp:revision>
  <cp:lastPrinted>1900-12-31T16:00:00Z</cp:lastPrinted>
  <dcterms:created xsi:type="dcterms:W3CDTF">2013-04-22T03:21:00Z</dcterms:created>
  <dcterms:modified xsi:type="dcterms:W3CDTF">2013-05-28T07:42:00Z</dcterms:modified>
</cp:coreProperties>
</file>